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5A44" w14:textId="77777777" w:rsidR="00FF2AC1" w:rsidRPr="006B5CAA" w:rsidRDefault="00FF2AC1" w:rsidP="00FF2AC1">
      <w:pPr>
        <w:pStyle w:val="BodyText"/>
        <w:rPr>
          <w:lang w:val="sr-Latn-RS"/>
        </w:rPr>
      </w:pPr>
    </w:p>
    <w:p w14:paraId="1D8FA64A" w14:textId="77777777" w:rsidR="00CE011C" w:rsidRPr="006B5C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2AEB3895" w14:textId="77777777" w:rsidR="00CE011C" w:rsidRPr="006B5CAA" w:rsidRDefault="00CE011C" w:rsidP="00CE011C">
      <w:pPr>
        <w:rPr>
          <w:lang w:val="sr-Latn-RS" w:eastAsia="sr-Latn-CS"/>
        </w:rPr>
      </w:pPr>
    </w:p>
    <w:p w14:paraId="1CE666FD" w14:textId="77777777" w:rsidR="00CE011C" w:rsidRPr="006B5C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E09B23E" w14:textId="77777777" w:rsidR="00CE011C" w:rsidRPr="006B5C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507CACD" w14:textId="77777777" w:rsidR="00CE011C" w:rsidRPr="006B5C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6FC0D8F" w14:textId="77777777" w:rsidR="00CE011C" w:rsidRPr="006B5C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EA12727" w14:textId="77777777" w:rsidR="00CE011C" w:rsidRPr="006B5C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767D4EA" w14:textId="77777777" w:rsidR="00CE011C" w:rsidRPr="006B5C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55FF55D" w14:textId="77777777" w:rsidR="00CE011C" w:rsidRPr="006B5C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D54E140" w14:textId="77777777" w:rsidR="00CE011C" w:rsidRPr="006B5C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C5246D1" w14:textId="77777777" w:rsidR="00CE011C" w:rsidRPr="006B5CAA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B738F6D" w14:textId="77777777" w:rsidR="00FF2AC1" w:rsidRPr="006B5C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6B5CAA">
        <w:rPr>
          <w:lang w:val="sr-Latn-RS"/>
        </w:rPr>
        <w:t>GeekHouse</w:t>
      </w:r>
    </w:p>
    <w:p w14:paraId="5B5217B8" w14:textId="77777777" w:rsidR="00FF2AC1" w:rsidRPr="006B5C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6B5CAA">
        <w:rPr>
          <w:lang w:val="sr-Latn-RS"/>
        </w:rPr>
        <w:t xml:space="preserve">Online sajt </w:t>
      </w:r>
      <w:r w:rsidR="00092A36" w:rsidRPr="006B5CAA">
        <w:rPr>
          <w:lang w:val="sr-Latn-RS"/>
        </w:rPr>
        <w:t>o filmovima, serijama i video igrama</w:t>
      </w:r>
    </w:p>
    <w:p w14:paraId="7764E6DA" w14:textId="77777777" w:rsidR="00FF2AC1" w:rsidRPr="006B5C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4F92072" w14:textId="0E33E4C0" w:rsidR="00FF2AC1" w:rsidRPr="006B5CAA" w:rsidRDefault="00B17EC4" w:rsidP="00CE011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6B5CAA">
        <w:rPr>
          <w:lang w:val="sr-Latn-RS"/>
        </w:rPr>
        <w:t>Specifikacija zahteva</w:t>
      </w:r>
    </w:p>
    <w:p w14:paraId="145E9AF2" w14:textId="77777777" w:rsidR="00FF2AC1" w:rsidRPr="006B5CAA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0C6AEE30" w14:textId="77777777" w:rsidR="00FF2AC1" w:rsidRPr="006B5CAA" w:rsidRDefault="00FF2AC1" w:rsidP="00FF2AC1">
      <w:pPr>
        <w:pStyle w:val="Title"/>
        <w:jc w:val="right"/>
        <w:rPr>
          <w:sz w:val="28"/>
          <w:lang w:val="sr-Latn-RS"/>
        </w:rPr>
      </w:pPr>
      <w:r w:rsidRPr="006B5CAA">
        <w:rPr>
          <w:sz w:val="28"/>
          <w:lang w:val="sr-Latn-RS"/>
        </w:rPr>
        <w:t>Verzija 1.0</w:t>
      </w:r>
    </w:p>
    <w:p w14:paraId="7D406AB8" w14:textId="77777777" w:rsidR="00FF2AC1" w:rsidRPr="006B5CAA" w:rsidRDefault="00184463" w:rsidP="00B057D6">
      <w:pPr>
        <w:jc w:val="left"/>
        <w:rPr>
          <w:b/>
          <w:lang w:val="sr-Latn-RS"/>
        </w:rPr>
      </w:pPr>
      <w:r w:rsidRPr="006B5CAA">
        <w:rPr>
          <w:b/>
          <w:lang w:val="sr-Latn-RS"/>
        </w:rPr>
        <w:tab/>
      </w:r>
      <w:r w:rsidRPr="006B5CAA">
        <w:rPr>
          <w:b/>
          <w:lang w:val="sr-Latn-RS"/>
        </w:rPr>
        <w:tab/>
      </w:r>
    </w:p>
    <w:p w14:paraId="2B4B1965" w14:textId="77777777" w:rsidR="000A72D6" w:rsidRPr="006B5CAA" w:rsidRDefault="00FF2AC1">
      <w:pPr>
        <w:jc w:val="left"/>
        <w:rPr>
          <w:b/>
          <w:lang w:val="sr-Latn-RS"/>
        </w:rPr>
      </w:pPr>
      <w:r w:rsidRPr="006B5CAA">
        <w:rPr>
          <w:b/>
          <w:lang w:val="sr-Latn-RS"/>
        </w:rPr>
        <w:br w:type="page"/>
      </w:r>
    </w:p>
    <w:p w14:paraId="7B19F79A" w14:textId="77777777" w:rsidR="00EA19AA" w:rsidRPr="006B5CAA" w:rsidRDefault="00EA19AA">
      <w:pPr>
        <w:jc w:val="left"/>
        <w:rPr>
          <w:b/>
          <w:lang w:val="sr-Latn-RS"/>
        </w:rPr>
      </w:pPr>
    </w:p>
    <w:p w14:paraId="2E3CCCD4" w14:textId="77777777" w:rsidR="00EA19AA" w:rsidRPr="006B5CAA" w:rsidRDefault="00EA19AA">
      <w:pPr>
        <w:jc w:val="left"/>
        <w:rPr>
          <w:b/>
          <w:lang w:val="sr-Latn-R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0A72D6" w:rsidRPr="006B5CAA" w14:paraId="5DC93CBC" w14:textId="77777777" w:rsidTr="00455235">
        <w:tc>
          <w:tcPr>
            <w:tcW w:w="2304" w:type="dxa"/>
          </w:tcPr>
          <w:p w14:paraId="6D8A9A7C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6B5CAA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Datum</w:t>
            </w:r>
          </w:p>
        </w:tc>
        <w:tc>
          <w:tcPr>
            <w:tcW w:w="1152" w:type="dxa"/>
          </w:tcPr>
          <w:p w14:paraId="79556D19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6B5CAA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Verzija</w:t>
            </w:r>
          </w:p>
        </w:tc>
        <w:tc>
          <w:tcPr>
            <w:tcW w:w="3598" w:type="dxa"/>
          </w:tcPr>
          <w:p w14:paraId="5D474134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6B5CAA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Opis</w:t>
            </w:r>
          </w:p>
        </w:tc>
        <w:tc>
          <w:tcPr>
            <w:tcW w:w="2195" w:type="dxa"/>
          </w:tcPr>
          <w:p w14:paraId="119D621A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6B5CAA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Autor</w:t>
            </w:r>
          </w:p>
        </w:tc>
      </w:tr>
      <w:tr w:rsidR="000A72D6" w:rsidRPr="006B5CAA" w14:paraId="06C1A63D" w14:textId="77777777" w:rsidTr="00455235">
        <w:tc>
          <w:tcPr>
            <w:tcW w:w="2304" w:type="dxa"/>
          </w:tcPr>
          <w:p w14:paraId="0C2BE878" w14:textId="018AEBB7" w:rsidR="000A72D6" w:rsidRPr="006B5CAA" w:rsidRDefault="00B17EC4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6B5C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</w:t>
            </w:r>
            <w:r w:rsidR="003C3C98" w:rsidRPr="006B5C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8</w:t>
            </w:r>
            <w:r w:rsidR="000A72D6" w:rsidRPr="006B5C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.11.2019.</w:t>
            </w:r>
          </w:p>
        </w:tc>
        <w:tc>
          <w:tcPr>
            <w:tcW w:w="1152" w:type="dxa"/>
          </w:tcPr>
          <w:p w14:paraId="0B81F3DA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6B5C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1.0</w:t>
            </w:r>
          </w:p>
        </w:tc>
        <w:tc>
          <w:tcPr>
            <w:tcW w:w="3598" w:type="dxa"/>
          </w:tcPr>
          <w:p w14:paraId="1374A4C6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6B5C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Inicijalna verzija</w:t>
            </w:r>
          </w:p>
        </w:tc>
        <w:tc>
          <w:tcPr>
            <w:tcW w:w="2195" w:type="dxa"/>
          </w:tcPr>
          <w:p w14:paraId="7CE20AB4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6B5CAA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Adem i Ena</w:t>
            </w:r>
          </w:p>
        </w:tc>
      </w:tr>
      <w:tr w:rsidR="000A72D6" w:rsidRPr="006B5CAA" w14:paraId="558694CE" w14:textId="77777777" w:rsidTr="00455235">
        <w:tc>
          <w:tcPr>
            <w:tcW w:w="2304" w:type="dxa"/>
          </w:tcPr>
          <w:p w14:paraId="4E13159A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4D308B90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5A66EC40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39824464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6B5CAA" w14:paraId="55548F87" w14:textId="77777777" w:rsidTr="00455235">
        <w:tc>
          <w:tcPr>
            <w:tcW w:w="2304" w:type="dxa"/>
          </w:tcPr>
          <w:p w14:paraId="270792EE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689C841C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5785033B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4D9DF34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6B5CAA" w14:paraId="2AFF064B" w14:textId="77777777" w:rsidTr="00455235">
        <w:tc>
          <w:tcPr>
            <w:tcW w:w="2304" w:type="dxa"/>
          </w:tcPr>
          <w:p w14:paraId="28130C61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7DCEB303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7DB668C1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59DDBF41" w14:textId="77777777" w:rsidR="000A72D6" w:rsidRPr="006B5CAA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</w:tbl>
    <w:p w14:paraId="14A13162" w14:textId="77777777" w:rsidR="000A72D6" w:rsidRPr="006B5CAA" w:rsidRDefault="000A72D6">
      <w:pPr>
        <w:jc w:val="left"/>
        <w:rPr>
          <w:b/>
          <w:lang w:val="sr-Latn-RS"/>
        </w:rPr>
      </w:pPr>
      <w:r w:rsidRPr="006B5CAA">
        <w:rPr>
          <w:b/>
          <w:lang w:val="sr-Latn-RS"/>
        </w:rPr>
        <w:br w:type="page"/>
      </w:r>
    </w:p>
    <w:p w14:paraId="06F030AE" w14:textId="77777777" w:rsidR="000A72D6" w:rsidRPr="006B5CAA" w:rsidRDefault="000A72D6">
      <w:pPr>
        <w:jc w:val="left"/>
        <w:rPr>
          <w:b/>
          <w:lang w:val="sr-Latn-RS"/>
        </w:rPr>
      </w:pPr>
    </w:p>
    <w:p w14:paraId="47883FE7" w14:textId="77777777" w:rsidR="000A72D6" w:rsidRPr="006B5CAA" w:rsidRDefault="000A72D6">
      <w:pPr>
        <w:jc w:val="left"/>
        <w:rPr>
          <w:b/>
          <w:lang w:val="sr-Latn-R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/>
        </w:rPr>
        <w:id w:val="-436994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085FB4" w14:textId="77777777" w:rsidR="000A72D6" w:rsidRPr="006B5CAA" w:rsidRDefault="000A72D6">
          <w:pPr>
            <w:pStyle w:val="TOCHeading"/>
            <w:rPr>
              <w:lang w:val="sr-Latn-RS"/>
            </w:rPr>
          </w:pPr>
          <w:r w:rsidRPr="006B5CAA">
            <w:rPr>
              <w:lang w:val="sr-Latn-RS"/>
            </w:rPr>
            <w:t>Sadržaj</w:t>
          </w:r>
        </w:p>
        <w:p w14:paraId="12AC1C9D" w14:textId="57A1E6ED" w:rsidR="006B5CAA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6B5CAA">
            <w:rPr>
              <w:lang w:val="sr-Latn-RS"/>
            </w:rPr>
            <w:fldChar w:fldCharType="begin"/>
          </w:r>
          <w:r w:rsidRPr="006B5CAA">
            <w:rPr>
              <w:lang w:val="sr-Latn-RS"/>
            </w:rPr>
            <w:instrText xml:space="preserve"> TOC \o "1-3" \h \z \u </w:instrText>
          </w:r>
          <w:r w:rsidRPr="006B5CAA">
            <w:rPr>
              <w:lang w:val="sr-Latn-RS"/>
            </w:rPr>
            <w:fldChar w:fldCharType="separate"/>
          </w:r>
          <w:bookmarkStart w:id="0" w:name="_GoBack"/>
          <w:bookmarkEnd w:id="0"/>
          <w:r w:rsidR="006B5CAA" w:rsidRPr="0026642E">
            <w:rPr>
              <w:rStyle w:val="Hyperlink"/>
              <w:noProof/>
            </w:rPr>
            <w:fldChar w:fldCharType="begin"/>
          </w:r>
          <w:r w:rsidR="006B5CAA" w:rsidRPr="0026642E">
            <w:rPr>
              <w:rStyle w:val="Hyperlink"/>
              <w:noProof/>
            </w:rPr>
            <w:instrText xml:space="preserve"> </w:instrText>
          </w:r>
          <w:r w:rsidR="006B5CAA">
            <w:rPr>
              <w:noProof/>
            </w:rPr>
            <w:instrText>HYPERLINK \l "_Toc25101987"</w:instrText>
          </w:r>
          <w:r w:rsidR="006B5CAA" w:rsidRPr="0026642E">
            <w:rPr>
              <w:rStyle w:val="Hyperlink"/>
              <w:noProof/>
            </w:rPr>
            <w:instrText xml:space="preserve"> </w:instrText>
          </w:r>
          <w:r w:rsidR="006B5CAA" w:rsidRPr="0026642E">
            <w:rPr>
              <w:rStyle w:val="Hyperlink"/>
              <w:noProof/>
            </w:rPr>
          </w:r>
          <w:r w:rsidR="006B5CAA" w:rsidRPr="0026642E">
            <w:rPr>
              <w:rStyle w:val="Hyperlink"/>
              <w:noProof/>
            </w:rPr>
            <w:fldChar w:fldCharType="separate"/>
          </w:r>
          <w:r w:rsidR="006B5CAA" w:rsidRPr="0026642E">
            <w:rPr>
              <w:rStyle w:val="Hyperlink"/>
              <w:noProof/>
              <w:lang w:val="sr-Latn-RS"/>
            </w:rPr>
            <w:t>1.</w:t>
          </w:r>
          <w:r w:rsidR="006B5CAA">
            <w:rPr>
              <w:rFonts w:asciiTheme="minorHAnsi" w:eastAsiaTheme="minorEastAsia" w:hAnsiTheme="minorHAnsi"/>
              <w:noProof/>
              <w:sz w:val="22"/>
            </w:rPr>
            <w:tab/>
          </w:r>
          <w:r w:rsidR="006B5CAA" w:rsidRPr="0026642E">
            <w:rPr>
              <w:rStyle w:val="Hyperlink"/>
              <w:noProof/>
              <w:lang w:val="sr-Latn-RS"/>
            </w:rPr>
            <w:t>Cilj dokumenta</w:t>
          </w:r>
          <w:r w:rsidR="006B5CAA">
            <w:rPr>
              <w:noProof/>
              <w:webHidden/>
            </w:rPr>
            <w:tab/>
          </w:r>
          <w:r w:rsidR="006B5CAA">
            <w:rPr>
              <w:noProof/>
              <w:webHidden/>
            </w:rPr>
            <w:fldChar w:fldCharType="begin"/>
          </w:r>
          <w:r w:rsidR="006B5CAA">
            <w:rPr>
              <w:noProof/>
              <w:webHidden/>
            </w:rPr>
            <w:instrText xml:space="preserve"> PAGEREF _Toc25101987 \h </w:instrText>
          </w:r>
          <w:r w:rsidR="006B5CAA">
            <w:rPr>
              <w:noProof/>
              <w:webHidden/>
            </w:rPr>
          </w:r>
          <w:r w:rsidR="006B5CAA">
            <w:rPr>
              <w:noProof/>
              <w:webHidden/>
            </w:rPr>
            <w:fldChar w:fldCharType="separate"/>
          </w:r>
          <w:r w:rsidR="006B5CAA">
            <w:rPr>
              <w:noProof/>
              <w:webHidden/>
            </w:rPr>
            <w:t>4</w:t>
          </w:r>
          <w:r w:rsidR="006B5CAA">
            <w:rPr>
              <w:noProof/>
              <w:webHidden/>
            </w:rPr>
            <w:fldChar w:fldCharType="end"/>
          </w:r>
          <w:r w:rsidR="006B5CAA" w:rsidRPr="0026642E">
            <w:rPr>
              <w:rStyle w:val="Hyperlink"/>
              <w:noProof/>
            </w:rPr>
            <w:fldChar w:fldCharType="end"/>
          </w:r>
        </w:p>
        <w:p w14:paraId="6FD25F8A" w14:textId="24733182" w:rsidR="006B5CAA" w:rsidRDefault="006B5C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88" w:history="1">
            <w:r w:rsidRPr="0026642E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2D49" w14:textId="177614BC" w:rsidR="006B5CAA" w:rsidRDefault="006B5C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89" w:history="1">
            <w:r w:rsidRPr="0026642E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48F8" w14:textId="10ECB8ED" w:rsidR="006B5CAA" w:rsidRDefault="006B5C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90" w:history="1">
            <w:r w:rsidRPr="0026642E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Pregled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513F" w14:textId="07324033" w:rsidR="006B5CAA" w:rsidRDefault="006B5C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91" w:history="1">
            <w:r w:rsidRPr="0026642E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C12A" w14:textId="714C75A0" w:rsidR="006B5CAA" w:rsidRDefault="006B5C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92" w:history="1">
            <w:r w:rsidRPr="0026642E">
              <w:rPr>
                <w:rStyle w:val="Hyperlink"/>
                <w:noProof/>
                <w:lang w:val="sr-Latn-RS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5BF2" w14:textId="638DF749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93" w:history="1">
            <w:r w:rsidRPr="0026642E">
              <w:rPr>
                <w:rStyle w:val="Hyperlink"/>
                <w:noProof/>
                <w:lang w:val="sr-Latn-RS"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3E22" w14:textId="72F657F1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94" w:history="1">
            <w:r w:rsidRPr="0026642E">
              <w:rPr>
                <w:rStyle w:val="Hyperlink"/>
                <w:noProof/>
                <w:lang w:val="sr-Latn-RS"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Pristup trailer-ima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9BDB" w14:textId="5B08215A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95" w:history="1">
            <w:r w:rsidRPr="0026642E">
              <w:rPr>
                <w:rStyle w:val="Hyperlink"/>
                <w:noProof/>
                <w:lang w:val="sr-Latn-RS"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Pristup novostima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03FD" w14:textId="3E4A038D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96" w:history="1">
            <w:r w:rsidRPr="0026642E">
              <w:rPr>
                <w:rStyle w:val="Hyperlink"/>
                <w:noProof/>
                <w:lang w:val="sr-Latn-RS"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Pristup rang listama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DC2D" w14:textId="32A7BAD5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97" w:history="1">
            <w:r w:rsidRPr="0026642E">
              <w:rPr>
                <w:rStyle w:val="Hyperlink"/>
                <w:noProof/>
                <w:lang w:val="sr-Latn-RS"/>
              </w:rPr>
              <w:t>6.5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Pristup recenzijama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66F8" w14:textId="101153FE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98" w:history="1">
            <w:r w:rsidRPr="0026642E">
              <w:rPr>
                <w:rStyle w:val="Hyperlink"/>
                <w:noProof/>
                <w:lang w:val="sr-Latn-RS"/>
              </w:rPr>
              <w:t>6.6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Dodavanje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E98B" w14:textId="72644EDC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1999" w:history="1">
            <w:r w:rsidRPr="0026642E">
              <w:rPr>
                <w:rStyle w:val="Hyperlink"/>
                <w:noProof/>
                <w:lang w:val="sr-Latn-RS"/>
              </w:rPr>
              <w:t>6.7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Ocenjivanje filmova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7535" w14:textId="65897256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00" w:history="1">
            <w:r w:rsidRPr="0026642E">
              <w:rPr>
                <w:rStyle w:val="Hyperlink"/>
                <w:noProof/>
                <w:lang w:val="sr-Latn-RS"/>
              </w:rPr>
              <w:t>6.8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Dodavanje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2189" w14:textId="699F9363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01" w:history="1">
            <w:r w:rsidRPr="0026642E">
              <w:rPr>
                <w:rStyle w:val="Hyperlink"/>
                <w:noProof/>
                <w:lang w:val="sr-Latn-RS"/>
              </w:rPr>
              <w:t>6.9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Uređivanje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4FD9" w14:textId="059DDBD6" w:rsidR="006B5CAA" w:rsidRDefault="006B5CA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02" w:history="1">
            <w:r w:rsidRPr="0026642E">
              <w:rPr>
                <w:rStyle w:val="Hyperlink"/>
                <w:noProof/>
                <w:lang w:val="sr-Latn-RS"/>
              </w:rPr>
              <w:t>6.10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Brisanje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28D4" w14:textId="04CB67D7" w:rsidR="006B5CAA" w:rsidRDefault="006B5CA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03" w:history="1">
            <w:r w:rsidRPr="0026642E">
              <w:rPr>
                <w:rStyle w:val="Hyperlink"/>
                <w:noProof/>
                <w:lang w:val="sr-Latn-RS"/>
              </w:rPr>
              <w:t>6.11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FD32" w14:textId="0A456447" w:rsidR="006B5CAA" w:rsidRDefault="006B5CA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04" w:history="1">
            <w:r w:rsidRPr="0026642E">
              <w:rPr>
                <w:rStyle w:val="Hyperlink"/>
                <w:noProof/>
                <w:lang w:val="sr-Latn-RS"/>
              </w:rPr>
              <w:t>6.12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Brisanje neprikladnih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3922" w14:textId="045BF9B8" w:rsidR="006B5CAA" w:rsidRDefault="006B5C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05" w:history="1">
            <w:r w:rsidRPr="0026642E">
              <w:rPr>
                <w:rStyle w:val="Hyperlink"/>
                <w:noProof/>
                <w:lang w:val="sr-Latn-RS"/>
              </w:rPr>
              <w:t>7.Dodatni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C29C" w14:textId="7423020E" w:rsidR="006B5CAA" w:rsidRDefault="006B5C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06" w:history="1">
            <w:r w:rsidRPr="0026642E">
              <w:rPr>
                <w:rStyle w:val="Hyperlink"/>
                <w:noProof/>
                <w:lang w:val="sr-Latn-RS"/>
              </w:rPr>
              <w:t>7.1 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E537" w14:textId="0952B66B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07" w:history="1">
            <w:r w:rsidRPr="0026642E">
              <w:rPr>
                <w:rStyle w:val="Hyperlink"/>
                <w:noProof/>
                <w:lang w:val="sr-Latn-RS"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Upotrebljivost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4346" w14:textId="47E81394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08" w:history="1">
            <w:r w:rsidRPr="0026642E">
              <w:rPr>
                <w:rStyle w:val="Hyperlink"/>
                <w:noProof/>
                <w:lang w:val="sr-Latn-RS"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BB87" w14:textId="50D2D9F4" w:rsidR="006B5CAA" w:rsidRDefault="006B5C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09" w:history="1">
            <w:r w:rsidRPr="0026642E">
              <w:rPr>
                <w:rStyle w:val="Hyperlink"/>
                <w:noProof/>
                <w:lang w:val="sr-Latn-RS"/>
              </w:rPr>
              <w:t>7.4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6642E">
              <w:rPr>
                <w:rStyle w:val="Hyperlink"/>
                <w:noProof/>
                <w:lang w:val="sr-Latn-RS"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427D9" w14:textId="0F15352F" w:rsidR="006B5CAA" w:rsidRDefault="006B5C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10" w:history="1">
            <w:r w:rsidRPr="0026642E">
              <w:rPr>
                <w:rStyle w:val="Hyperlink"/>
                <w:noProof/>
                <w:lang w:val="sr-Latn-RS"/>
              </w:rPr>
              <w:t>7.5 Podrška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88C5" w14:textId="0AE8EF36" w:rsidR="006B5CAA" w:rsidRDefault="006B5C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102011" w:history="1">
            <w:r w:rsidRPr="0026642E">
              <w:rPr>
                <w:rStyle w:val="Hyperlink"/>
                <w:noProof/>
                <w:lang w:val="sr-Latn-RS"/>
              </w:rPr>
              <w:t>7.6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EC3A" w14:textId="1AB0DEB6" w:rsidR="000A72D6" w:rsidRPr="006B5CAA" w:rsidRDefault="000A72D6">
          <w:pPr>
            <w:rPr>
              <w:lang w:val="sr-Latn-RS"/>
            </w:rPr>
          </w:pPr>
          <w:r w:rsidRPr="006B5CAA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7F44524B" w14:textId="77777777" w:rsidR="000A72D6" w:rsidRPr="006B5CAA" w:rsidRDefault="000A72D6">
      <w:pPr>
        <w:jc w:val="left"/>
        <w:rPr>
          <w:b/>
          <w:lang w:val="sr-Latn-RS"/>
        </w:rPr>
      </w:pPr>
    </w:p>
    <w:p w14:paraId="7B1616BB" w14:textId="77777777" w:rsidR="000A72D6" w:rsidRPr="006B5CAA" w:rsidRDefault="000A72D6">
      <w:pPr>
        <w:jc w:val="left"/>
        <w:rPr>
          <w:b/>
          <w:lang w:val="sr-Latn-RS"/>
        </w:rPr>
      </w:pPr>
    </w:p>
    <w:p w14:paraId="1972FE25" w14:textId="77777777" w:rsidR="000A72D6" w:rsidRPr="006B5CAA" w:rsidRDefault="000A72D6">
      <w:pPr>
        <w:jc w:val="left"/>
        <w:rPr>
          <w:b/>
          <w:lang w:val="sr-Latn-RS"/>
        </w:rPr>
      </w:pPr>
    </w:p>
    <w:p w14:paraId="6B8C8ECE" w14:textId="77777777" w:rsidR="000A72D6" w:rsidRPr="006B5CAA" w:rsidRDefault="000A72D6">
      <w:pPr>
        <w:jc w:val="left"/>
        <w:rPr>
          <w:b/>
          <w:lang w:val="sr-Latn-RS"/>
        </w:rPr>
      </w:pPr>
    </w:p>
    <w:p w14:paraId="0A4F6BFA" w14:textId="77777777" w:rsidR="000A72D6" w:rsidRPr="006B5CAA" w:rsidRDefault="000A72D6">
      <w:pPr>
        <w:jc w:val="left"/>
        <w:rPr>
          <w:b/>
          <w:lang w:val="sr-Latn-RS"/>
        </w:rPr>
      </w:pPr>
    </w:p>
    <w:p w14:paraId="23EE021B" w14:textId="77777777" w:rsidR="000A72D6" w:rsidRPr="006B5CAA" w:rsidRDefault="000A72D6">
      <w:pPr>
        <w:jc w:val="left"/>
        <w:rPr>
          <w:b/>
          <w:lang w:val="sr-Latn-RS"/>
        </w:rPr>
      </w:pPr>
    </w:p>
    <w:p w14:paraId="7CD386B1" w14:textId="77777777" w:rsidR="000A72D6" w:rsidRPr="006B5CAA" w:rsidRDefault="000A72D6">
      <w:pPr>
        <w:jc w:val="left"/>
        <w:rPr>
          <w:b/>
          <w:lang w:val="sr-Latn-RS"/>
        </w:rPr>
      </w:pPr>
    </w:p>
    <w:p w14:paraId="59E3400A" w14:textId="77777777" w:rsidR="000A72D6" w:rsidRPr="006B5CAA" w:rsidRDefault="000A72D6">
      <w:pPr>
        <w:jc w:val="left"/>
        <w:rPr>
          <w:b/>
          <w:lang w:val="sr-Latn-RS"/>
        </w:rPr>
      </w:pPr>
    </w:p>
    <w:p w14:paraId="7E1CB6B1" w14:textId="2B0392DD" w:rsidR="00EA19AA" w:rsidRPr="006B5CAA" w:rsidRDefault="00EA19AA">
      <w:pPr>
        <w:jc w:val="left"/>
        <w:rPr>
          <w:b/>
          <w:lang w:val="sr-Latn-RS"/>
        </w:rPr>
      </w:pPr>
    </w:p>
    <w:p w14:paraId="4325F516" w14:textId="22382DCD" w:rsidR="00A27EC1" w:rsidRPr="006B5CAA" w:rsidRDefault="00A27EC1">
      <w:pPr>
        <w:jc w:val="left"/>
        <w:rPr>
          <w:b/>
          <w:lang w:val="sr-Latn-RS"/>
        </w:rPr>
      </w:pPr>
    </w:p>
    <w:p w14:paraId="6041DF06" w14:textId="5A15C2F1" w:rsidR="00A27EC1" w:rsidRPr="006B5CAA" w:rsidRDefault="00A27EC1">
      <w:pPr>
        <w:jc w:val="left"/>
        <w:rPr>
          <w:b/>
          <w:lang w:val="sr-Latn-RS"/>
        </w:rPr>
      </w:pPr>
    </w:p>
    <w:p w14:paraId="0FE4889F" w14:textId="77777777" w:rsidR="00A27EC1" w:rsidRPr="006B5CAA" w:rsidRDefault="00A27EC1">
      <w:pPr>
        <w:jc w:val="left"/>
        <w:rPr>
          <w:b/>
          <w:lang w:val="sr-Latn-RS"/>
        </w:rPr>
      </w:pPr>
    </w:p>
    <w:p w14:paraId="2E999631" w14:textId="77777777" w:rsidR="00EA19AA" w:rsidRPr="006B5CAA" w:rsidRDefault="00EA19AA">
      <w:pPr>
        <w:jc w:val="left"/>
        <w:rPr>
          <w:b/>
          <w:lang w:val="sr-Latn-RS"/>
        </w:rPr>
      </w:pPr>
    </w:p>
    <w:p w14:paraId="5523B33C" w14:textId="77777777" w:rsidR="00EA19AA" w:rsidRPr="006B5CAA" w:rsidRDefault="00EA19AA">
      <w:pPr>
        <w:jc w:val="left"/>
        <w:rPr>
          <w:b/>
          <w:lang w:val="sr-Latn-RS"/>
        </w:rPr>
      </w:pPr>
    </w:p>
    <w:p w14:paraId="12D320BF" w14:textId="77777777" w:rsidR="00B17EC4" w:rsidRPr="006B5CAA" w:rsidRDefault="00B17EC4" w:rsidP="00B17EC4">
      <w:pPr>
        <w:jc w:val="center"/>
        <w:rPr>
          <w:sz w:val="52"/>
          <w:szCs w:val="52"/>
          <w:lang w:val="sr-Latn-RS"/>
        </w:rPr>
      </w:pPr>
      <w:r w:rsidRPr="006B5CAA">
        <w:rPr>
          <w:sz w:val="52"/>
          <w:szCs w:val="52"/>
          <w:lang w:val="sr-Latn-RS"/>
        </w:rPr>
        <w:t>Specifikacija zahteva</w:t>
      </w:r>
    </w:p>
    <w:p w14:paraId="489BF197" w14:textId="77777777" w:rsidR="00B17EC4" w:rsidRPr="006B5CAA" w:rsidRDefault="00B17EC4" w:rsidP="00B17EC4">
      <w:pPr>
        <w:pStyle w:val="Heading1"/>
        <w:numPr>
          <w:ilvl w:val="0"/>
          <w:numId w:val="22"/>
        </w:numPr>
        <w:jc w:val="left"/>
        <w:rPr>
          <w:lang w:val="sr-Latn-RS"/>
        </w:rPr>
      </w:pPr>
      <w:bookmarkStart w:id="1" w:name="_Toc531000931"/>
      <w:bookmarkStart w:id="2" w:name="_Toc25101987"/>
      <w:r w:rsidRPr="006B5CAA">
        <w:rPr>
          <w:lang w:val="sr-Latn-RS"/>
        </w:rPr>
        <w:t>Cilj dokumenta</w:t>
      </w:r>
      <w:bookmarkEnd w:id="1"/>
      <w:bookmarkEnd w:id="2"/>
    </w:p>
    <w:p w14:paraId="74156363" w14:textId="23666BC1" w:rsidR="00C610F6" w:rsidRPr="006B5CAA" w:rsidRDefault="00B17EC4" w:rsidP="00B17EC4">
      <w:pPr>
        <w:ind w:left="432"/>
        <w:rPr>
          <w:lang w:val="sr-Latn-RS"/>
        </w:rPr>
      </w:pPr>
      <w:r w:rsidRPr="006B5CAA">
        <w:rPr>
          <w:lang w:val="sr-Latn-RS"/>
        </w:rPr>
        <w:t>Cilj ovog dokumenta je specifikacija zahteva u pogledu detaljnog opisa slučajeva korišćenja GeekHouse web aplikacije.</w:t>
      </w:r>
    </w:p>
    <w:p w14:paraId="40477597" w14:textId="77777777" w:rsidR="00B17EC4" w:rsidRPr="006B5CAA" w:rsidRDefault="00B17EC4" w:rsidP="00B17EC4">
      <w:pPr>
        <w:pStyle w:val="Heading1"/>
        <w:numPr>
          <w:ilvl w:val="0"/>
          <w:numId w:val="22"/>
        </w:numPr>
        <w:rPr>
          <w:lang w:val="sr-Latn-RS"/>
        </w:rPr>
      </w:pPr>
      <w:bookmarkStart w:id="3" w:name="_Toc531000932"/>
      <w:bookmarkStart w:id="4" w:name="_Toc25101988"/>
      <w:r w:rsidRPr="006B5CAA">
        <w:rPr>
          <w:lang w:val="sr-Latn-RS"/>
        </w:rPr>
        <w:t>Opseg dokumenta</w:t>
      </w:r>
      <w:bookmarkEnd w:id="3"/>
      <w:bookmarkEnd w:id="4"/>
    </w:p>
    <w:p w14:paraId="2B4094C5" w14:textId="31AB4B9B" w:rsidR="00B17EC4" w:rsidRPr="006B5CAA" w:rsidRDefault="00B17EC4" w:rsidP="00B17EC4">
      <w:pPr>
        <w:ind w:left="360"/>
        <w:rPr>
          <w:lang w:val="sr-Latn-RS"/>
        </w:rPr>
      </w:pPr>
      <w:r w:rsidRPr="006B5CAA">
        <w:rPr>
          <w:lang w:val="sr-Latn-RS"/>
        </w:rPr>
        <w:t>Dokument se odnosi na GeekHouse aplikaciju koja će biti razvijena od strane CHAOS-a. GeekHouse je online aplikacija o filmovima, serijama i video-igrama.</w:t>
      </w:r>
    </w:p>
    <w:p w14:paraId="3A0BCC9F" w14:textId="77777777" w:rsidR="00B17EC4" w:rsidRPr="006B5CAA" w:rsidRDefault="00B17EC4" w:rsidP="00B17EC4">
      <w:pPr>
        <w:pStyle w:val="Heading1"/>
        <w:numPr>
          <w:ilvl w:val="0"/>
          <w:numId w:val="22"/>
        </w:numPr>
        <w:contextualSpacing/>
        <w:jc w:val="left"/>
        <w:rPr>
          <w:lang w:val="sr-Latn-RS"/>
        </w:rPr>
      </w:pPr>
      <w:bookmarkStart w:id="5" w:name="_Toc531000933"/>
      <w:bookmarkStart w:id="6" w:name="_Toc25101989"/>
      <w:r w:rsidRPr="006B5CAA">
        <w:rPr>
          <w:lang w:val="sr-Latn-RS"/>
        </w:rPr>
        <w:t>Reference</w:t>
      </w:r>
      <w:bookmarkEnd w:id="5"/>
      <w:bookmarkEnd w:id="6"/>
    </w:p>
    <w:p w14:paraId="71B5B092" w14:textId="77777777" w:rsidR="00B17EC4" w:rsidRPr="006B5CAA" w:rsidRDefault="00B17EC4" w:rsidP="00B17EC4">
      <w:pPr>
        <w:ind w:left="360"/>
        <w:rPr>
          <w:lang w:val="sr-Latn-RS"/>
        </w:rPr>
      </w:pPr>
      <w:r w:rsidRPr="006B5CAA">
        <w:rPr>
          <w:lang w:val="sr-Latn-RS"/>
        </w:rPr>
        <w:t>Spisak korišćene literature:</w:t>
      </w:r>
    </w:p>
    <w:p w14:paraId="0EED2DE6" w14:textId="77777777" w:rsidR="00B17EC4" w:rsidRPr="006B5CAA" w:rsidRDefault="00B17EC4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GeekHouse – Predlog projekta, CHAOS GeekHouse, V1.0, 2019, CHAOS.</w:t>
      </w:r>
    </w:p>
    <w:p w14:paraId="3C0699AF" w14:textId="77777777" w:rsidR="00B17EC4" w:rsidRPr="006B5CAA" w:rsidRDefault="00B17EC4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GeekHouse – Planirani raspored aktivnosti na projektu, V1.0, 2019, CHAOS.</w:t>
      </w:r>
    </w:p>
    <w:p w14:paraId="7C0B3411" w14:textId="1A5A1207" w:rsidR="00B17EC4" w:rsidRPr="006B5CAA" w:rsidRDefault="00B17EC4" w:rsidP="00B17EC4">
      <w:pPr>
        <w:pStyle w:val="BodyText"/>
        <w:numPr>
          <w:ilvl w:val="0"/>
          <w:numId w:val="23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GeekHouse – Plan realizacije, CHAOS GeekHouse, V1.0, 2019, CHAOS.</w:t>
      </w:r>
    </w:p>
    <w:p w14:paraId="54D97194" w14:textId="58DEC67E" w:rsidR="00B17EC4" w:rsidRPr="006B5CAA" w:rsidRDefault="00B17EC4" w:rsidP="00B17EC4">
      <w:pPr>
        <w:pStyle w:val="BodyText"/>
        <w:numPr>
          <w:ilvl w:val="0"/>
          <w:numId w:val="23"/>
        </w:numPr>
        <w:tabs>
          <w:tab w:val="num" w:pos="1440"/>
        </w:tabs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GeekHouse – Vizija sistema, V1.0, 2019, CHAOS.</w:t>
      </w:r>
    </w:p>
    <w:p w14:paraId="7571ABA2" w14:textId="24D25A38" w:rsidR="00B17EC4" w:rsidRPr="006B5CAA" w:rsidRDefault="00B17EC4" w:rsidP="00B17EC4">
      <w:pPr>
        <w:pStyle w:val="BodyText"/>
        <w:tabs>
          <w:tab w:val="num" w:pos="1440"/>
        </w:tabs>
        <w:rPr>
          <w:sz w:val="24"/>
          <w:szCs w:val="24"/>
          <w:lang w:val="sr-Latn-RS"/>
        </w:rPr>
      </w:pPr>
    </w:p>
    <w:p w14:paraId="6F5E8902" w14:textId="363A6F08" w:rsidR="00B17EC4" w:rsidRPr="006B5CAA" w:rsidRDefault="00B17EC4" w:rsidP="00FF57CB">
      <w:pPr>
        <w:pStyle w:val="Heading1"/>
        <w:numPr>
          <w:ilvl w:val="0"/>
          <w:numId w:val="22"/>
        </w:numPr>
        <w:rPr>
          <w:lang w:val="sr-Latn-RS"/>
        </w:rPr>
      </w:pPr>
      <w:bookmarkStart w:id="7" w:name="_Toc531000934"/>
      <w:bookmarkStart w:id="8" w:name="_Toc25101990"/>
      <w:r w:rsidRPr="006B5CAA">
        <w:rPr>
          <w:lang w:val="sr-Latn-RS"/>
        </w:rPr>
        <w:lastRenderedPageBreak/>
        <w:t>Pregled slučajeva korišćenja</w:t>
      </w:r>
      <w:bookmarkEnd w:id="7"/>
      <w:bookmarkEnd w:id="8"/>
    </w:p>
    <w:p w14:paraId="12818032" w14:textId="6BF097A9" w:rsidR="00FF57CB" w:rsidRPr="006B5CAA" w:rsidRDefault="00B17EC4" w:rsidP="00FF57CB">
      <w:pPr>
        <w:ind w:left="360"/>
        <w:rPr>
          <w:lang w:val="sr-Latn-RS"/>
        </w:rPr>
      </w:pPr>
      <w:r w:rsidRPr="006B5CAA">
        <w:rPr>
          <w:lang w:val="sr-Latn-RS"/>
        </w:rPr>
        <w:t xml:space="preserve">Osnovni UML dijagram koji prikazuje korisnike i slučajeve korišćenja </w:t>
      </w:r>
      <w:r w:rsidR="00FF57CB" w:rsidRPr="006B5CAA">
        <w:rPr>
          <w:lang w:val="sr-Latn-RS"/>
        </w:rPr>
        <w:t>GeekHouse</w:t>
      </w:r>
      <w:r w:rsidRPr="006B5CAA">
        <w:rPr>
          <w:lang w:val="sr-Latn-RS"/>
        </w:rPr>
        <w:t xml:space="preserve"> aplikacije, prikazan je na sledećoj slici:</w:t>
      </w:r>
    </w:p>
    <w:p w14:paraId="07F7150D" w14:textId="09E8003D" w:rsidR="006B5CAA" w:rsidRPr="006B5CAA" w:rsidRDefault="006B5CAA" w:rsidP="00FF57CB">
      <w:pPr>
        <w:ind w:left="360"/>
        <w:rPr>
          <w:lang w:val="sr-Latn-RS"/>
        </w:rPr>
      </w:pPr>
      <w:r w:rsidRPr="006B5CAA">
        <w:rPr>
          <w:noProof/>
          <w:lang w:val="sr-Latn-RS"/>
        </w:rPr>
        <w:drawing>
          <wp:inline distT="0" distB="0" distL="0" distR="0" wp14:anchorId="2669AB3A" wp14:editId="78425916">
            <wp:extent cx="5829300" cy="464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1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CC1E" w14:textId="77777777" w:rsidR="006B5CAA" w:rsidRPr="006B5CAA" w:rsidRDefault="006B5CAA" w:rsidP="006B5CAA">
      <w:pPr>
        <w:rPr>
          <w:lang w:val="sr-Latn-RS"/>
        </w:rPr>
      </w:pPr>
      <w:r w:rsidRPr="006B5CAA">
        <w:rPr>
          <w:lang w:val="sr-Latn-RS"/>
        </w:rPr>
        <w:t xml:space="preserve">Slučaj korišćenja </w:t>
      </w:r>
      <w:r w:rsidRPr="006B5CAA">
        <w:rPr>
          <w:i/>
          <w:lang w:val="sr-Latn-RS"/>
        </w:rPr>
        <w:t>Pristup sadržaju</w:t>
      </w:r>
      <w:r w:rsidRPr="006B5CAA">
        <w:rPr>
          <w:lang w:val="sr-Latn-RS"/>
        </w:rPr>
        <w:t xml:space="preserve"> obuhvata složenije radnje koje se mogu dalje razložiti na pojedinačne slučajeve korišćenja.</w:t>
      </w:r>
    </w:p>
    <w:p w14:paraId="245DE92C" w14:textId="5E93B58F" w:rsidR="006B5CAA" w:rsidRPr="006B5CAA" w:rsidRDefault="006B5CAA" w:rsidP="006B5CAA">
      <w:pPr>
        <w:rPr>
          <w:lang w:val="sr-Latn-RS"/>
        </w:rPr>
      </w:pPr>
      <w:r w:rsidRPr="006B5CAA">
        <w:rPr>
          <w:lang w:val="sr-Latn-RS"/>
        </w:rPr>
        <w:t xml:space="preserve"> Detaljni UML dijagram za slučaj korišćenja </w:t>
      </w:r>
      <w:r w:rsidRPr="006B5CAA">
        <w:rPr>
          <w:i/>
          <w:lang w:val="sr-Latn-RS"/>
        </w:rPr>
        <w:t xml:space="preserve">Pristup sadržaju </w:t>
      </w:r>
      <w:r w:rsidRPr="006B5CAA">
        <w:rPr>
          <w:lang w:val="sr-Latn-RS"/>
        </w:rPr>
        <w:t>prikazan je na sledećoj slici:</w:t>
      </w:r>
    </w:p>
    <w:p w14:paraId="63A916DF" w14:textId="7D4DA368" w:rsidR="006B5CAA" w:rsidRPr="006B5CAA" w:rsidRDefault="006B5CAA" w:rsidP="006B5CAA">
      <w:pPr>
        <w:rPr>
          <w:lang w:val="sr-Latn-RS"/>
        </w:rPr>
      </w:pPr>
      <w:r w:rsidRPr="006B5CAA">
        <w:rPr>
          <w:noProof/>
          <w:lang w:val="sr-Latn-RS"/>
        </w:rPr>
        <w:lastRenderedPageBreak/>
        <w:drawing>
          <wp:inline distT="0" distB="0" distL="0" distR="0" wp14:anchorId="79E11DAA" wp14:editId="2AAB00E2">
            <wp:extent cx="5745978" cy="46714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B5C2" w14:textId="7F23808A" w:rsidR="006B5CAA" w:rsidRPr="006B5CAA" w:rsidRDefault="006B5CAA" w:rsidP="006B5CAA">
      <w:pPr>
        <w:rPr>
          <w:lang w:val="sr-Latn-RS"/>
        </w:rPr>
      </w:pPr>
      <w:r w:rsidRPr="006B5CAA">
        <w:rPr>
          <w:lang w:val="sr-Latn-RS"/>
        </w:rPr>
        <w:t xml:space="preserve">Slučaj korišćenja </w:t>
      </w:r>
      <w:r w:rsidRPr="006B5CAA">
        <w:rPr>
          <w:i/>
          <w:lang w:val="sr-Latn-RS"/>
        </w:rPr>
        <w:t>Dodavanje, uređivanje i brisanje sadržaja</w:t>
      </w:r>
      <w:r w:rsidRPr="006B5CAA">
        <w:rPr>
          <w:lang w:val="sr-Latn-RS"/>
        </w:rPr>
        <w:t xml:space="preserve"> obuhvata složenije radnje koje se mogu dalje razložiti na pojedinačne slučajeve korišćenja.</w:t>
      </w:r>
    </w:p>
    <w:p w14:paraId="2682CDA9" w14:textId="6B67C7B2" w:rsidR="006B5CAA" w:rsidRPr="006B5CAA" w:rsidRDefault="006B5CAA" w:rsidP="006B5CAA">
      <w:pPr>
        <w:rPr>
          <w:lang w:val="sr-Latn-RS"/>
        </w:rPr>
      </w:pPr>
      <w:r w:rsidRPr="006B5CAA">
        <w:rPr>
          <w:lang w:val="sr-Latn-RS"/>
        </w:rPr>
        <w:t xml:space="preserve"> Detaljni UML dijagram za slučaj korišćenja </w:t>
      </w:r>
      <w:r w:rsidRPr="006B5CAA">
        <w:rPr>
          <w:i/>
          <w:lang w:val="sr-Latn-RS"/>
        </w:rPr>
        <w:t>Dodavanje,uređivanje i brisanje sadržaja</w:t>
      </w:r>
      <w:r w:rsidRPr="006B5CAA">
        <w:rPr>
          <w:lang w:val="sr-Latn-RS"/>
        </w:rPr>
        <w:t xml:space="preserve"> prikazan je na sledećoj slici:</w:t>
      </w:r>
    </w:p>
    <w:p w14:paraId="0764D87A" w14:textId="5047C3C8" w:rsidR="006B5CAA" w:rsidRPr="006B5CAA" w:rsidRDefault="006B5CAA" w:rsidP="006B5CAA">
      <w:pPr>
        <w:rPr>
          <w:lang w:val="sr-Latn-RS"/>
        </w:rPr>
      </w:pPr>
      <w:r w:rsidRPr="006B5CAA">
        <w:rPr>
          <w:noProof/>
          <w:lang w:val="sr-Latn-RS"/>
        </w:rPr>
        <w:lastRenderedPageBreak/>
        <w:drawing>
          <wp:inline distT="0" distB="0" distL="0" distR="0" wp14:anchorId="6C2EC178" wp14:editId="2E98C3B5">
            <wp:extent cx="5098222" cy="510584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7FE6" w14:textId="756CFA91" w:rsidR="00FF57CB" w:rsidRPr="006B5CAA" w:rsidRDefault="00FF57CB" w:rsidP="00FF57CB">
      <w:pPr>
        <w:pStyle w:val="Heading1"/>
        <w:numPr>
          <w:ilvl w:val="0"/>
          <w:numId w:val="22"/>
        </w:numPr>
        <w:jc w:val="left"/>
        <w:rPr>
          <w:lang w:val="sr-Latn-RS"/>
        </w:rPr>
      </w:pPr>
      <w:bookmarkStart w:id="9" w:name="_Toc531000935"/>
      <w:bookmarkStart w:id="10" w:name="_Toc25101991"/>
      <w:r w:rsidRPr="006B5CAA">
        <w:rPr>
          <w:lang w:val="sr-Latn-RS"/>
        </w:rPr>
        <w:t>Profili korisnika</w:t>
      </w:r>
      <w:bookmarkEnd w:id="9"/>
      <w:bookmarkEnd w:id="10"/>
    </w:p>
    <w:p w14:paraId="70D57DD1" w14:textId="77777777" w:rsidR="009548CF" w:rsidRPr="006B5CAA" w:rsidRDefault="009548CF" w:rsidP="009548CF">
      <w:pPr>
        <w:rPr>
          <w:lang w:val="sr-Latn-RS"/>
        </w:rPr>
      </w:pPr>
    </w:p>
    <w:p w14:paraId="74C8E858" w14:textId="49489F8E" w:rsidR="00FF57CB" w:rsidRPr="006B5CAA" w:rsidRDefault="00FF57CB" w:rsidP="00FF57CB">
      <w:pPr>
        <w:ind w:left="360"/>
        <w:rPr>
          <w:lang w:val="sr-Latn-RS"/>
        </w:rPr>
      </w:pPr>
      <w:r w:rsidRPr="006B5CAA">
        <w:rPr>
          <w:lang w:val="sr-Latn-RS"/>
        </w:rPr>
        <w:t>Identifikovani su sledeći profili korisnika GeekHouse web aplikacije:</w:t>
      </w:r>
    </w:p>
    <w:p w14:paraId="021DE255" w14:textId="77777777" w:rsidR="009548CF" w:rsidRPr="006B5CAA" w:rsidRDefault="009548CF" w:rsidP="00FF57CB">
      <w:pPr>
        <w:ind w:left="360"/>
        <w:rPr>
          <w:lang w:val="sr-Latn-RS"/>
        </w:rPr>
      </w:pPr>
    </w:p>
    <w:p w14:paraId="44B52546" w14:textId="74709619" w:rsidR="00FF57CB" w:rsidRPr="006B5CAA" w:rsidRDefault="002777C4" w:rsidP="00FF57CB">
      <w:pPr>
        <w:pStyle w:val="ListParagraph"/>
        <w:numPr>
          <w:ilvl w:val="1"/>
          <w:numId w:val="30"/>
        </w:numPr>
        <w:rPr>
          <w:lang w:val="sr-Latn-RS"/>
        </w:rPr>
      </w:pPr>
      <w:r w:rsidRPr="006B5CAA">
        <w:rPr>
          <w:b/>
          <w:bCs/>
          <w:sz w:val="28"/>
          <w:szCs w:val="24"/>
          <w:lang w:val="sr-Latn-RS"/>
        </w:rPr>
        <w:t xml:space="preserve"> Korisnik</w:t>
      </w:r>
      <w:r w:rsidRPr="006B5CAA">
        <w:rPr>
          <w:lang w:val="sr-Latn-RS"/>
        </w:rPr>
        <w:t xml:space="preserve"> je osoba koja je zainteresovana za pristup sadržaju GeekHouse-a, koja želi da izrazi svoje stavove o željenom mediju, a koja, najpre, poseduju strast i ljubav prema filmovima, serijama i video igrama.</w:t>
      </w:r>
    </w:p>
    <w:p w14:paraId="2B8DD066" w14:textId="31DE2A3C" w:rsidR="00FF57CB" w:rsidRPr="006B5CAA" w:rsidRDefault="00FF57CB" w:rsidP="00FF57CB">
      <w:pPr>
        <w:pStyle w:val="ListParagraph"/>
        <w:numPr>
          <w:ilvl w:val="1"/>
          <w:numId w:val="30"/>
        </w:numPr>
        <w:rPr>
          <w:lang w:val="sr-Latn-RS"/>
        </w:rPr>
      </w:pPr>
      <w:r w:rsidRPr="006B5CAA">
        <w:rPr>
          <w:lang w:val="sr-Latn-RS"/>
        </w:rPr>
        <w:t xml:space="preserve">  </w:t>
      </w:r>
      <w:r w:rsidRPr="006B5CAA">
        <w:rPr>
          <w:b/>
          <w:bCs/>
          <w:sz w:val="28"/>
          <w:szCs w:val="24"/>
          <w:lang w:val="sr-Latn-RS"/>
        </w:rPr>
        <w:t>Administrator</w:t>
      </w:r>
      <w:r w:rsidR="002777C4" w:rsidRPr="006B5CAA">
        <w:rPr>
          <w:lang w:val="sr-Latn-RS"/>
        </w:rPr>
        <w:t xml:space="preserve"> je specijalni profil korisnika koji ima pristup svim funkcionalnostima </w:t>
      </w:r>
      <w:r w:rsidR="003C3C98" w:rsidRPr="006B5CAA">
        <w:rPr>
          <w:lang w:val="sr-Latn-RS"/>
        </w:rPr>
        <w:t>aplikacije</w:t>
      </w:r>
      <w:r w:rsidR="002777C4" w:rsidRPr="006B5CAA">
        <w:rPr>
          <w:lang w:val="sr-Latn-RS"/>
        </w:rPr>
        <w:t xml:space="preserve">, tj. može se naći u ulozi bilo kog korisnika </w:t>
      </w:r>
      <w:r w:rsidR="003C3C98" w:rsidRPr="006B5CAA">
        <w:rPr>
          <w:lang w:val="sr-Latn-RS"/>
        </w:rPr>
        <w:t>aplikacije</w:t>
      </w:r>
      <w:r w:rsidR="002777C4" w:rsidRPr="006B5CAA">
        <w:rPr>
          <w:lang w:val="sr-Latn-RS"/>
        </w:rPr>
        <w:t xml:space="preserve">. Administratorski profil je </w:t>
      </w:r>
      <w:r w:rsidR="002777C4" w:rsidRPr="006B5CAA">
        <w:rPr>
          <w:lang w:val="sr-Latn-RS"/>
        </w:rPr>
        <w:lastRenderedPageBreak/>
        <w:t xml:space="preserve">uveden kako bi se obezbedila što veća fleksibilnost u pogledu mogućnosti ažuriranja sadržaja na </w:t>
      </w:r>
      <w:r w:rsidR="003C3C98" w:rsidRPr="006B5CAA">
        <w:rPr>
          <w:lang w:val="sr-Latn-RS"/>
        </w:rPr>
        <w:t>aplikaciji.</w:t>
      </w:r>
    </w:p>
    <w:p w14:paraId="31BA3C09" w14:textId="77777777" w:rsidR="003C3C98" w:rsidRPr="006B5CAA" w:rsidRDefault="003C3C98" w:rsidP="003C3C98">
      <w:pPr>
        <w:pStyle w:val="Heading1"/>
        <w:numPr>
          <w:ilvl w:val="0"/>
          <w:numId w:val="30"/>
        </w:numPr>
        <w:rPr>
          <w:lang w:val="sr-Latn-RS"/>
        </w:rPr>
      </w:pPr>
      <w:bookmarkStart w:id="11" w:name="_Toc163018896"/>
      <w:bookmarkStart w:id="12" w:name="_Toc25101992"/>
      <w:r w:rsidRPr="006B5CAA">
        <w:rPr>
          <w:lang w:val="sr-Latn-RS"/>
        </w:rPr>
        <w:t>Opis slučajeva korišćenja</w:t>
      </w:r>
      <w:bookmarkEnd w:id="11"/>
      <w:bookmarkEnd w:id="12"/>
    </w:p>
    <w:p w14:paraId="15773B22" w14:textId="3617958B" w:rsidR="003C3C98" w:rsidRPr="006B5CAA" w:rsidRDefault="003C3C98" w:rsidP="003C3C98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3" w:name="_Toc531000939"/>
      <w:bookmarkStart w:id="14" w:name="_Toc25101993"/>
      <w:r w:rsidRPr="006B5CAA">
        <w:rPr>
          <w:color w:val="auto"/>
          <w:lang w:val="sr-Latn-RS"/>
        </w:rPr>
        <w:t>Prijavljivanj</w:t>
      </w:r>
      <w:bookmarkEnd w:id="13"/>
      <w:r w:rsidRPr="006B5CAA">
        <w:rPr>
          <w:color w:val="auto"/>
          <w:lang w:val="sr-Latn-RS"/>
        </w:rPr>
        <w:t>e</w:t>
      </w:r>
      <w:bookmarkEnd w:id="14"/>
    </w:p>
    <w:p w14:paraId="78818B21" w14:textId="77777777" w:rsidR="003C3C98" w:rsidRPr="006B5CAA" w:rsidRDefault="003C3C98" w:rsidP="003C3C98">
      <w:pPr>
        <w:ind w:left="576"/>
        <w:rPr>
          <w:b/>
          <w:lang w:val="sr-Latn-RS"/>
        </w:rPr>
      </w:pPr>
      <w:r w:rsidRPr="006B5CAA">
        <w:rPr>
          <w:b/>
          <w:lang w:val="sr-Latn-RS"/>
        </w:rPr>
        <w:t>Kratak opis:</w:t>
      </w:r>
    </w:p>
    <w:p w14:paraId="1CC36FFF" w14:textId="77777777" w:rsidR="003C3C98" w:rsidRPr="006B5CAA" w:rsidRDefault="003C3C98" w:rsidP="003C3C98">
      <w:pPr>
        <w:ind w:left="576"/>
        <w:rPr>
          <w:lang w:val="sr-Latn-RS"/>
        </w:rPr>
      </w:pPr>
      <w:r w:rsidRPr="006B5CAA">
        <w:rPr>
          <w:lang w:val="sr-Latn-RS"/>
        </w:rPr>
        <w:t xml:space="preserve">Prijavljivanje korisnika na aplikaciju u cilju pristupa sadržaju same aplikacije. </w:t>
      </w:r>
    </w:p>
    <w:p w14:paraId="10AC389F" w14:textId="77777777" w:rsidR="003C3C98" w:rsidRPr="006B5CAA" w:rsidRDefault="003C3C98" w:rsidP="003C3C98">
      <w:pPr>
        <w:ind w:left="576"/>
        <w:rPr>
          <w:b/>
          <w:lang w:val="sr-Latn-RS"/>
        </w:rPr>
      </w:pPr>
    </w:p>
    <w:p w14:paraId="3A04DAF8" w14:textId="03305AD7" w:rsidR="003C3C98" w:rsidRPr="006B5CAA" w:rsidRDefault="003C3C98" w:rsidP="003C3C98">
      <w:pPr>
        <w:ind w:left="576"/>
        <w:rPr>
          <w:b/>
          <w:lang w:val="sr-Latn-RS"/>
        </w:rPr>
      </w:pPr>
      <w:r w:rsidRPr="006B5CAA">
        <w:rPr>
          <w:b/>
          <w:lang w:val="sr-Latn-RS"/>
        </w:rPr>
        <w:t>Akteri:</w:t>
      </w:r>
    </w:p>
    <w:p w14:paraId="5CA03711" w14:textId="46BA830C" w:rsidR="003C3C98" w:rsidRPr="006B5CAA" w:rsidRDefault="003C3C98" w:rsidP="003C3C98">
      <w:pPr>
        <w:ind w:left="576"/>
        <w:rPr>
          <w:bCs/>
          <w:lang w:val="sr-Latn-RS"/>
        </w:rPr>
      </w:pPr>
      <w:r w:rsidRPr="006B5CAA">
        <w:rPr>
          <w:bCs/>
          <w:lang w:val="sr-Latn-RS"/>
        </w:rPr>
        <w:t>Administrator</w:t>
      </w:r>
    </w:p>
    <w:p w14:paraId="67512034" w14:textId="1128931B" w:rsidR="003C3C98" w:rsidRPr="006B5CAA" w:rsidRDefault="003C3C98" w:rsidP="003C3C98">
      <w:pPr>
        <w:ind w:left="576"/>
        <w:rPr>
          <w:b/>
          <w:lang w:val="sr-Latn-RS"/>
        </w:rPr>
      </w:pPr>
      <w:r w:rsidRPr="006B5CAA">
        <w:rPr>
          <w:lang w:val="sr-Latn-RS"/>
        </w:rPr>
        <w:t xml:space="preserve">Korisnik. </w:t>
      </w:r>
    </w:p>
    <w:p w14:paraId="2E4D4901" w14:textId="77777777" w:rsidR="003C3C98" w:rsidRPr="006B5CAA" w:rsidRDefault="003C3C98" w:rsidP="003C3C98">
      <w:pPr>
        <w:ind w:left="576"/>
        <w:rPr>
          <w:lang w:val="sr-Latn-RS"/>
        </w:rPr>
      </w:pPr>
    </w:p>
    <w:p w14:paraId="65F6643B" w14:textId="77777777" w:rsidR="003C3C98" w:rsidRPr="006B5CAA" w:rsidRDefault="003C3C98" w:rsidP="003C3C98">
      <w:pPr>
        <w:ind w:left="576"/>
        <w:rPr>
          <w:b/>
          <w:lang w:val="sr-Latn-RS"/>
        </w:rPr>
      </w:pPr>
      <w:r w:rsidRPr="006B5CAA">
        <w:rPr>
          <w:b/>
          <w:lang w:val="sr-Latn-RS"/>
        </w:rPr>
        <w:t>Preduslovi:</w:t>
      </w:r>
    </w:p>
    <w:p w14:paraId="38702677" w14:textId="06D8609F" w:rsidR="003C3C98" w:rsidRPr="006B5CAA" w:rsidRDefault="003C3C98" w:rsidP="003C3C98">
      <w:pPr>
        <w:ind w:left="576"/>
        <w:rPr>
          <w:lang w:val="sr-Latn-RS"/>
        </w:rPr>
      </w:pPr>
      <w:r w:rsidRPr="006B5CAA">
        <w:rPr>
          <w:lang w:val="sr-Latn-RS"/>
        </w:rPr>
        <w:t>Korisnik</w:t>
      </w:r>
      <w:r w:rsidR="001D6735" w:rsidRPr="006B5CAA">
        <w:rPr>
          <w:lang w:val="sr-Latn-RS"/>
        </w:rPr>
        <w:t>/Administrator</w:t>
      </w:r>
      <w:r w:rsidRPr="006B5CAA">
        <w:rPr>
          <w:lang w:val="sr-Latn-RS"/>
        </w:rPr>
        <w:t xml:space="preserve"> trenutno nije prijavljen.</w:t>
      </w:r>
    </w:p>
    <w:p w14:paraId="418086CF" w14:textId="77777777" w:rsidR="003C3C98" w:rsidRPr="006B5CAA" w:rsidRDefault="003C3C98" w:rsidP="003C3C98">
      <w:pPr>
        <w:ind w:left="576"/>
        <w:rPr>
          <w:b/>
          <w:lang w:val="sr-Latn-RS"/>
        </w:rPr>
      </w:pPr>
    </w:p>
    <w:p w14:paraId="7AC09C65" w14:textId="77777777" w:rsidR="003C3C98" w:rsidRPr="006B5CAA" w:rsidRDefault="003C3C98" w:rsidP="003C3C98">
      <w:pPr>
        <w:ind w:left="576"/>
        <w:rPr>
          <w:b/>
          <w:lang w:val="sr-Latn-RS"/>
        </w:rPr>
      </w:pPr>
      <w:r w:rsidRPr="006B5CAA">
        <w:rPr>
          <w:b/>
          <w:lang w:val="sr-Latn-RS"/>
        </w:rPr>
        <w:t>Osnovni tok:</w:t>
      </w:r>
    </w:p>
    <w:p w14:paraId="4A3CCFCB" w14:textId="30AA2021" w:rsidR="003C3C98" w:rsidRPr="006B5CAA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6B5CAA">
        <w:rPr>
          <w:lang w:val="sr-Latn-RS"/>
        </w:rPr>
        <w:t>Prilikom uključivanja aplikacije od korisnika</w:t>
      </w:r>
      <w:r w:rsidR="001D6735" w:rsidRPr="006B5CAA">
        <w:rPr>
          <w:lang w:val="sr-Latn-RS"/>
        </w:rPr>
        <w:t>/administratora</w:t>
      </w:r>
      <w:r w:rsidRPr="006B5CAA">
        <w:rPr>
          <w:lang w:val="sr-Latn-RS"/>
        </w:rPr>
        <w:t xml:space="preserve"> se zahteva prijavljivanje.</w:t>
      </w:r>
    </w:p>
    <w:p w14:paraId="19FC7764" w14:textId="77777777" w:rsidR="003C3C98" w:rsidRPr="006B5CAA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6B5CAA">
        <w:rPr>
          <w:lang w:val="sr-Latn-RS"/>
        </w:rPr>
        <w:t xml:space="preserve">Prikazuje se forma za prijavljivanje. </w:t>
      </w:r>
    </w:p>
    <w:p w14:paraId="057CE63D" w14:textId="6F8A676D" w:rsidR="003C3C98" w:rsidRPr="006B5CAA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6B5CAA">
        <w:rPr>
          <w:lang w:val="sr-Latn-RS"/>
        </w:rPr>
        <w:t>Korisnik</w:t>
      </w:r>
      <w:r w:rsidR="001D6735" w:rsidRPr="006B5CAA">
        <w:rPr>
          <w:lang w:val="sr-Latn-RS"/>
        </w:rPr>
        <w:t>/Administrator</w:t>
      </w:r>
      <w:r w:rsidRPr="006B5CAA">
        <w:rPr>
          <w:lang w:val="sr-Latn-RS"/>
        </w:rPr>
        <w:t xml:space="preserve"> unosi korisničko ime i lozinku. Pa, nakon toga aktivira komandu „</w:t>
      </w:r>
      <w:r w:rsidR="001D6735" w:rsidRPr="006B5CAA">
        <w:rPr>
          <w:lang w:val="sr-Latn-RS"/>
        </w:rPr>
        <w:t>Sign in</w:t>
      </w:r>
      <w:r w:rsidRPr="006B5CAA">
        <w:rPr>
          <w:lang w:val="sr-Latn-RS"/>
        </w:rPr>
        <w:t>“.</w:t>
      </w:r>
    </w:p>
    <w:p w14:paraId="23995A66" w14:textId="77777777" w:rsidR="003C3C98" w:rsidRPr="006B5CAA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6B5CAA">
        <w:rPr>
          <w:lang w:val="sr-Latn-RS"/>
        </w:rPr>
        <w:t>Uneti podaci se proveravaju [izuzetak: pogrešno korisničko ime i/ili lozinka].</w:t>
      </w:r>
    </w:p>
    <w:p w14:paraId="4D2DC349" w14:textId="77777777" w:rsidR="003C3C98" w:rsidRPr="006B5CAA" w:rsidRDefault="003C3C98" w:rsidP="003C3C98">
      <w:pPr>
        <w:pStyle w:val="ListParagraph"/>
        <w:numPr>
          <w:ilvl w:val="0"/>
          <w:numId w:val="31"/>
        </w:numPr>
        <w:jc w:val="left"/>
        <w:rPr>
          <w:lang w:val="sr-Latn-RS"/>
        </w:rPr>
      </w:pPr>
      <w:r w:rsidRPr="006B5CAA">
        <w:rPr>
          <w:lang w:val="sr-Latn-RS"/>
        </w:rPr>
        <w:t>Otvara se početna stranica.</w:t>
      </w:r>
    </w:p>
    <w:p w14:paraId="6FA9A541" w14:textId="77777777" w:rsidR="003C3C98" w:rsidRPr="006B5CAA" w:rsidRDefault="003C3C98" w:rsidP="003C3C98">
      <w:pPr>
        <w:ind w:left="576"/>
        <w:rPr>
          <w:b/>
          <w:lang w:val="sr-Latn-RS"/>
        </w:rPr>
      </w:pPr>
      <w:r w:rsidRPr="006B5CAA">
        <w:rPr>
          <w:b/>
          <w:lang w:val="sr-Latn-RS"/>
        </w:rPr>
        <w:t>Izuzeci:</w:t>
      </w:r>
    </w:p>
    <w:p w14:paraId="5A35915E" w14:textId="77777777" w:rsidR="003C3C98" w:rsidRPr="006B5CAA" w:rsidRDefault="003C3C98" w:rsidP="003C3C98">
      <w:pPr>
        <w:ind w:left="576"/>
        <w:rPr>
          <w:lang w:val="sr-Latn-RS"/>
        </w:rPr>
      </w:pPr>
      <w:r w:rsidRPr="006B5CAA">
        <w:rPr>
          <w:lang w:val="sr-Latn-RS"/>
        </w:rPr>
        <w:t>[Pogrešno korisničko ime i/ili lozinka] Prikazuje se obaveštenje na formi za prijavljivanje.</w:t>
      </w:r>
    </w:p>
    <w:p w14:paraId="5416AC92" w14:textId="77777777" w:rsidR="003C3C98" w:rsidRPr="006B5CAA" w:rsidRDefault="003C3C98" w:rsidP="003C3C98">
      <w:pPr>
        <w:ind w:left="576"/>
        <w:rPr>
          <w:lang w:val="sr-Latn-RS"/>
        </w:rPr>
      </w:pPr>
    </w:p>
    <w:p w14:paraId="04E74CB0" w14:textId="77777777" w:rsidR="003C3C98" w:rsidRPr="006B5CAA" w:rsidRDefault="003C3C98" w:rsidP="003C3C98">
      <w:pPr>
        <w:ind w:left="576"/>
        <w:rPr>
          <w:lang w:val="sr-Latn-RS"/>
        </w:rPr>
      </w:pPr>
    </w:p>
    <w:p w14:paraId="3875A1C7" w14:textId="77777777" w:rsidR="003C3C98" w:rsidRPr="006B5CAA" w:rsidRDefault="003C3C98" w:rsidP="003C3C98">
      <w:pPr>
        <w:ind w:left="576"/>
        <w:rPr>
          <w:b/>
          <w:lang w:val="sr-Latn-RS"/>
        </w:rPr>
      </w:pPr>
      <w:r w:rsidRPr="006B5CAA">
        <w:rPr>
          <w:b/>
          <w:lang w:val="sr-Latn-RS"/>
        </w:rPr>
        <w:t>Posledice:</w:t>
      </w:r>
    </w:p>
    <w:p w14:paraId="13CC1EB8" w14:textId="62CE439B" w:rsidR="003C3C98" w:rsidRPr="006B5CAA" w:rsidRDefault="003C3C98" w:rsidP="003C3C98">
      <w:pPr>
        <w:ind w:left="576"/>
        <w:rPr>
          <w:lang w:val="sr-Latn-RS"/>
        </w:rPr>
      </w:pPr>
      <w:r w:rsidRPr="006B5CAA">
        <w:rPr>
          <w:lang w:val="sr-Latn-RS"/>
        </w:rPr>
        <w:t>Korisnik</w:t>
      </w:r>
      <w:r w:rsidR="001D6735" w:rsidRPr="006B5CAA">
        <w:rPr>
          <w:lang w:val="sr-Latn-RS"/>
        </w:rPr>
        <w:t>/Administrator</w:t>
      </w:r>
      <w:r w:rsidRPr="006B5CAA">
        <w:rPr>
          <w:lang w:val="sr-Latn-RS"/>
        </w:rPr>
        <w:t xml:space="preserve"> je prijavljen na </w:t>
      </w:r>
      <w:r w:rsidR="001D6735" w:rsidRPr="006B5CAA">
        <w:rPr>
          <w:lang w:val="sr-Latn-RS"/>
        </w:rPr>
        <w:t>aplikaciju</w:t>
      </w:r>
      <w:r w:rsidRPr="006B5CAA">
        <w:rPr>
          <w:lang w:val="sr-Latn-RS"/>
        </w:rPr>
        <w:t xml:space="preserve"> i ima pristup specifičnim opcijama u skladu sa svojim privilegijama.</w:t>
      </w:r>
    </w:p>
    <w:p w14:paraId="18C34101" w14:textId="77777777" w:rsidR="003C3C98" w:rsidRPr="006B5CAA" w:rsidRDefault="003C3C98" w:rsidP="003C3C98">
      <w:pPr>
        <w:ind w:left="576"/>
        <w:rPr>
          <w:lang w:val="sr-Latn-RS"/>
        </w:rPr>
      </w:pPr>
    </w:p>
    <w:p w14:paraId="15A173C5" w14:textId="77777777" w:rsidR="003C3C98" w:rsidRPr="006B5CAA" w:rsidRDefault="003C3C98" w:rsidP="003C3C98">
      <w:pPr>
        <w:ind w:left="576"/>
        <w:rPr>
          <w:lang w:val="sr-Latn-RS"/>
        </w:rPr>
      </w:pPr>
      <w:r w:rsidRPr="006B5CAA">
        <w:rPr>
          <w:b/>
          <w:lang w:val="sr-Latn-RS"/>
        </w:rPr>
        <w:t>Dijagram sekvence:</w:t>
      </w:r>
    </w:p>
    <w:p w14:paraId="330714EB" w14:textId="030EC0A0" w:rsidR="003C3C98" w:rsidRPr="006B5CAA" w:rsidRDefault="00020F42" w:rsidP="001D6735">
      <w:pPr>
        <w:rPr>
          <w:lang w:val="sr-Latn-RS"/>
        </w:rPr>
      </w:pPr>
      <w:r w:rsidRPr="006B5CAA">
        <w:rPr>
          <w:noProof/>
          <w:lang w:val="sr-Latn-RS"/>
        </w:rPr>
        <w:lastRenderedPageBreak/>
        <w:drawing>
          <wp:inline distT="0" distB="0" distL="0" distR="0" wp14:anchorId="6800601D" wp14:editId="3A604D70">
            <wp:extent cx="5943600" cy="466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javljivanj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9F93" w14:textId="77777777" w:rsidR="00FF57CB" w:rsidRPr="006B5CAA" w:rsidRDefault="00FF57CB" w:rsidP="00B17EC4">
      <w:pPr>
        <w:pStyle w:val="BodyText"/>
        <w:rPr>
          <w:sz w:val="24"/>
          <w:szCs w:val="24"/>
          <w:lang w:val="sr-Latn-RS"/>
        </w:rPr>
      </w:pPr>
    </w:p>
    <w:p w14:paraId="334C0360" w14:textId="2A424347" w:rsidR="00020F42" w:rsidRPr="006B5CAA" w:rsidRDefault="00020F42" w:rsidP="00020F42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5" w:name="_Toc25101994"/>
      <w:r w:rsidRPr="006B5CAA">
        <w:rPr>
          <w:color w:val="auto"/>
          <w:lang w:val="sr-Latn-RS"/>
        </w:rPr>
        <w:t>Pristup trailer-ima</w:t>
      </w:r>
      <w:bookmarkEnd w:id="15"/>
    </w:p>
    <w:p w14:paraId="391CEA4F" w14:textId="77777777" w:rsidR="00020F42" w:rsidRPr="006B5CAA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Kratak opis:</w:t>
      </w:r>
    </w:p>
    <w:p w14:paraId="2555AB7F" w14:textId="0C68431C" w:rsidR="00020F42" w:rsidRPr="006B5CAA" w:rsidRDefault="00020F42" w:rsidP="00020F42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Prikaz stranice aplikacije sa trailer-ima filmova, serija i video-igara.</w:t>
      </w:r>
    </w:p>
    <w:p w14:paraId="62A0F5F6" w14:textId="77777777" w:rsidR="00020F42" w:rsidRPr="006B5CAA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Akteri:</w:t>
      </w:r>
    </w:p>
    <w:p w14:paraId="5408BB81" w14:textId="0835BA8D" w:rsidR="00020F42" w:rsidRPr="006B5CAA" w:rsidRDefault="00020F42" w:rsidP="00020F42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Korisnik/Administrator.</w:t>
      </w:r>
    </w:p>
    <w:p w14:paraId="6E0E153C" w14:textId="77777777" w:rsidR="00020F42" w:rsidRPr="006B5CAA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Preduslovi:</w:t>
      </w:r>
    </w:p>
    <w:p w14:paraId="2D5182AE" w14:textId="77777777" w:rsidR="00020F42" w:rsidRPr="006B5CAA" w:rsidRDefault="00020F42" w:rsidP="00020F42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2B0F05A2" w14:textId="77777777" w:rsidR="00020F42" w:rsidRPr="006B5CAA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Osnovni tok:</w:t>
      </w:r>
    </w:p>
    <w:p w14:paraId="7A57E912" w14:textId="13E43DB3" w:rsidR="00020F42" w:rsidRPr="006B5CAA" w:rsidRDefault="006F29DD" w:rsidP="00020F42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U zavisnosti od toga da li korisnik/administrator želi da pristupi trailer-ima filmova/serija/video-igara, k</w:t>
      </w:r>
      <w:r w:rsidR="00020F42" w:rsidRPr="006B5CAA">
        <w:rPr>
          <w:sz w:val="24"/>
          <w:szCs w:val="24"/>
          <w:lang w:val="sr-Latn-RS"/>
        </w:rPr>
        <w:t>orisnik/</w:t>
      </w:r>
      <w:r w:rsidRPr="006B5CAA">
        <w:rPr>
          <w:sz w:val="24"/>
          <w:szCs w:val="24"/>
          <w:lang w:val="sr-Latn-RS"/>
        </w:rPr>
        <w:t>a</w:t>
      </w:r>
      <w:r w:rsidR="00020F42" w:rsidRPr="006B5CAA">
        <w:rPr>
          <w:sz w:val="24"/>
          <w:szCs w:val="24"/>
          <w:lang w:val="sr-Latn-RS"/>
        </w:rPr>
        <w:t xml:space="preserve">dministrator bira opciju za prikaz stranice </w:t>
      </w:r>
      <w:r w:rsidRPr="006B5CAA">
        <w:rPr>
          <w:sz w:val="24"/>
          <w:szCs w:val="24"/>
          <w:lang w:val="sr-Latn-RS"/>
        </w:rPr>
        <w:t>filmova/serija/video-igara.</w:t>
      </w:r>
    </w:p>
    <w:p w14:paraId="6A8D6466" w14:textId="4C5EDFA5" w:rsidR="006F29DD" w:rsidRPr="006B5CAA" w:rsidRDefault="006F29D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Klikom na željenu stranicu – otvara se padajuća lista.</w:t>
      </w:r>
    </w:p>
    <w:p w14:paraId="1EFD3EC6" w14:textId="655550E2" w:rsidR="006F29DD" w:rsidRPr="006B5CAA" w:rsidRDefault="006F29D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lastRenderedPageBreak/>
        <w:t>Padajuća lista sadrži „Trailer“ .</w:t>
      </w:r>
    </w:p>
    <w:p w14:paraId="150CCB77" w14:textId="2A2A5B52" w:rsidR="006F29DD" w:rsidRPr="006B5CAA" w:rsidRDefault="006F29DD" w:rsidP="006F29DD">
      <w:pPr>
        <w:pStyle w:val="BodyText"/>
        <w:numPr>
          <w:ilvl w:val="0"/>
          <w:numId w:val="35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Klikom na „Trailer“ otvara se stranica sa trailer-ima.</w:t>
      </w:r>
    </w:p>
    <w:p w14:paraId="10BE6C80" w14:textId="77777777" w:rsidR="00020F42" w:rsidRPr="006B5CAA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Izuzetci:</w:t>
      </w:r>
    </w:p>
    <w:p w14:paraId="7455149B" w14:textId="77777777" w:rsidR="00020F42" w:rsidRPr="006B5CAA" w:rsidRDefault="00020F42" w:rsidP="00020F42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7F0481A8" w14:textId="77777777" w:rsidR="00020F42" w:rsidRPr="006B5CAA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Posledice:</w:t>
      </w:r>
    </w:p>
    <w:p w14:paraId="6AEEF3E7" w14:textId="37D9EAAC" w:rsidR="00020F42" w:rsidRPr="006B5CAA" w:rsidRDefault="00020F42" w:rsidP="00020F42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Tekuća stranica je</w:t>
      </w:r>
      <w:r w:rsidR="006F29DD" w:rsidRPr="006B5CAA">
        <w:rPr>
          <w:sz w:val="24"/>
          <w:szCs w:val="24"/>
          <w:lang w:val="sr-Latn-RS"/>
        </w:rPr>
        <w:t xml:space="preserve"> </w:t>
      </w:r>
      <w:r w:rsidRPr="006B5CAA">
        <w:rPr>
          <w:sz w:val="24"/>
          <w:szCs w:val="24"/>
          <w:lang w:val="sr-Latn-RS"/>
        </w:rPr>
        <w:t xml:space="preserve">stranica </w:t>
      </w:r>
      <w:r w:rsidR="006F29DD" w:rsidRPr="006B5CAA">
        <w:rPr>
          <w:sz w:val="24"/>
          <w:szCs w:val="24"/>
          <w:lang w:val="sr-Latn-RS"/>
        </w:rPr>
        <w:t>sa trailer-ima</w:t>
      </w:r>
      <w:r w:rsidRPr="006B5CAA">
        <w:rPr>
          <w:sz w:val="24"/>
          <w:szCs w:val="24"/>
          <w:lang w:val="sr-Latn-RS"/>
        </w:rPr>
        <w:t>.</w:t>
      </w:r>
    </w:p>
    <w:p w14:paraId="6C0FD815" w14:textId="77777777" w:rsidR="00020F42" w:rsidRPr="006B5CAA" w:rsidRDefault="00020F42" w:rsidP="00020F42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Dijagram sekvence:</w:t>
      </w:r>
    </w:p>
    <w:p w14:paraId="36E17E83" w14:textId="0829CC16" w:rsidR="00020F42" w:rsidRPr="006B5CAA" w:rsidRDefault="00020F42" w:rsidP="00020F42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highlight w:val="yellow"/>
          <w:lang w:val="sr-Latn-RS"/>
        </w:rPr>
        <w:t>...</w:t>
      </w:r>
    </w:p>
    <w:p w14:paraId="49EA889C" w14:textId="0EA457B5" w:rsidR="00F04E85" w:rsidRPr="006B5CAA" w:rsidRDefault="00F04E85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6" w:name="_Toc25101995"/>
      <w:r w:rsidRPr="006B5CAA">
        <w:rPr>
          <w:color w:val="auto"/>
          <w:lang w:val="sr-Latn-RS"/>
        </w:rPr>
        <w:t>Pristup novostima</w:t>
      </w:r>
      <w:bookmarkEnd w:id="16"/>
    </w:p>
    <w:p w14:paraId="45879579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Kratak opis:</w:t>
      </w:r>
    </w:p>
    <w:p w14:paraId="7D7E23C3" w14:textId="1E10BA01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Prikaz stranice aplikacije sa novostima o filmova, serija i video-igara.</w:t>
      </w:r>
    </w:p>
    <w:p w14:paraId="6B2EE3C0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Akteri:</w:t>
      </w:r>
    </w:p>
    <w:p w14:paraId="00E43CF5" w14:textId="77777777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Korisnik/Administrator.</w:t>
      </w:r>
    </w:p>
    <w:p w14:paraId="4F032E63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Preduslovi:</w:t>
      </w:r>
    </w:p>
    <w:p w14:paraId="48176C53" w14:textId="77777777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45A381B8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Osnovni tok:</w:t>
      </w:r>
    </w:p>
    <w:p w14:paraId="2CB45A51" w14:textId="646D111D" w:rsidR="00F04E85" w:rsidRPr="006B5CAA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U zavisnosti od toga da li korisnik/administrator želi da pristupi novostima o filmovima/serijama/video-igrama, korisnik/administrator bira opciju za prikaz stranice filmova/serija/video-igara.</w:t>
      </w:r>
    </w:p>
    <w:p w14:paraId="1DF9B38A" w14:textId="77777777" w:rsidR="00F04E85" w:rsidRPr="006B5CAA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Klikom na željenu stranicu – otvara se padajuća lista.</w:t>
      </w:r>
    </w:p>
    <w:p w14:paraId="0F696E02" w14:textId="73EC61C3" w:rsidR="00F04E85" w:rsidRPr="006B5CAA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Padajuća lista sadrži „News“ .</w:t>
      </w:r>
    </w:p>
    <w:p w14:paraId="5AADF108" w14:textId="635AD2A4" w:rsidR="00F04E85" w:rsidRPr="006B5CAA" w:rsidRDefault="00F04E85" w:rsidP="00F04E85">
      <w:pPr>
        <w:pStyle w:val="BodyText"/>
        <w:numPr>
          <w:ilvl w:val="0"/>
          <w:numId w:val="36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Klikom na „News“ otvara se stranica sa novostima.</w:t>
      </w:r>
    </w:p>
    <w:p w14:paraId="5E04A37C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Izuzetci:</w:t>
      </w:r>
    </w:p>
    <w:p w14:paraId="7300B53E" w14:textId="77777777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7D360C9F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Posledice:</w:t>
      </w:r>
    </w:p>
    <w:p w14:paraId="1D8F2EC5" w14:textId="6E1B62A4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Tekuća stranica je stranica sa novostima o filmovima/serijama/video-igrama.</w:t>
      </w:r>
    </w:p>
    <w:p w14:paraId="1901EA8D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Dijagram sekvence:</w:t>
      </w:r>
    </w:p>
    <w:p w14:paraId="798FD26D" w14:textId="2BA40EB0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highlight w:val="yellow"/>
          <w:lang w:val="sr-Latn-RS"/>
        </w:rPr>
        <w:t>...</w:t>
      </w:r>
    </w:p>
    <w:p w14:paraId="1B9B7E48" w14:textId="620A31B2" w:rsidR="00F04E85" w:rsidRPr="006B5CAA" w:rsidRDefault="00F04E85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7" w:name="_Toc25101996"/>
      <w:r w:rsidRPr="006B5CAA">
        <w:rPr>
          <w:color w:val="auto"/>
          <w:lang w:val="sr-Latn-RS"/>
        </w:rPr>
        <w:t>Pristup rang listama</w:t>
      </w:r>
      <w:bookmarkEnd w:id="17"/>
    </w:p>
    <w:p w14:paraId="37485C5C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Kratak opis:</w:t>
      </w:r>
    </w:p>
    <w:p w14:paraId="6E0C04D8" w14:textId="099661E3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Prikaz stranice aplikacije sa rang listama filmova, serija i video-igara.</w:t>
      </w:r>
    </w:p>
    <w:p w14:paraId="5E22C0FD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lastRenderedPageBreak/>
        <w:t>Akteri:</w:t>
      </w:r>
    </w:p>
    <w:p w14:paraId="765280C0" w14:textId="77777777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Korisnik/Administrator.</w:t>
      </w:r>
    </w:p>
    <w:p w14:paraId="56223398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Preduslovi:</w:t>
      </w:r>
    </w:p>
    <w:p w14:paraId="79223325" w14:textId="77777777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301105FB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Osnovni tok:</w:t>
      </w:r>
    </w:p>
    <w:p w14:paraId="181F4B9F" w14:textId="2D3A2ED9" w:rsidR="00F04E85" w:rsidRPr="006B5CAA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U zavisnosti od toga da li korisnik/administrator želi da pristupi rang listama filmova/serija/video-igara, korisnik/administrator bira opciju za prikaz stranice filmova/serija/video-igara.</w:t>
      </w:r>
    </w:p>
    <w:p w14:paraId="03A4D9A6" w14:textId="1FDA3DC7" w:rsidR="00F04E85" w:rsidRPr="006B5CAA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Klikom na željenu stranicu – otvara se padajuća lista.</w:t>
      </w:r>
    </w:p>
    <w:p w14:paraId="663E6256" w14:textId="51D7C783" w:rsidR="00F04E85" w:rsidRPr="006B5CAA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Padajuća lista sadrži „Top5“ .</w:t>
      </w:r>
    </w:p>
    <w:p w14:paraId="024F5D74" w14:textId="5C6D3D3D" w:rsidR="00F04E85" w:rsidRPr="006B5CAA" w:rsidRDefault="00F04E85" w:rsidP="00F04E85">
      <w:pPr>
        <w:pStyle w:val="BodyText"/>
        <w:numPr>
          <w:ilvl w:val="0"/>
          <w:numId w:val="39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Klikom na „Top5“ otvara se stranica sa rang listom „Top5“ filmova/serija/video-igara.</w:t>
      </w:r>
    </w:p>
    <w:p w14:paraId="39C0E74F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Izuzetci:</w:t>
      </w:r>
    </w:p>
    <w:p w14:paraId="38769612" w14:textId="77777777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38680F40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Posledice:</w:t>
      </w:r>
    </w:p>
    <w:p w14:paraId="0B1DD482" w14:textId="00749E56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Tekuća stranica je stranica sa rang listom „Top5“ filmova/serija/video-igara.</w:t>
      </w:r>
    </w:p>
    <w:p w14:paraId="126E32EE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Dijagram sekvence:</w:t>
      </w:r>
    </w:p>
    <w:p w14:paraId="28A494AD" w14:textId="29E6D674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highlight w:val="yellow"/>
          <w:lang w:val="sr-Latn-RS"/>
        </w:rPr>
        <w:t>...</w:t>
      </w:r>
    </w:p>
    <w:p w14:paraId="6A12B30F" w14:textId="016856EF" w:rsidR="00F04E85" w:rsidRPr="006B5CAA" w:rsidRDefault="00F04E85" w:rsidP="00F04E8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8" w:name="_Toc25101997"/>
      <w:r w:rsidRPr="006B5CAA">
        <w:rPr>
          <w:color w:val="auto"/>
          <w:lang w:val="sr-Latn-RS"/>
        </w:rPr>
        <w:t>Pristup recenzijama</w:t>
      </w:r>
      <w:bookmarkEnd w:id="18"/>
    </w:p>
    <w:p w14:paraId="6A6C27DB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Kratak opis:</w:t>
      </w:r>
    </w:p>
    <w:p w14:paraId="5241DB7E" w14:textId="795CA41E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Prikaz stranice aplikacije sa recenzijama filmova, serija i video-igara.</w:t>
      </w:r>
    </w:p>
    <w:p w14:paraId="438E4FEF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Akteri:</w:t>
      </w:r>
    </w:p>
    <w:p w14:paraId="459D5186" w14:textId="77777777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Korisnik/Administrator.</w:t>
      </w:r>
    </w:p>
    <w:p w14:paraId="3F4D6961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Preduslovi:</w:t>
      </w:r>
    </w:p>
    <w:p w14:paraId="17D09711" w14:textId="77777777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38401F13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Osnovni tok:</w:t>
      </w:r>
    </w:p>
    <w:p w14:paraId="0EF4E2B7" w14:textId="57BFA72C" w:rsidR="00F04E85" w:rsidRPr="006B5CAA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 xml:space="preserve">U zavisnosti od toga da li korisnik/administrator želi da pristupi </w:t>
      </w:r>
      <w:r w:rsidR="00942B59" w:rsidRPr="006B5CAA">
        <w:rPr>
          <w:sz w:val="24"/>
          <w:szCs w:val="24"/>
          <w:lang w:val="sr-Latn-RS"/>
        </w:rPr>
        <w:t>recenzijama</w:t>
      </w:r>
      <w:r w:rsidRPr="006B5CAA">
        <w:rPr>
          <w:sz w:val="24"/>
          <w:szCs w:val="24"/>
          <w:lang w:val="sr-Latn-RS"/>
        </w:rPr>
        <w:t xml:space="preserve"> filmova/serija/video-igara, korisnik/administrator bira opciju za prikaz stranice filmova/serija/video-igara.</w:t>
      </w:r>
    </w:p>
    <w:p w14:paraId="63AA2C8B" w14:textId="61D143CE" w:rsidR="00F04E85" w:rsidRPr="006B5CAA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Klikom na željenu stranicu – otvara se padajuća lista.</w:t>
      </w:r>
    </w:p>
    <w:p w14:paraId="127BB4D4" w14:textId="5750A1F7" w:rsidR="00F04E85" w:rsidRPr="006B5CAA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Padajuća lista sadrži „</w:t>
      </w:r>
      <w:r w:rsidR="00942B59" w:rsidRPr="006B5CAA">
        <w:rPr>
          <w:sz w:val="24"/>
          <w:szCs w:val="24"/>
          <w:lang w:val="sr-Latn-RS"/>
        </w:rPr>
        <w:t>Reviews</w:t>
      </w:r>
      <w:r w:rsidRPr="006B5CAA">
        <w:rPr>
          <w:sz w:val="24"/>
          <w:szCs w:val="24"/>
          <w:lang w:val="sr-Latn-RS"/>
        </w:rPr>
        <w:t>“ .</w:t>
      </w:r>
    </w:p>
    <w:p w14:paraId="2ED4E4CF" w14:textId="07C87B36" w:rsidR="00F04E85" w:rsidRPr="006B5CAA" w:rsidRDefault="00F04E85" w:rsidP="00F04E85">
      <w:pPr>
        <w:pStyle w:val="BodyText"/>
        <w:numPr>
          <w:ilvl w:val="0"/>
          <w:numId w:val="38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Klikom na „</w:t>
      </w:r>
      <w:r w:rsidR="00942B59" w:rsidRPr="006B5CAA">
        <w:rPr>
          <w:sz w:val="24"/>
          <w:szCs w:val="24"/>
          <w:lang w:val="sr-Latn-RS"/>
        </w:rPr>
        <w:t>Reviews</w:t>
      </w:r>
      <w:r w:rsidRPr="006B5CAA">
        <w:rPr>
          <w:sz w:val="24"/>
          <w:szCs w:val="24"/>
          <w:lang w:val="sr-Latn-RS"/>
        </w:rPr>
        <w:t xml:space="preserve">“ otvara se stranica sa </w:t>
      </w:r>
      <w:r w:rsidR="00942B59" w:rsidRPr="006B5CAA">
        <w:rPr>
          <w:sz w:val="24"/>
          <w:szCs w:val="24"/>
          <w:lang w:val="sr-Latn-RS"/>
        </w:rPr>
        <w:t xml:space="preserve">recenzijama </w:t>
      </w:r>
      <w:r w:rsidRPr="006B5CAA">
        <w:rPr>
          <w:sz w:val="24"/>
          <w:szCs w:val="24"/>
          <w:lang w:val="sr-Latn-RS"/>
        </w:rPr>
        <w:t>filmova/serija/video-igara.</w:t>
      </w:r>
    </w:p>
    <w:p w14:paraId="385AB117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lastRenderedPageBreak/>
        <w:t>Izuzetci:</w:t>
      </w:r>
    </w:p>
    <w:p w14:paraId="0A489BAC" w14:textId="77777777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1E88C092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Posledice:</w:t>
      </w:r>
    </w:p>
    <w:p w14:paraId="7F506585" w14:textId="7AC0CDD9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 xml:space="preserve">Tekuća stranica je stranica sa </w:t>
      </w:r>
      <w:r w:rsidR="00942B59" w:rsidRPr="006B5CAA">
        <w:rPr>
          <w:sz w:val="24"/>
          <w:szCs w:val="24"/>
          <w:lang w:val="sr-Latn-RS"/>
        </w:rPr>
        <w:t>recenzijama</w:t>
      </w:r>
      <w:r w:rsidRPr="006B5CAA">
        <w:rPr>
          <w:sz w:val="24"/>
          <w:szCs w:val="24"/>
          <w:lang w:val="sr-Latn-RS"/>
        </w:rPr>
        <w:t xml:space="preserve"> filmova/serija/video-igara.</w:t>
      </w:r>
    </w:p>
    <w:p w14:paraId="4A53A045" w14:textId="77777777" w:rsidR="00F04E85" w:rsidRPr="006B5CAA" w:rsidRDefault="00F04E85" w:rsidP="00F04E8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Dijagram sekvence:</w:t>
      </w:r>
    </w:p>
    <w:p w14:paraId="053841C6" w14:textId="71ADABC6" w:rsidR="00F04E85" w:rsidRPr="006B5CAA" w:rsidRDefault="00F04E85" w:rsidP="00F04E8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highlight w:val="yellow"/>
          <w:lang w:val="sr-Latn-RS"/>
        </w:rPr>
        <w:t>...</w:t>
      </w:r>
    </w:p>
    <w:p w14:paraId="5B5BB89E" w14:textId="07670E7F" w:rsidR="00366975" w:rsidRPr="006B5CAA" w:rsidRDefault="00366975" w:rsidP="0036697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19" w:name="_Toc25101998"/>
      <w:r w:rsidRPr="006B5CAA">
        <w:rPr>
          <w:color w:val="auto"/>
          <w:lang w:val="sr-Latn-RS"/>
        </w:rPr>
        <w:t>Dodavanje komentara</w:t>
      </w:r>
      <w:bookmarkEnd w:id="19"/>
    </w:p>
    <w:p w14:paraId="68C6618F" w14:textId="77777777" w:rsidR="00366975" w:rsidRPr="006B5CAA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Kratak opis:</w:t>
      </w:r>
    </w:p>
    <w:p w14:paraId="1D9994D3" w14:textId="29A47C32" w:rsidR="00366975" w:rsidRPr="006B5CAA" w:rsidRDefault="00E63351" w:rsidP="0036697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Korisnik/Administrator ostavlja komentare na dati sadržaj web aplikacije.</w:t>
      </w:r>
    </w:p>
    <w:p w14:paraId="27EF2F61" w14:textId="77777777" w:rsidR="00366975" w:rsidRPr="006B5CAA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Akteri:</w:t>
      </w:r>
    </w:p>
    <w:p w14:paraId="1DF97614" w14:textId="4FFC9701" w:rsidR="00366975" w:rsidRPr="006B5CAA" w:rsidRDefault="00366975" w:rsidP="0036697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Korisnik/Administrator.</w:t>
      </w:r>
    </w:p>
    <w:p w14:paraId="0633AEF1" w14:textId="77777777" w:rsidR="00366975" w:rsidRPr="006B5CAA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Preduslovi:</w:t>
      </w:r>
    </w:p>
    <w:p w14:paraId="07CB0695" w14:textId="4B956ECE" w:rsidR="00366975" w:rsidRPr="006B5CAA" w:rsidRDefault="00366975" w:rsidP="0036697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Prethodna registracija/Prethodno logovanje.</w:t>
      </w:r>
    </w:p>
    <w:p w14:paraId="12C829FE" w14:textId="77777777" w:rsidR="00366975" w:rsidRPr="006B5CAA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Osnovni tok:</w:t>
      </w:r>
    </w:p>
    <w:p w14:paraId="23FFC107" w14:textId="64A522A5" w:rsidR="00366975" w:rsidRPr="006B5CAA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 xml:space="preserve">Ispod svakog sadržaja, korisnik/administrator može ostaviti svoj komentar na dati sadržaj. </w:t>
      </w:r>
    </w:p>
    <w:p w14:paraId="259CF586" w14:textId="2F674ED6" w:rsidR="00366975" w:rsidRPr="006B5CAA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Klikom na polje „Add a public comment...“</w:t>
      </w:r>
      <w:r w:rsidR="00E63351" w:rsidRPr="006B5CAA">
        <w:rPr>
          <w:sz w:val="24"/>
          <w:szCs w:val="24"/>
          <w:lang w:val="sr-Latn-RS"/>
        </w:rPr>
        <w:t xml:space="preserve"> , </w:t>
      </w:r>
      <w:r w:rsidRPr="006B5CAA">
        <w:rPr>
          <w:sz w:val="24"/>
          <w:szCs w:val="24"/>
          <w:lang w:val="sr-Latn-RS"/>
        </w:rPr>
        <w:t>korisnik/administrator će biti u mogućnosti da ostavi svoj komentar na dati sadržaj .</w:t>
      </w:r>
    </w:p>
    <w:p w14:paraId="1183D034" w14:textId="3B210B23" w:rsidR="00366975" w:rsidRPr="006B5CAA" w:rsidRDefault="00366975" w:rsidP="00366975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 xml:space="preserve">Pritiskom na </w:t>
      </w:r>
      <w:r w:rsidR="00E63351" w:rsidRPr="006B5CAA">
        <w:rPr>
          <w:sz w:val="24"/>
          <w:szCs w:val="24"/>
          <w:lang w:val="sr-Latn-RS"/>
        </w:rPr>
        <w:t>dugme</w:t>
      </w:r>
      <w:r w:rsidRPr="006B5CAA">
        <w:rPr>
          <w:sz w:val="24"/>
          <w:szCs w:val="24"/>
          <w:lang w:val="sr-Latn-RS"/>
        </w:rPr>
        <w:t xml:space="preserve"> „</w:t>
      </w:r>
      <w:r w:rsidR="00E63351" w:rsidRPr="006B5CAA">
        <w:rPr>
          <w:sz w:val="24"/>
          <w:szCs w:val="24"/>
          <w:lang w:val="sr-Latn-RS"/>
        </w:rPr>
        <w:t>Comment</w:t>
      </w:r>
      <w:r w:rsidRPr="006B5CAA">
        <w:rPr>
          <w:sz w:val="24"/>
          <w:szCs w:val="24"/>
          <w:lang w:val="sr-Latn-RS"/>
        </w:rPr>
        <w:t xml:space="preserve">“ </w:t>
      </w:r>
      <w:r w:rsidR="00E63351" w:rsidRPr="006B5CAA">
        <w:rPr>
          <w:sz w:val="24"/>
          <w:szCs w:val="24"/>
          <w:lang w:val="sr-Latn-RS"/>
        </w:rPr>
        <w:t>korisnikov/administratorov komentar će biti objavljen</w:t>
      </w:r>
      <w:r w:rsidRPr="006B5CAA">
        <w:rPr>
          <w:sz w:val="24"/>
          <w:szCs w:val="24"/>
          <w:lang w:val="sr-Latn-RS"/>
        </w:rPr>
        <w:t>.</w:t>
      </w:r>
    </w:p>
    <w:p w14:paraId="3C82E701" w14:textId="77777777" w:rsidR="00366975" w:rsidRPr="006B5CAA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Izuzetci:</w:t>
      </w:r>
    </w:p>
    <w:p w14:paraId="04E4DC72" w14:textId="77777777" w:rsidR="00366975" w:rsidRPr="006B5CAA" w:rsidRDefault="00366975" w:rsidP="0036697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5AE9B50A" w14:textId="77777777" w:rsidR="00366975" w:rsidRPr="006B5CAA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Posledice:</w:t>
      </w:r>
    </w:p>
    <w:p w14:paraId="52D3203E" w14:textId="45A11609" w:rsidR="00366975" w:rsidRPr="006B5CAA" w:rsidRDefault="00366975" w:rsidP="0036697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 xml:space="preserve">Tekuća stranica je stranica sa </w:t>
      </w:r>
      <w:r w:rsidR="00E63351" w:rsidRPr="006B5CAA">
        <w:rPr>
          <w:sz w:val="24"/>
          <w:szCs w:val="24"/>
          <w:lang w:val="sr-Latn-RS"/>
        </w:rPr>
        <w:t>sadržajem koji je korisnik/administrator komentarisao</w:t>
      </w:r>
      <w:r w:rsidRPr="006B5CAA">
        <w:rPr>
          <w:sz w:val="24"/>
          <w:szCs w:val="24"/>
          <w:lang w:val="sr-Latn-RS"/>
        </w:rPr>
        <w:t>.</w:t>
      </w:r>
    </w:p>
    <w:p w14:paraId="0888BBAD" w14:textId="77777777" w:rsidR="00366975" w:rsidRPr="006B5CAA" w:rsidRDefault="00366975" w:rsidP="0036697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Dijagram sekvence:</w:t>
      </w:r>
    </w:p>
    <w:p w14:paraId="00948477" w14:textId="7A1CFA34" w:rsidR="00366975" w:rsidRPr="006B5CAA" w:rsidRDefault="00366975" w:rsidP="0036697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highlight w:val="yellow"/>
          <w:lang w:val="sr-Latn-RS"/>
        </w:rPr>
        <w:t>...</w:t>
      </w:r>
    </w:p>
    <w:p w14:paraId="7DFDCE23" w14:textId="16AAFD6F" w:rsidR="00E63351" w:rsidRPr="006B5CAA" w:rsidRDefault="00E63351" w:rsidP="00E633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0" w:name="_Toc25101999"/>
      <w:r w:rsidRPr="006B5CAA">
        <w:rPr>
          <w:color w:val="auto"/>
          <w:lang w:val="sr-Latn-RS"/>
        </w:rPr>
        <w:t>Ocenjivanje filmova</w:t>
      </w:r>
      <w:bookmarkEnd w:id="20"/>
    </w:p>
    <w:p w14:paraId="0CDA178B" w14:textId="77777777" w:rsidR="00E63351" w:rsidRPr="006B5CAA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Kratak opis:</w:t>
      </w:r>
    </w:p>
    <w:p w14:paraId="171666E2" w14:textId="4E98D955" w:rsidR="00E63351" w:rsidRPr="006B5CAA" w:rsidRDefault="00E63351" w:rsidP="00E633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Korisnik/Administrator ocenjuje filmove koji su u sklopu sadržaja date web aplikacije.</w:t>
      </w:r>
    </w:p>
    <w:p w14:paraId="347BB24D" w14:textId="77777777" w:rsidR="00E63351" w:rsidRPr="006B5CAA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Akteri:</w:t>
      </w:r>
    </w:p>
    <w:p w14:paraId="08740712" w14:textId="77777777" w:rsidR="00E63351" w:rsidRPr="006B5CAA" w:rsidRDefault="00E63351" w:rsidP="00E633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Korisnik/Administrator.</w:t>
      </w:r>
    </w:p>
    <w:p w14:paraId="664001DF" w14:textId="77777777" w:rsidR="00E63351" w:rsidRPr="006B5CAA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lastRenderedPageBreak/>
        <w:t>Preduslovi:</w:t>
      </w:r>
    </w:p>
    <w:p w14:paraId="4094BB07" w14:textId="77777777" w:rsidR="00E63351" w:rsidRPr="006B5CAA" w:rsidRDefault="00E63351" w:rsidP="00E633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Prethodna registracija/Prethodno logovanje.</w:t>
      </w:r>
    </w:p>
    <w:p w14:paraId="24D7CE6A" w14:textId="77777777" w:rsidR="00E63351" w:rsidRPr="006B5CAA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Osnovni tok:</w:t>
      </w:r>
    </w:p>
    <w:p w14:paraId="06168E4E" w14:textId="4553F580" w:rsidR="00E63351" w:rsidRPr="006B5CAA" w:rsidRDefault="00E63351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 xml:space="preserve">Ispod svakog filma, korisnik/administrator može oceniti dati film. </w:t>
      </w:r>
    </w:p>
    <w:p w14:paraId="2A5DF8FD" w14:textId="4C994211" w:rsidR="00E63351" w:rsidRPr="006B5CAA" w:rsidRDefault="00E63351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Klikom na polje „Rate this“ , korisniku/administratoru će ‘iskočiti’ polje sa 10 zvezdica pomoću koji korisnik/administrator ocenjuje dati film.</w:t>
      </w:r>
    </w:p>
    <w:p w14:paraId="2E886D81" w14:textId="6EA9053A" w:rsidR="00E63351" w:rsidRPr="006B5CAA" w:rsidRDefault="00FE0626" w:rsidP="00E63351">
      <w:pPr>
        <w:pStyle w:val="BodyText"/>
        <w:numPr>
          <w:ilvl w:val="0"/>
          <w:numId w:val="40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Broj popunjenih zvezda – označava ocenu korisnika/administratora.</w:t>
      </w:r>
    </w:p>
    <w:p w14:paraId="3035B464" w14:textId="77777777" w:rsidR="00E63351" w:rsidRPr="006B5CAA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Izuzetci:</w:t>
      </w:r>
    </w:p>
    <w:p w14:paraId="17562A96" w14:textId="77777777" w:rsidR="00E63351" w:rsidRPr="006B5CAA" w:rsidRDefault="00E63351" w:rsidP="00E633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5FAC7031" w14:textId="77777777" w:rsidR="00E63351" w:rsidRPr="006B5CAA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Posledice:</w:t>
      </w:r>
    </w:p>
    <w:p w14:paraId="7558EE60" w14:textId="5E2CAFF3" w:rsidR="00E63351" w:rsidRPr="006B5CAA" w:rsidRDefault="00E63351" w:rsidP="00E633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Tekuća stranica je stranica sa filmom koji je korisnik/administrator ocenjivao.</w:t>
      </w:r>
    </w:p>
    <w:p w14:paraId="6FBDCC43" w14:textId="77777777" w:rsidR="00E63351" w:rsidRPr="006B5CAA" w:rsidRDefault="00E63351" w:rsidP="00E633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Dijagram sekvence:</w:t>
      </w:r>
    </w:p>
    <w:p w14:paraId="0EE6FD26" w14:textId="203C62B9" w:rsidR="00FE0626" w:rsidRPr="006B5CAA" w:rsidRDefault="00E63351" w:rsidP="00FE0626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highlight w:val="yellow"/>
          <w:lang w:val="sr-Latn-RS"/>
        </w:rPr>
        <w:t>...</w:t>
      </w:r>
    </w:p>
    <w:p w14:paraId="7A95B9C3" w14:textId="18033870" w:rsidR="00FE0626" w:rsidRPr="006B5CAA" w:rsidRDefault="00FE0626" w:rsidP="00FE0626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1" w:name="_Toc25102000"/>
      <w:r w:rsidRPr="006B5CAA">
        <w:rPr>
          <w:color w:val="auto"/>
          <w:lang w:val="sr-Latn-RS"/>
        </w:rPr>
        <w:t>Dodavanje sadržaja</w:t>
      </w:r>
      <w:bookmarkEnd w:id="21"/>
    </w:p>
    <w:p w14:paraId="5D0457B6" w14:textId="77777777" w:rsidR="00FE0626" w:rsidRPr="006B5CAA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Kratak opis:</w:t>
      </w:r>
    </w:p>
    <w:p w14:paraId="0AA5D449" w14:textId="53550BD2" w:rsidR="00FE0626" w:rsidRPr="006B5CAA" w:rsidRDefault="00FE0626" w:rsidP="00FE0626">
      <w:pPr>
        <w:pStyle w:val="BodyText"/>
        <w:ind w:left="0" w:firstLine="720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 dodaje sadržaj web aplikacije.</w:t>
      </w:r>
    </w:p>
    <w:p w14:paraId="16CDAEF7" w14:textId="77777777" w:rsidR="00FE0626" w:rsidRPr="006B5CAA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Akteri:</w:t>
      </w:r>
    </w:p>
    <w:p w14:paraId="6BBE0747" w14:textId="75486D95" w:rsidR="00FE0626" w:rsidRPr="006B5CAA" w:rsidRDefault="00FE0626" w:rsidP="00FE0626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Administrator.</w:t>
      </w:r>
    </w:p>
    <w:p w14:paraId="742A2EEB" w14:textId="77777777" w:rsidR="00FE0626" w:rsidRPr="006B5CAA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Preduslovi:</w:t>
      </w:r>
    </w:p>
    <w:p w14:paraId="1156DE97" w14:textId="77777777" w:rsidR="00FE0626" w:rsidRPr="006B5CAA" w:rsidRDefault="00FE0626" w:rsidP="00FE0626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Prethodna registracija/Prethodno logovanje.</w:t>
      </w:r>
    </w:p>
    <w:p w14:paraId="4CA60C04" w14:textId="77777777" w:rsidR="00FE0626" w:rsidRPr="006B5CAA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Osnovni tok:</w:t>
      </w:r>
    </w:p>
    <w:p w14:paraId="1927C208" w14:textId="472A3EED" w:rsidR="00FE0626" w:rsidRPr="006B5CAA" w:rsidRDefault="00FE0626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 će imati svoju karticu koja će se sastojati od svih mogućnosti koje ima.</w:t>
      </w:r>
    </w:p>
    <w:p w14:paraId="254B78D0" w14:textId="3811918C" w:rsidR="00FE0626" w:rsidRPr="006B5CAA" w:rsidRDefault="00FE0626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 xml:space="preserve">Administrator će imati polje „Add content“ </w:t>
      </w:r>
      <w:r w:rsidR="00A52551" w:rsidRPr="006B5CAA">
        <w:rPr>
          <w:sz w:val="24"/>
          <w:szCs w:val="24"/>
          <w:lang w:val="sr-Latn-RS"/>
        </w:rPr>
        <w:t>, gde će dodavati svoj sadržaj.</w:t>
      </w:r>
    </w:p>
    <w:p w14:paraId="5B66771D" w14:textId="365886FF" w:rsidR="00FE0626" w:rsidRPr="006B5CAA" w:rsidRDefault="00A52551" w:rsidP="00FE0626">
      <w:pPr>
        <w:pStyle w:val="BodyText"/>
        <w:numPr>
          <w:ilvl w:val="0"/>
          <w:numId w:val="41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Pritiskom na dugme „Add“ , administrator će dodati sadržaj.</w:t>
      </w:r>
    </w:p>
    <w:p w14:paraId="04F46C2E" w14:textId="77777777" w:rsidR="00FE0626" w:rsidRPr="006B5CAA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Izuzetci:</w:t>
      </w:r>
    </w:p>
    <w:p w14:paraId="2FE6CF9E" w14:textId="77777777" w:rsidR="00FE0626" w:rsidRPr="006B5CAA" w:rsidRDefault="00FE0626" w:rsidP="00FE0626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44B7AF00" w14:textId="77777777" w:rsidR="00FE0626" w:rsidRPr="006B5CAA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Posledice:</w:t>
      </w:r>
    </w:p>
    <w:p w14:paraId="55C15B3B" w14:textId="40B73A5D" w:rsidR="00FE0626" w:rsidRPr="006B5CAA" w:rsidRDefault="00FE0626" w:rsidP="00FE0626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Tekuća stranica je stranica</w:t>
      </w:r>
      <w:r w:rsidR="00A52551" w:rsidRPr="006B5CAA">
        <w:rPr>
          <w:sz w:val="24"/>
          <w:szCs w:val="24"/>
          <w:lang w:val="sr-Latn-RS"/>
        </w:rPr>
        <w:t xml:space="preserve"> na kojoj administrator ima svoje mogućnosti</w:t>
      </w:r>
      <w:r w:rsidRPr="006B5CAA">
        <w:rPr>
          <w:sz w:val="24"/>
          <w:szCs w:val="24"/>
          <w:lang w:val="sr-Latn-RS"/>
        </w:rPr>
        <w:t>.</w:t>
      </w:r>
    </w:p>
    <w:p w14:paraId="75D5C42A" w14:textId="77777777" w:rsidR="00FE0626" w:rsidRPr="006B5CAA" w:rsidRDefault="00FE0626" w:rsidP="00FE0626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Dijagram sekvence:</w:t>
      </w:r>
    </w:p>
    <w:p w14:paraId="24D38861" w14:textId="3B5243DE" w:rsidR="00FE0626" w:rsidRPr="006B5CAA" w:rsidRDefault="00FE0626" w:rsidP="00FE0626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highlight w:val="yellow"/>
          <w:lang w:val="sr-Latn-RS"/>
        </w:rPr>
        <w:t>...</w:t>
      </w:r>
    </w:p>
    <w:p w14:paraId="20A3FF9A" w14:textId="4B8536D2" w:rsidR="00A52551" w:rsidRPr="006B5CAA" w:rsidRDefault="00A52551" w:rsidP="00A525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2" w:name="_Toc25102001"/>
      <w:r w:rsidRPr="006B5CAA">
        <w:rPr>
          <w:color w:val="auto"/>
          <w:lang w:val="sr-Latn-RS"/>
        </w:rPr>
        <w:lastRenderedPageBreak/>
        <w:t>Uređivanje sadržaja</w:t>
      </w:r>
      <w:bookmarkEnd w:id="22"/>
    </w:p>
    <w:p w14:paraId="4E9168C6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Kratak opis:</w:t>
      </w:r>
    </w:p>
    <w:p w14:paraId="3B6D45C1" w14:textId="08A38A4A" w:rsidR="00A52551" w:rsidRPr="006B5CAA" w:rsidRDefault="00A52551" w:rsidP="00A52551">
      <w:pPr>
        <w:pStyle w:val="BodyText"/>
        <w:ind w:left="0" w:firstLine="720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 uređuje sadržaj web aplikacije.</w:t>
      </w:r>
    </w:p>
    <w:p w14:paraId="6A19BE13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Akteri:</w:t>
      </w:r>
    </w:p>
    <w:p w14:paraId="789DCB3F" w14:textId="77777777" w:rsidR="00A52551" w:rsidRPr="006B5CAA" w:rsidRDefault="00A52551" w:rsidP="00A525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Administrator.</w:t>
      </w:r>
    </w:p>
    <w:p w14:paraId="588B22C0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Preduslovi:</w:t>
      </w:r>
    </w:p>
    <w:p w14:paraId="6CC10B1F" w14:textId="77777777" w:rsidR="00A52551" w:rsidRPr="006B5CAA" w:rsidRDefault="00A52551" w:rsidP="00A525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Prethodna registracija/Prethodno logovanje.</w:t>
      </w:r>
    </w:p>
    <w:p w14:paraId="44D48944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Osnovni tok:</w:t>
      </w:r>
    </w:p>
    <w:p w14:paraId="28A2C9D9" w14:textId="40122511" w:rsidR="00A52551" w:rsidRPr="006B5CAA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 će ispod svakog sadržaja imati mogućnost da uređuje sadržaj.</w:t>
      </w:r>
    </w:p>
    <w:p w14:paraId="376F0FD8" w14:textId="23B9D551" w:rsidR="00A52551" w:rsidRPr="006B5CAA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Pritiskom na dugme „Edit content“ , administrator će imati mogućnost da izmeni sadržaj.</w:t>
      </w:r>
    </w:p>
    <w:p w14:paraId="43B0B052" w14:textId="07ECC9F4" w:rsidR="00A52551" w:rsidRPr="006B5CAA" w:rsidRDefault="00A52551" w:rsidP="00A52551">
      <w:pPr>
        <w:pStyle w:val="BodyText"/>
        <w:numPr>
          <w:ilvl w:val="0"/>
          <w:numId w:val="43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Pritiskom na dugme „Ok“ , administrator će izmeniti sadržaj.</w:t>
      </w:r>
    </w:p>
    <w:p w14:paraId="6C6911E7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Izuzetci:</w:t>
      </w:r>
    </w:p>
    <w:p w14:paraId="15E0BC23" w14:textId="77777777" w:rsidR="00A52551" w:rsidRPr="006B5CAA" w:rsidRDefault="00A52551" w:rsidP="00A525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699E4FDF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Posledice:</w:t>
      </w:r>
    </w:p>
    <w:p w14:paraId="796B10F3" w14:textId="33E15E72" w:rsidR="00A52551" w:rsidRPr="006B5CAA" w:rsidRDefault="00A52551" w:rsidP="00A525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Tekuća stranica je stranica na kojoj je administrator menjao sadržaj.</w:t>
      </w:r>
    </w:p>
    <w:p w14:paraId="1B762C8C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Dijagram sekvence:</w:t>
      </w:r>
    </w:p>
    <w:p w14:paraId="1F97AA7D" w14:textId="2EFB907C" w:rsidR="00A52551" w:rsidRPr="006B5CAA" w:rsidRDefault="00A52551" w:rsidP="00A525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highlight w:val="yellow"/>
          <w:lang w:val="sr-Latn-RS"/>
        </w:rPr>
        <w:t>...</w:t>
      </w:r>
    </w:p>
    <w:p w14:paraId="499991A0" w14:textId="23D6D5E7" w:rsidR="00A52551" w:rsidRPr="006B5CAA" w:rsidRDefault="00A52551" w:rsidP="00A52551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3" w:name="_Toc25102002"/>
      <w:r w:rsidRPr="006B5CAA">
        <w:rPr>
          <w:color w:val="auto"/>
          <w:lang w:val="sr-Latn-RS"/>
        </w:rPr>
        <w:t>Brisanje sadržaja</w:t>
      </w:r>
      <w:bookmarkEnd w:id="23"/>
    </w:p>
    <w:p w14:paraId="23749678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Kratak opis:</w:t>
      </w:r>
    </w:p>
    <w:p w14:paraId="4ABD5049" w14:textId="60D18ADA" w:rsidR="00A52551" w:rsidRPr="006B5CAA" w:rsidRDefault="00A52551" w:rsidP="00A52551">
      <w:pPr>
        <w:pStyle w:val="BodyText"/>
        <w:ind w:left="0" w:firstLine="720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 briše sadržaj web aplikacije.</w:t>
      </w:r>
    </w:p>
    <w:p w14:paraId="5BBDE06D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Akteri:</w:t>
      </w:r>
    </w:p>
    <w:p w14:paraId="1E57A29F" w14:textId="77777777" w:rsidR="00A52551" w:rsidRPr="006B5CAA" w:rsidRDefault="00A52551" w:rsidP="00A525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Administrator.</w:t>
      </w:r>
    </w:p>
    <w:p w14:paraId="23066C41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Preduslovi:</w:t>
      </w:r>
    </w:p>
    <w:p w14:paraId="4873BFD2" w14:textId="77777777" w:rsidR="00A52551" w:rsidRPr="006B5CAA" w:rsidRDefault="00A52551" w:rsidP="00A525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Prethodna registracija/Prethodno logovanje.</w:t>
      </w:r>
    </w:p>
    <w:p w14:paraId="1B92BCB3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Osnovni tok:</w:t>
      </w:r>
    </w:p>
    <w:p w14:paraId="675DD799" w14:textId="48024395" w:rsidR="00A52551" w:rsidRPr="006B5CAA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 će pored svakog sadržaja imati dugme „Delete content“ pomoću kog može izbrisati dati sadržaj.</w:t>
      </w:r>
    </w:p>
    <w:p w14:paraId="1624E7BE" w14:textId="6BA59862" w:rsidR="00A52551" w:rsidRPr="006B5CAA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Pritiskom na dugme „Delete content“ , administrator će imati mogućnost da izbriše sadržaj.</w:t>
      </w:r>
    </w:p>
    <w:p w14:paraId="20DB31BA" w14:textId="03411A4A" w:rsidR="00A52551" w:rsidRPr="006B5CAA" w:rsidRDefault="00A52551" w:rsidP="00A52551">
      <w:pPr>
        <w:pStyle w:val="BodyText"/>
        <w:numPr>
          <w:ilvl w:val="0"/>
          <w:numId w:val="44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Pritiskom na dugme „Ok“ , administrator će izbrisati sadržaj.</w:t>
      </w:r>
    </w:p>
    <w:p w14:paraId="140F6DE9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lastRenderedPageBreak/>
        <w:t>Izuzetci:</w:t>
      </w:r>
    </w:p>
    <w:p w14:paraId="2EF8461B" w14:textId="77777777" w:rsidR="00A52551" w:rsidRPr="006B5CAA" w:rsidRDefault="00A52551" w:rsidP="00A525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05A65813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Posledice:</w:t>
      </w:r>
    </w:p>
    <w:p w14:paraId="598D7158" w14:textId="6C4AD366" w:rsidR="00A52551" w:rsidRPr="006B5CAA" w:rsidRDefault="00A52551" w:rsidP="00A525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Tekuća stranica je stranica na kojoj je administrator izbrisao sadržaj.</w:t>
      </w:r>
    </w:p>
    <w:p w14:paraId="22422FC3" w14:textId="77777777" w:rsidR="00A52551" w:rsidRPr="006B5CAA" w:rsidRDefault="00A52551" w:rsidP="00A52551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Dijagram sekvence:</w:t>
      </w:r>
    </w:p>
    <w:p w14:paraId="602F09CE" w14:textId="714AB07E" w:rsidR="00A52551" w:rsidRPr="006B5CAA" w:rsidRDefault="00A52551" w:rsidP="00A52551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highlight w:val="yellow"/>
          <w:lang w:val="sr-Latn-RS"/>
        </w:rPr>
        <w:t>...</w:t>
      </w:r>
    </w:p>
    <w:p w14:paraId="15F575D9" w14:textId="07DE07EB" w:rsidR="00455235" w:rsidRPr="006B5CAA" w:rsidRDefault="00455235" w:rsidP="00455235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4" w:name="_Toc25102003"/>
      <w:r w:rsidRPr="006B5CAA">
        <w:rPr>
          <w:color w:val="auto"/>
          <w:lang w:val="sr-Latn-RS"/>
        </w:rPr>
        <w:t>Brisanje korisnika</w:t>
      </w:r>
      <w:bookmarkEnd w:id="24"/>
    </w:p>
    <w:p w14:paraId="04B6BD22" w14:textId="77777777" w:rsidR="00455235" w:rsidRPr="006B5CAA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Kratak opis:</w:t>
      </w:r>
    </w:p>
    <w:p w14:paraId="718276C6" w14:textId="76ECC856" w:rsidR="00455235" w:rsidRPr="006B5CAA" w:rsidRDefault="00455235" w:rsidP="00455235">
      <w:pPr>
        <w:pStyle w:val="BodyText"/>
        <w:ind w:left="0" w:firstLine="720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 uklanja nalog korisnika web aplikacije.</w:t>
      </w:r>
    </w:p>
    <w:p w14:paraId="35137753" w14:textId="77777777" w:rsidR="00455235" w:rsidRPr="006B5CAA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Akteri:</w:t>
      </w:r>
    </w:p>
    <w:p w14:paraId="46D58C7C" w14:textId="77777777" w:rsidR="00455235" w:rsidRPr="006B5CAA" w:rsidRDefault="00455235" w:rsidP="0045523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Administrator.</w:t>
      </w:r>
    </w:p>
    <w:p w14:paraId="097B4904" w14:textId="77777777" w:rsidR="00455235" w:rsidRPr="006B5CAA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Preduslovi:</w:t>
      </w:r>
    </w:p>
    <w:p w14:paraId="59ACDB5E" w14:textId="77777777" w:rsidR="00455235" w:rsidRPr="006B5CAA" w:rsidRDefault="00455235" w:rsidP="0045523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Prethodna registracija/Prethodno logovanje.</w:t>
      </w:r>
    </w:p>
    <w:p w14:paraId="576898D6" w14:textId="77777777" w:rsidR="00455235" w:rsidRPr="006B5CAA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Osnovni tok:</w:t>
      </w:r>
    </w:p>
    <w:p w14:paraId="62BC34F6" w14:textId="601D884A" w:rsidR="00455235" w:rsidRPr="006B5CAA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 će na ‘svojoj kartici’ imati dugme „App Users“.</w:t>
      </w:r>
    </w:p>
    <w:p w14:paraId="6948BECC" w14:textId="236E8C74" w:rsidR="00455235" w:rsidRPr="006B5CAA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Pritiskom na dugme „App Users“ , ispisuju se svi korisnici date aplikacije.</w:t>
      </w:r>
    </w:p>
    <w:p w14:paraId="26CC747F" w14:textId="49D2D1D7" w:rsidR="00455235" w:rsidRPr="006B5CAA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Pored svakog korisnika, administrator će imati dugme „Delete User“ pomoću kog može ukloniti korisnika.</w:t>
      </w:r>
    </w:p>
    <w:p w14:paraId="44D07F9E" w14:textId="5DC22EA4" w:rsidR="00455235" w:rsidRPr="006B5CAA" w:rsidRDefault="00455235" w:rsidP="00455235">
      <w:pPr>
        <w:pStyle w:val="BodyText"/>
        <w:numPr>
          <w:ilvl w:val="0"/>
          <w:numId w:val="45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Pritiskom na dugme „Delete User“ , administrator uklanja nalog određenog korisnika.</w:t>
      </w:r>
    </w:p>
    <w:p w14:paraId="0C9E048E" w14:textId="77777777" w:rsidR="00455235" w:rsidRPr="006B5CAA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Izuzetci:</w:t>
      </w:r>
    </w:p>
    <w:p w14:paraId="25217BF4" w14:textId="77777777" w:rsidR="00455235" w:rsidRPr="006B5CAA" w:rsidRDefault="00455235" w:rsidP="0045523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109CF43E" w14:textId="77777777" w:rsidR="00455235" w:rsidRPr="006B5CAA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Posledice:</w:t>
      </w:r>
    </w:p>
    <w:p w14:paraId="7052B5A1" w14:textId="16B3B30F" w:rsidR="00455235" w:rsidRPr="006B5CAA" w:rsidRDefault="00455235" w:rsidP="0045523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Tekuća stranica je stranica na kojoj je administrator ima svoje mogućnosti.</w:t>
      </w:r>
    </w:p>
    <w:p w14:paraId="300EC9CA" w14:textId="77777777" w:rsidR="00455235" w:rsidRPr="006B5CAA" w:rsidRDefault="00455235" w:rsidP="00455235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Dijagram sekvence:</w:t>
      </w:r>
    </w:p>
    <w:p w14:paraId="42601E3A" w14:textId="77777777" w:rsidR="00455235" w:rsidRPr="006B5CAA" w:rsidRDefault="00455235" w:rsidP="00455235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highlight w:val="yellow"/>
          <w:lang w:val="sr-Latn-RS"/>
        </w:rPr>
        <w:t>...</w:t>
      </w:r>
    </w:p>
    <w:p w14:paraId="7ADEC5C4" w14:textId="32555591" w:rsidR="0082311E" w:rsidRPr="006B5CAA" w:rsidRDefault="0082311E" w:rsidP="0082311E">
      <w:pPr>
        <w:pStyle w:val="Heading2"/>
        <w:numPr>
          <w:ilvl w:val="1"/>
          <w:numId w:val="30"/>
        </w:numPr>
        <w:contextualSpacing/>
        <w:jc w:val="left"/>
        <w:rPr>
          <w:color w:val="auto"/>
          <w:lang w:val="sr-Latn-RS"/>
        </w:rPr>
      </w:pPr>
      <w:bookmarkStart w:id="25" w:name="_Toc25102004"/>
      <w:r w:rsidRPr="006B5CAA">
        <w:rPr>
          <w:color w:val="auto"/>
          <w:lang w:val="sr-Latn-RS"/>
        </w:rPr>
        <w:t>Brisanje neprikladnih komentara</w:t>
      </w:r>
      <w:bookmarkEnd w:id="25"/>
    </w:p>
    <w:p w14:paraId="4F55F520" w14:textId="77777777" w:rsidR="0082311E" w:rsidRPr="006B5CAA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Kratak opis:</w:t>
      </w:r>
    </w:p>
    <w:p w14:paraId="2FA9AF75" w14:textId="1799A8C6" w:rsidR="0082311E" w:rsidRPr="006B5CAA" w:rsidRDefault="0082311E" w:rsidP="0082311E">
      <w:pPr>
        <w:pStyle w:val="BodyText"/>
        <w:ind w:left="0" w:firstLine="720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 uklanja neprikladne komentare korisnika web aplikacije.</w:t>
      </w:r>
    </w:p>
    <w:p w14:paraId="1BBCE563" w14:textId="77777777" w:rsidR="0082311E" w:rsidRPr="006B5CAA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Akteri:</w:t>
      </w:r>
    </w:p>
    <w:p w14:paraId="38B8BE30" w14:textId="77777777" w:rsidR="0082311E" w:rsidRPr="006B5CAA" w:rsidRDefault="0082311E" w:rsidP="0082311E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Administrator.</w:t>
      </w:r>
    </w:p>
    <w:p w14:paraId="22650C42" w14:textId="77777777" w:rsidR="0082311E" w:rsidRPr="006B5CAA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lastRenderedPageBreak/>
        <w:t>Preduslovi:</w:t>
      </w:r>
    </w:p>
    <w:p w14:paraId="19940B22" w14:textId="77777777" w:rsidR="0082311E" w:rsidRPr="006B5CAA" w:rsidRDefault="0082311E" w:rsidP="0082311E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Prethodna registracija/Prethodno logovanje.</w:t>
      </w:r>
    </w:p>
    <w:p w14:paraId="5F7BD1F2" w14:textId="77777777" w:rsidR="0082311E" w:rsidRPr="006B5CAA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Osnovni tok:</w:t>
      </w:r>
    </w:p>
    <w:p w14:paraId="2C320C67" w14:textId="646B911E" w:rsidR="0082311E" w:rsidRPr="006B5CAA" w:rsidRDefault="0082311E" w:rsidP="0082311E">
      <w:pPr>
        <w:pStyle w:val="BodyText"/>
        <w:numPr>
          <w:ilvl w:val="0"/>
          <w:numId w:val="46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Administrator će imati mogućnost da izbriše svaki komentar od strane korisnika aplikacije, ukoliko smatra da je neprikladan.</w:t>
      </w:r>
    </w:p>
    <w:p w14:paraId="17129CF1" w14:textId="4EB969E9" w:rsidR="0082311E" w:rsidRPr="006B5CAA" w:rsidRDefault="0082311E" w:rsidP="0082311E">
      <w:pPr>
        <w:pStyle w:val="BodyText"/>
        <w:numPr>
          <w:ilvl w:val="0"/>
          <w:numId w:val="46"/>
        </w:numPr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Pritiskom na dugme „Delete comment“ , koje se nalazi pored svakog komentara koje korisnici ostavljaju, administrator uklanja dati komentar.</w:t>
      </w:r>
    </w:p>
    <w:p w14:paraId="39F53F62" w14:textId="77777777" w:rsidR="0082311E" w:rsidRPr="006B5CAA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Izuzetci:</w:t>
      </w:r>
    </w:p>
    <w:p w14:paraId="108D65B3" w14:textId="77777777" w:rsidR="0082311E" w:rsidRPr="006B5CAA" w:rsidRDefault="0082311E" w:rsidP="0082311E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Nema.</w:t>
      </w:r>
    </w:p>
    <w:p w14:paraId="1B83485D" w14:textId="77777777" w:rsidR="0082311E" w:rsidRPr="006B5CAA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Posledice:</w:t>
      </w:r>
    </w:p>
    <w:p w14:paraId="167BE471" w14:textId="0FE9FE55" w:rsidR="0082311E" w:rsidRPr="006B5CAA" w:rsidRDefault="0082311E" w:rsidP="0082311E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lang w:val="sr-Latn-RS"/>
        </w:rPr>
        <w:t>Tekuća stranica je stranica na kojoj se nalazi dati komentar koji administrator želi ukloniti.</w:t>
      </w:r>
    </w:p>
    <w:p w14:paraId="29F76F8F" w14:textId="77777777" w:rsidR="0082311E" w:rsidRPr="006B5CAA" w:rsidRDefault="0082311E" w:rsidP="0082311E">
      <w:pPr>
        <w:pStyle w:val="BodyText"/>
        <w:keepNext/>
        <w:rPr>
          <w:b/>
          <w:bCs/>
          <w:sz w:val="24"/>
          <w:szCs w:val="24"/>
          <w:lang w:val="sr-Latn-RS"/>
        </w:rPr>
      </w:pPr>
      <w:r w:rsidRPr="006B5CAA">
        <w:rPr>
          <w:b/>
          <w:bCs/>
          <w:sz w:val="24"/>
          <w:szCs w:val="24"/>
          <w:lang w:val="sr-Latn-RS"/>
        </w:rPr>
        <w:t>Dijagram sekvence:</w:t>
      </w:r>
    </w:p>
    <w:p w14:paraId="13803F5F" w14:textId="1ECECF03" w:rsidR="00B17EC4" w:rsidRPr="006B5CAA" w:rsidRDefault="0082311E" w:rsidP="0082311E">
      <w:pPr>
        <w:pStyle w:val="BodyText"/>
        <w:rPr>
          <w:sz w:val="24"/>
          <w:szCs w:val="24"/>
          <w:lang w:val="sr-Latn-RS"/>
        </w:rPr>
      </w:pPr>
      <w:r w:rsidRPr="006B5CAA">
        <w:rPr>
          <w:sz w:val="24"/>
          <w:szCs w:val="24"/>
          <w:highlight w:val="yellow"/>
          <w:lang w:val="sr-Latn-RS"/>
        </w:rPr>
        <w:t>...</w:t>
      </w:r>
    </w:p>
    <w:p w14:paraId="559E730B" w14:textId="0EAC9746" w:rsidR="005372E9" w:rsidRPr="006B5CAA" w:rsidRDefault="005372E9" w:rsidP="005372E9">
      <w:pPr>
        <w:pStyle w:val="Heading1"/>
        <w:ind w:left="360" w:hanging="360"/>
        <w:contextualSpacing/>
        <w:jc w:val="left"/>
        <w:rPr>
          <w:lang w:val="sr-Latn-RS"/>
        </w:rPr>
      </w:pPr>
      <w:bookmarkStart w:id="26" w:name="_Toc531000945"/>
      <w:bookmarkStart w:id="27" w:name="_Toc25102005"/>
      <w:r w:rsidRPr="006B5CAA">
        <w:rPr>
          <w:lang w:val="sr-Latn-RS"/>
        </w:rPr>
        <w:t>7.Dodatni zahtevi</w:t>
      </w:r>
      <w:bookmarkEnd w:id="26"/>
      <w:bookmarkEnd w:id="27"/>
    </w:p>
    <w:p w14:paraId="0E341799" w14:textId="77777777" w:rsidR="009548CF" w:rsidRPr="006B5CAA" w:rsidRDefault="009548CF" w:rsidP="009548CF">
      <w:pPr>
        <w:rPr>
          <w:lang w:val="sr-Latn-RS"/>
        </w:rPr>
      </w:pPr>
    </w:p>
    <w:p w14:paraId="3AB04410" w14:textId="218152EB" w:rsidR="005372E9" w:rsidRPr="006B5CAA" w:rsidRDefault="005372E9" w:rsidP="005372E9">
      <w:pPr>
        <w:pStyle w:val="Heading2"/>
        <w:numPr>
          <w:ilvl w:val="1"/>
          <w:numId w:val="0"/>
        </w:numPr>
        <w:ind w:left="576" w:hanging="576"/>
        <w:contextualSpacing/>
        <w:jc w:val="left"/>
        <w:rPr>
          <w:color w:val="auto"/>
          <w:lang w:val="sr-Latn-RS"/>
        </w:rPr>
      </w:pPr>
      <w:bookmarkStart w:id="28" w:name="_Toc531000946"/>
      <w:bookmarkStart w:id="29" w:name="_Toc25102006"/>
      <w:r w:rsidRPr="006B5CAA">
        <w:rPr>
          <w:color w:val="auto"/>
          <w:lang w:val="sr-Latn-RS"/>
        </w:rPr>
        <w:t>7.1 Funkcionalnost</w:t>
      </w:r>
      <w:bookmarkEnd w:id="28"/>
      <w:bookmarkEnd w:id="29"/>
    </w:p>
    <w:p w14:paraId="7956B6B8" w14:textId="77777777" w:rsidR="009548CF" w:rsidRPr="006B5CAA" w:rsidRDefault="009548CF" w:rsidP="009548CF">
      <w:pPr>
        <w:rPr>
          <w:lang w:val="sr-Latn-RS"/>
        </w:rPr>
      </w:pPr>
    </w:p>
    <w:p w14:paraId="172FF634" w14:textId="77777777" w:rsidR="005372E9" w:rsidRPr="006B5CAA" w:rsidRDefault="005372E9" w:rsidP="005372E9">
      <w:pPr>
        <w:ind w:left="576"/>
        <w:rPr>
          <w:lang w:val="sr-Latn-RS"/>
        </w:rPr>
      </w:pPr>
      <w:r w:rsidRPr="006B5CAA">
        <w:rPr>
          <w:lang w:val="sr-Latn-RS"/>
        </w:rPr>
        <w:t>U ovom odeljku su specificirani funkcionalni zahtevi koji su zajednički za više slučajeva korišćenja.</w:t>
      </w:r>
    </w:p>
    <w:p w14:paraId="2604DAF2" w14:textId="34A46346" w:rsidR="005372E9" w:rsidRPr="006B5CAA" w:rsidRDefault="009548CF" w:rsidP="005372E9">
      <w:pPr>
        <w:ind w:left="576"/>
        <w:rPr>
          <w:lang w:val="sr-Latn-RS"/>
        </w:rPr>
      </w:pPr>
      <w:r w:rsidRPr="006B5CAA">
        <w:rPr>
          <w:lang w:val="sr-Latn-RS"/>
        </w:rPr>
        <w:t>GeekHouse</w:t>
      </w:r>
      <w:r w:rsidR="005372E9" w:rsidRPr="006B5CAA">
        <w:rPr>
          <w:lang w:val="sr-Latn-RS"/>
        </w:rPr>
        <w:t xml:space="preserve"> aplikacija ne zahteva nikakve dodatne funkcionalnosti.</w:t>
      </w:r>
    </w:p>
    <w:p w14:paraId="23503648" w14:textId="2CC63B6D" w:rsidR="005372E9" w:rsidRPr="006B5CAA" w:rsidRDefault="005372E9" w:rsidP="005372E9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30" w:name="_Toc531000947"/>
      <w:bookmarkStart w:id="31" w:name="_Toc25102007"/>
      <w:r w:rsidRPr="006B5CAA">
        <w:rPr>
          <w:color w:val="auto"/>
          <w:lang w:val="sr-Latn-RS"/>
        </w:rPr>
        <w:t>Upotrebljivost</w:t>
      </w:r>
      <w:bookmarkEnd w:id="30"/>
      <w:bookmarkEnd w:id="31"/>
    </w:p>
    <w:p w14:paraId="4BE28BDB" w14:textId="77777777" w:rsidR="009548CF" w:rsidRPr="006B5CAA" w:rsidRDefault="009548CF" w:rsidP="009548CF">
      <w:pPr>
        <w:rPr>
          <w:lang w:val="sr-Latn-RS"/>
        </w:rPr>
      </w:pPr>
    </w:p>
    <w:p w14:paraId="573F1CC1" w14:textId="5E4D18B0" w:rsidR="005372E9" w:rsidRPr="006B5CAA" w:rsidRDefault="005372E9" w:rsidP="005372E9">
      <w:pPr>
        <w:ind w:left="576"/>
        <w:rPr>
          <w:lang w:val="sr-Latn-RS"/>
        </w:rPr>
      </w:pPr>
      <w:r w:rsidRPr="006B5CAA">
        <w:rPr>
          <w:lang w:val="sr-Latn-RS"/>
        </w:rPr>
        <w:t>U ovom odeljku su specificirani zahtevi koji su vezani za, ili utiču, na upotrebljivost aplikacije koja se razvija.</w:t>
      </w:r>
    </w:p>
    <w:p w14:paraId="4EB910CC" w14:textId="77777777" w:rsidR="009548CF" w:rsidRPr="006B5CAA" w:rsidRDefault="009548CF" w:rsidP="005372E9">
      <w:pPr>
        <w:ind w:left="576"/>
        <w:rPr>
          <w:lang w:val="sr-Latn-RS"/>
        </w:rPr>
      </w:pPr>
    </w:p>
    <w:p w14:paraId="2B3F0596" w14:textId="77777777" w:rsidR="005372E9" w:rsidRPr="006B5CAA" w:rsidRDefault="005372E9" w:rsidP="005372E9">
      <w:pPr>
        <w:ind w:left="576"/>
        <w:rPr>
          <w:b/>
          <w:lang w:val="sr-Latn-RS"/>
        </w:rPr>
      </w:pPr>
      <w:r w:rsidRPr="006B5CAA">
        <w:rPr>
          <w:b/>
          <w:lang w:val="sr-Latn-RS"/>
        </w:rPr>
        <w:t>Korisnički interfejs prilagođen korisniku:</w:t>
      </w:r>
    </w:p>
    <w:p w14:paraId="2BC60D6E" w14:textId="4125B2E7" w:rsidR="005372E9" w:rsidRPr="006B5CAA" w:rsidRDefault="005372E9" w:rsidP="005372E9">
      <w:pPr>
        <w:ind w:left="576"/>
        <w:rPr>
          <w:lang w:val="sr-Latn-RS"/>
        </w:rPr>
      </w:pPr>
      <w:r w:rsidRPr="006B5CAA">
        <w:rPr>
          <w:lang w:val="sr-Latn-RS"/>
        </w:rPr>
        <w:t xml:space="preserve">Korisnički interfejs </w:t>
      </w:r>
      <w:r w:rsidR="009548CF" w:rsidRPr="006B5CAA">
        <w:rPr>
          <w:lang w:val="sr-Latn-RS"/>
        </w:rPr>
        <w:t>GeekHouse</w:t>
      </w:r>
      <w:r w:rsidRPr="006B5CAA">
        <w:rPr>
          <w:lang w:val="sr-Latn-RS"/>
        </w:rPr>
        <w:t xml:space="preserve"> aplikacije će biti dizajniran tako da bude omogućeno jednostavno i intuitivno koriščenje bez potrebe za organizovanjem dodatne obuke.</w:t>
      </w:r>
    </w:p>
    <w:p w14:paraId="67FE08CE" w14:textId="5C229E0D" w:rsidR="005372E9" w:rsidRPr="006B5CAA" w:rsidRDefault="005372E9" w:rsidP="009548CF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32" w:name="_Toc531000948"/>
      <w:bookmarkStart w:id="33" w:name="_Toc25102008"/>
      <w:r w:rsidRPr="006B5CAA">
        <w:rPr>
          <w:color w:val="auto"/>
          <w:lang w:val="sr-Latn-RS"/>
        </w:rPr>
        <w:t>Pouzdanost</w:t>
      </w:r>
      <w:bookmarkEnd w:id="32"/>
      <w:bookmarkEnd w:id="33"/>
    </w:p>
    <w:p w14:paraId="2B4DA0E8" w14:textId="77777777" w:rsidR="009548CF" w:rsidRPr="006B5CAA" w:rsidRDefault="009548CF" w:rsidP="009548CF">
      <w:pPr>
        <w:pStyle w:val="ListParagraph"/>
        <w:rPr>
          <w:lang w:val="sr-Latn-RS"/>
        </w:rPr>
      </w:pPr>
    </w:p>
    <w:p w14:paraId="17A4AA7E" w14:textId="77777777" w:rsidR="005372E9" w:rsidRPr="006B5CAA" w:rsidRDefault="005372E9" w:rsidP="005372E9">
      <w:pPr>
        <w:ind w:left="576"/>
        <w:rPr>
          <w:lang w:val="sr-Latn-RS"/>
        </w:rPr>
      </w:pPr>
      <w:r w:rsidRPr="006B5CAA">
        <w:rPr>
          <w:lang w:val="sr-Latn-RS"/>
        </w:rPr>
        <w:lastRenderedPageBreak/>
        <w:t>U ovom odeljku su specificirani zahtevi u pogledu pouzdanosti aplikacije koja se razvija.</w:t>
      </w:r>
    </w:p>
    <w:p w14:paraId="180985A0" w14:textId="77777777" w:rsidR="009548CF" w:rsidRPr="006B5CAA" w:rsidRDefault="009548CF" w:rsidP="005372E9">
      <w:pPr>
        <w:ind w:left="576"/>
        <w:rPr>
          <w:b/>
          <w:lang w:val="sr-Latn-RS"/>
        </w:rPr>
      </w:pPr>
    </w:p>
    <w:p w14:paraId="232D6D94" w14:textId="191D671D" w:rsidR="005372E9" w:rsidRPr="006B5CAA" w:rsidRDefault="005372E9" w:rsidP="005372E9">
      <w:pPr>
        <w:ind w:left="576"/>
        <w:rPr>
          <w:b/>
          <w:lang w:val="sr-Latn-RS"/>
        </w:rPr>
      </w:pPr>
      <w:r w:rsidRPr="006B5CAA">
        <w:rPr>
          <w:b/>
          <w:lang w:val="sr-Latn-RS"/>
        </w:rPr>
        <w:t>Dostupnost:</w:t>
      </w:r>
    </w:p>
    <w:p w14:paraId="20D19D63" w14:textId="4058068B" w:rsidR="005372E9" w:rsidRPr="006B5CAA" w:rsidRDefault="009548CF" w:rsidP="005372E9">
      <w:pPr>
        <w:ind w:left="576"/>
        <w:rPr>
          <w:lang w:val="sr-Latn-RS"/>
        </w:rPr>
      </w:pPr>
      <w:r w:rsidRPr="006B5CAA">
        <w:rPr>
          <w:lang w:val="sr-Latn-RS"/>
        </w:rPr>
        <w:t>GeekHouse</w:t>
      </w:r>
      <w:r w:rsidR="005372E9" w:rsidRPr="006B5CAA">
        <w:rPr>
          <w:lang w:val="sr-Latn-RS"/>
        </w:rPr>
        <w:t xml:space="preserve"> aplikacija će biti dostupna 24 časa dnevno, 7 dana u nedelji. </w:t>
      </w:r>
    </w:p>
    <w:p w14:paraId="0BFFDDEA" w14:textId="77777777" w:rsidR="009548CF" w:rsidRPr="006B5CAA" w:rsidRDefault="009548CF" w:rsidP="005372E9">
      <w:pPr>
        <w:ind w:left="576"/>
        <w:rPr>
          <w:lang w:val="sr-Latn-RS"/>
        </w:rPr>
      </w:pPr>
    </w:p>
    <w:p w14:paraId="30CBA3B8" w14:textId="23361EDD" w:rsidR="009548CF" w:rsidRPr="006B5CAA" w:rsidRDefault="009548CF" w:rsidP="009548CF">
      <w:pPr>
        <w:pStyle w:val="Heading2"/>
        <w:numPr>
          <w:ilvl w:val="1"/>
          <w:numId w:val="34"/>
        </w:numPr>
        <w:contextualSpacing/>
        <w:jc w:val="left"/>
        <w:rPr>
          <w:color w:val="auto"/>
          <w:lang w:val="sr-Latn-RS"/>
        </w:rPr>
      </w:pPr>
      <w:bookmarkStart w:id="34" w:name="_Toc531000949"/>
      <w:bookmarkStart w:id="35" w:name="_Toc25102009"/>
      <w:r w:rsidRPr="006B5CAA">
        <w:rPr>
          <w:color w:val="auto"/>
          <w:lang w:val="sr-Latn-RS"/>
        </w:rPr>
        <w:t>Performanse</w:t>
      </w:r>
      <w:bookmarkEnd w:id="34"/>
      <w:bookmarkEnd w:id="35"/>
    </w:p>
    <w:p w14:paraId="7A7630AC" w14:textId="77777777" w:rsidR="009548CF" w:rsidRPr="006B5CAA" w:rsidRDefault="009548CF" w:rsidP="009548CF">
      <w:pPr>
        <w:pStyle w:val="ListParagraph"/>
        <w:rPr>
          <w:lang w:val="sr-Latn-RS"/>
        </w:rPr>
      </w:pPr>
    </w:p>
    <w:p w14:paraId="32CF4C47" w14:textId="369CF139" w:rsidR="005372E9" w:rsidRPr="006B5CAA" w:rsidRDefault="005372E9" w:rsidP="005372E9">
      <w:pPr>
        <w:ind w:left="576"/>
        <w:rPr>
          <w:lang w:val="sr-Latn-RS"/>
        </w:rPr>
      </w:pPr>
      <w:r w:rsidRPr="006B5CAA">
        <w:rPr>
          <w:lang w:val="sr-Latn-RS"/>
        </w:rPr>
        <w:t>U ovom odeljku su specificirani zahtevi koji definišu željene performanse aplikacije koja se razvija.</w:t>
      </w:r>
    </w:p>
    <w:p w14:paraId="3DDEEC74" w14:textId="77777777" w:rsidR="009548CF" w:rsidRPr="006B5CAA" w:rsidRDefault="009548CF" w:rsidP="005372E9">
      <w:pPr>
        <w:ind w:left="576"/>
        <w:rPr>
          <w:lang w:val="sr-Latn-RS"/>
        </w:rPr>
      </w:pPr>
    </w:p>
    <w:p w14:paraId="55ADFDE8" w14:textId="77777777" w:rsidR="005372E9" w:rsidRPr="006B5CAA" w:rsidRDefault="005372E9" w:rsidP="005372E9">
      <w:pPr>
        <w:ind w:left="576"/>
        <w:rPr>
          <w:b/>
          <w:lang w:val="sr-Latn-RS"/>
        </w:rPr>
      </w:pPr>
      <w:r w:rsidRPr="006B5CAA">
        <w:rPr>
          <w:b/>
          <w:lang w:val="sr-Latn-RS"/>
        </w:rPr>
        <w:t>Broj korisnika koji istovremeno pristupaju:</w:t>
      </w:r>
    </w:p>
    <w:p w14:paraId="0EF29D61" w14:textId="2C21E254" w:rsidR="005372E9" w:rsidRPr="006B5CAA" w:rsidRDefault="005372E9" w:rsidP="005372E9">
      <w:pPr>
        <w:ind w:left="576"/>
        <w:rPr>
          <w:lang w:val="sr-Latn-RS"/>
        </w:rPr>
      </w:pPr>
      <w:r w:rsidRPr="006B5CAA">
        <w:rPr>
          <w:lang w:val="sr-Latn-RS"/>
        </w:rPr>
        <w:t>Aplikacija će podržati jednog korisnika za jednim računarom.</w:t>
      </w:r>
    </w:p>
    <w:p w14:paraId="2AF46F3B" w14:textId="77777777" w:rsidR="009548CF" w:rsidRPr="006B5CAA" w:rsidRDefault="009548CF" w:rsidP="005372E9">
      <w:pPr>
        <w:ind w:left="576"/>
        <w:rPr>
          <w:lang w:val="sr-Latn-RS"/>
        </w:rPr>
      </w:pPr>
    </w:p>
    <w:p w14:paraId="0C8C3B87" w14:textId="77777777" w:rsidR="005372E9" w:rsidRPr="006B5CAA" w:rsidRDefault="005372E9" w:rsidP="005372E9">
      <w:pPr>
        <w:ind w:left="576"/>
        <w:rPr>
          <w:b/>
          <w:lang w:val="sr-Latn-RS"/>
        </w:rPr>
      </w:pPr>
      <w:r w:rsidRPr="006B5CAA">
        <w:rPr>
          <w:b/>
          <w:lang w:val="sr-Latn-RS"/>
        </w:rPr>
        <w:t>Vreme odziva za pristup bazi podataka:</w:t>
      </w:r>
    </w:p>
    <w:p w14:paraId="7AD460BD" w14:textId="1B969C08" w:rsidR="005372E9" w:rsidRPr="006B5CAA" w:rsidRDefault="005372E9" w:rsidP="005372E9">
      <w:pPr>
        <w:ind w:left="576"/>
        <w:rPr>
          <w:lang w:val="sr-Latn-RS"/>
        </w:rPr>
      </w:pPr>
      <w:r w:rsidRPr="006B5CAA">
        <w:rPr>
          <w:lang w:val="sr-Latn-RS"/>
        </w:rPr>
        <w:t>Vreme potrebno za pristupanje bazi podataka u cilju izvršenja nekog upita ne sme da bude veće od 5 sekundi.</w:t>
      </w:r>
    </w:p>
    <w:p w14:paraId="4090236D" w14:textId="04F51940" w:rsidR="005372E9" w:rsidRPr="006B5CAA" w:rsidRDefault="009548CF" w:rsidP="009548CF">
      <w:pPr>
        <w:pStyle w:val="Heading2"/>
        <w:numPr>
          <w:ilvl w:val="1"/>
          <w:numId w:val="0"/>
        </w:numPr>
        <w:contextualSpacing/>
        <w:jc w:val="left"/>
        <w:rPr>
          <w:color w:val="auto"/>
          <w:lang w:val="sr-Latn-RS"/>
        </w:rPr>
      </w:pPr>
      <w:bookmarkStart w:id="36" w:name="_Toc531000950"/>
      <w:bookmarkStart w:id="37" w:name="_Toc25102010"/>
      <w:r w:rsidRPr="006B5CAA">
        <w:rPr>
          <w:color w:val="auto"/>
          <w:lang w:val="sr-Latn-RS"/>
        </w:rPr>
        <w:t xml:space="preserve">7.5 </w:t>
      </w:r>
      <w:r w:rsidR="005372E9" w:rsidRPr="006B5CAA">
        <w:rPr>
          <w:color w:val="auto"/>
          <w:lang w:val="sr-Latn-RS"/>
        </w:rPr>
        <w:t>Podrška i održavanje</w:t>
      </w:r>
      <w:bookmarkEnd w:id="36"/>
      <w:bookmarkEnd w:id="37"/>
    </w:p>
    <w:p w14:paraId="49D6559C" w14:textId="77777777" w:rsidR="009548CF" w:rsidRPr="006B5CAA" w:rsidRDefault="009548CF" w:rsidP="009548CF">
      <w:pPr>
        <w:rPr>
          <w:lang w:val="sr-Latn-RS"/>
        </w:rPr>
      </w:pPr>
    </w:p>
    <w:p w14:paraId="74ABF4AC" w14:textId="77777777" w:rsidR="005372E9" w:rsidRPr="006B5CAA" w:rsidRDefault="005372E9" w:rsidP="005372E9">
      <w:pPr>
        <w:ind w:left="576"/>
        <w:rPr>
          <w:lang w:val="sr-Latn-RS"/>
        </w:rPr>
      </w:pPr>
      <w:r w:rsidRPr="006B5CAA">
        <w:rPr>
          <w:lang w:val="sr-Latn-RS"/>
        </w:rPr>
        <w:t>U ovom odeljku su specificirani zahtevi koji treba da unaprede stepen podrške i mogućnost održavanja aplikacije koja se razvija.</w:t>
      </w:r>
    </w:p>
    <w:p w14:paraId="03D64FCB" w14:textId="20F0A001" w:rsidR="005372E9" w:rsidRPr="006B5CAA" w:rsidRDefault="009548CF" w:rsidP="005372E9">
      <w:pPr>
        <w:ind w:left="576"/>
        <w:rPr>
          <w:lang w:val="sr-Latn-RS"/>
        </w:rPr>
      </w:pPr>
      <w:r w:rsidRPr="006B5CAA">
        <w:rPr>
          <w:lang w:val="sr-Latn-RS"/>
        </w:rPr>
        <w:t xml:space="preserve">GeekHouse </w:t>
      </w:r>
      <w:r w:rsidR="005372E9" w:rsidRPr="006B5CAA">
        <w:rPr>
          <w:lang w:val="sr-Latn-RS"/>
        </w:rPr>
        <w:t>aplikacija ne zahteva posebnu podršku i održavanje.</w:t>
      </w:r>
    </w:p>
    <w:p w14:paraId="4FBFC209" w14:textId="4A36FA23" w:rsidR="005372E9" w:rsidRPr="006B5CAA" w:rsidRDefault="009548CF" w:rsidP="005372E9">
      <w:pPr>
        <w:pStyle w:val="Heading2"/>
        <w:numPr>
          <w:ilvl w:val="1"/>
          <w:numId w:val="0"/>
        </w:numPr>
        <w:ind w:left="576" w:hanging="576"/>
        <w:contextualSpacing/>
        <w:jc w:val="left"/>
        <w:rPr>
          <w:color w:val="auto"/>
          <w:lang w:val="sr-Latn-RS"/>
        </w:rPr>
      </w:pPr>
      <w:bookmarkStart w:id="38" w:name="_Toc531000951"/>
      <w:bookmarkStart w:id="39" w:name="_Toc25102011"/>
      <w:r w:rsidRPr="006B5CAA">
        <w:rPr>
          <w:color w:val="auto"/>
          <w:lang w:val="sr-Latn-RS"/>
        </w:rPr>
        <w:t xml:space="preserve">7.6 </w:t>
      </w:r>
      <w:r w:rsidR="005372E9" w:rsidRPr="006B5CAA">
        <w:rPr>
          <w:color w:val="auto"/>
          <w:lang w:val="sr-Latn-RS"/>
        </w:rPr>
        <w:t>Ograničenja</w:t>
      </w:r>
      <w:bookmarkEnd w:id="38"/>
      <w:bookmarkEnd w:id="39"/>
    </w:p>
    <w:p w14:paraId="3A26FE43" w14:textId="77777777" w:rsidR="009548CF" w:rsidRPr="006B5CAA" w:rsidRDefault="009548CF" w:rsidP="009548CF">
      <w:pPr>
        <w:rPr>
          <w:lang w:val="sr-Latn-RS"/>
        </w:rPr>
      </w:pPr>
    </w:p>
    <w:p w14:paraId="0A83C251" w14:textId="77777777" w:rsidR="005372E9" w:rsidRPr="006B5CAA" w:rsidRDefault="005372E9" w:rsidP="005372E9">
      <w:pPr>
        <w:ind w:left="576"/>
        <w:rPr>
          <w:lang w:val="sr-Latn-RS"/>
        </w:rPr>
      </w:pPr>
      <w:r w:rsidRPr="006B5CAA">
        <w:rPr>
          <w:lang w:val="sr-Latn-RS"/>
        </w:rPr>
        <w:t>U ovom odeljku su specificirana ograničenja kojih se treba pridržavati pri projektovanju aplikacije koja se razvija.</w:t>
      </w:r>
    </w:p>
    <w:p w14:paraId="7BC2583E" w14:textId="77777777" w:rsidR="005372E9" w:rsidRPr="006B5CAA" w:rsidRDefault="005372E9" w:rsidP="005372E9">
      <w:pPr>
        <w:ind w:left="576"/>
        <w:rPr>
          <w:lang w:val="sr-Latn-RS"/>
        </w:rPr>
      </w:pPr>
    </w:p>
    <w:p w14:paraId="274CC135" w14:textId="77777777" w:rsidR="005372E9" w:rsidRPr="006B5CAA" w:rsidRDefault="005372E9" w:rsidP="005372E9">
      <w:pPr>
        <w:ind w:left="600"/>
        <w:jc w:val="left"/>
        <w:rPr>
          <w:b/>
          <w:lang w:val="sr-Latn-RS"/>
        </w:rPr>
      </w:pPr>
      <w:r w:rsidRPr="006B5CAA">
        <w:rPr>
          <w:b/>
          <w:lang w:val="sr-Latn-RS"/>
        </w:rPr>
        <w:t>Tipovi internet pretraživača:</w:t>
      </w:r>
    </w:p>
    <w:p w14:paraId="246465C3" w14:textId="45863473" w:rsidR="005372E9" w:rsidRPr="006B5CAA" w:rsidRDefault="005372E9" w:rsidP="005372E9">
      <w:pPr>
        <w:ind w:left="600"/>
        <w:jc w:val="left"/>
        <w:rPr>
          <w:bCs/>
          <w:lang w:val="sr-Latn-RS"/>
        </w:rPr>
      </w:pPr>
      <w:r w:rsidRPr="006B5CAA">
        <w:rPr>
          <w:bCs/>
          <w:lang w:val="sr-Latn-RS"/>
        </w:rPr>
        <w:t>Google Chrome, Mozilla Firefox, Brave, Opera i Internet Explorer.</w:t>
      </w:r>
      <w:r w:rsidRPr="006B5CAA">
        <w:rPr>
          <w:bCs/>
          <w:lang w:val="sr-Latn-RS"/>
        </w:rPr>
        <w:br/>
      </w:r>
    </w:p>
    <w:p w14:paraId="747E1131" w14:textId="4675645C" w:rsidR="00B17EC4" w:rsidRPr="006B5CAA" w:rsidRDefault="00B17EC4" w:rsidP="00B17EC4">
      <w:pPr>
        <w:rPr>
          <w:lang w:val="sr-Latn-RS"/>
        </w:rPr>
      </w:pPr>
    </w:p>
    <w:sectPr w:rsidR="00B17EC4" w:rsidRPr="006B5CAA" w:rsidSect="006601A1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394A4" w14:textId="77777777" w:rsidR="005A0C2E" w:rsidRDefault="005A0C2E" w:rsidP="006601A1">
      <w:pPr>
        <w:spacing w:after="0" w:line="240" w:lineRule="auto"/>
      </w:pPr>
      <w:r>
        <w:separator/>
      </w:r>
    </w:p>
  </w:endnote>
  <w:endnote w:type="continuationSeparator" w:id="0">
    <w:p w14:paraId="1B82D952" w14:textId="77777777" w:rsidR="005A0C2E" w:rsidRDefault="005A0C2E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D1F95" w14:textId="77777777" w:rsidR="00455235" w:rsidRDefault="00455235" w:rsidP="00FF2AC1">
    <w:pPr>
      <w:pStyle w:val="Footer"/>
      <w:jc w:val="right"/>
    </w:pPr>
  </w:p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455235" w:rsidRPr="00FF2AC1" w14:paraId="5387B87B" w14:textId="77777777" w:rsidTr="00FF2AC1">
      <w:tc>
        <w:tcPr>
          <w:tcW w:w="2538" w:type="dxa"/>
        </w:tcPr>
        <w:p w14:paraId="56315C49" w14:textId="77777777" w:rsidR="00455235" w:rsidRPr="00FF2AC1" w:rsidRDefault="00455235" w:rsidP="00FF2AC1">
          <w:pPr>
            <w:widowControl w:val="0"/>
            <w:spacing w:after="0" w:line="240" w:lineRule="atLeast"/>
            <w:ind w:right="360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</w:tcPr>
        <w:p w14:paraId="3EAE4F76" w14:textId="77777777" w:rsidR="00455235" w:rsidRPr="00FF2AC1" w:rsidRDefault="00455235" w:rsidP="00FF2AC1">
          <w:pPr>
            <w:widowControl w:val="0"/>
            <w:spacing w:after="0" w:line="240" w:lineRule="atLeast"/>
            <w:jc w:val="center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CHAOS, 2019</w:t>
          </w:r>
        </w:p>
      </w:tc>
      <w:tc>
        <w:tcPr>
          <w:tcW w:w="2195" w:type="dxa"/>
        </w:tcPr>
        <w:p w14:paraId="402B2DC5" w14:textId="77777777" w:rsidR="00455235" w:rsidRPr="00FF2AC1" w:rsidRDefault="00455235" w:rsidP="00FF2AC1">
          <w:pPr>
            <w:widowControl w:val="0"/>
            <w:spacing w:after="0" w:line="240" w:lineRule="atLeast"/>
            <w:jc w:val="righ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18BD1F54" w14:textId="77777777" w:rsidR="00455235" w:rsidRPr="00E15E10" w:rsidRDefault="00455235" w:rsidP="00FF2AC1">
    <w:pPr>
      <w:pStyle w:val="Footer"/>
      <w:jc w:val="right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0843A" w14:textId="77777777" w:rsidR="005A0C2E" w:rsidRDefault="005A0C2E" w:rsidP="006601A1">
      <w:pPr>
        <w:spacing w:after="0" w:line="240" w:lineRule="auto"/>
      </w:pPr>
      <w:r>
        <w:separator/>
      </w:r>
    </w:p>
  </w:footnote>
  <w:footnote w:type="continuationSeparator" w:id="0">
    <w:p w14:paraId="3C97CC35" w14:textId="77777777" w:rsidR="005A0C2E" w:rsidRDefault="005A0C2E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455235" w:rsidRPr="00FF2AC1" w14:paraId="0CBB5062" w14:textId="77777777" w:rsidTr="00455235">
      <w:tc>
        <w:tcPr>
          <w:tcW w:w="6379" w:type="dxa"/>
        </w:tcPr>
        <w:p w14:paraId="142E8A46" w14:textId="77777777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GeekHouse</w:t>
          </w:r>
        </w:p>
      </w:tc>
      <w:tc>
        <w:tcPr>
          <w:tcW w:w="2870" w:type="dxa"/>
        </w:tcPr>
        <w:p w14:paraId="587B4963" w14:textId="77777777" w:rsidR="00455235" w:rsidRPr="00FF2AC1" w:rsidRDefault="00455235" w:rsidP="00FF2AC1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455235" w:rsidRPr="00FF2AC1" w14:paraId="42937E3E" w14:textId="77777777" w:rsidTr="00455235">
      <w:tc>
        <w:tcPr>
          <w:tcW w:w="6379" w:type="dxa"/>
        </w:tcPr>
        <w:p w14:paraId="090764EB" w14:textId="1FB4EA22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Specifikacija zahteva</w:t>
          </w:r>
        </w:p>
      </w:tc>
      <w:tc>
        <w:tcPr>
          <w:tcW w:w="2870" w:type="dxa"/>
        </w:tcPr>
        <w:p w14:paraId="7BB75060" w14:textId="2510DBF6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17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11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.20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19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 god.</w:t>
          </w:r>
        </w:p>
      </w:tc>
    </w:tr>
    <w:tr w:rsidR="00455235" w:rsidRPr="00FF2AC1" w14:paraId="66774D49" w14:textId="77777777" w:rsidTr="00092A36">
      <w:trPr>
        <w:trHeight w:val="66"/>
      </w:trPr>
      <w:tc>
        <w:tcPr>
          <w:tcW w:w="9249" w:type="dxa"/>
          <w:gridSpan w:val="2"/>
        </w:tcPr>
        <w:p w14:paraId="2F5EE4AB" w14:textId="77777777" w:rsidR="00455235" w:rsidRPr="00FF2AC1" w:rsidRDefault="00455235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CHAOS</w:t>
          </w:r>
        </w:p>
      </w:tc>
    </w:tr>
  </w:tbl>
  <w:p w14:paraId="09DCC935" w14:textId="77777777" w:rsidR="00455235" w:rsidRDefault="00455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965D5" w14:textId="77777777" w:rsidR="00455235" w:rsidRPr="00FF2AC1" w:rsidRDefault="00455235" w:rsidP="00FF2AC1">
    <w:pPr>
      <w:widowControl w:val="0"/>
      <w:spacing w:after="0" w:line="240" w:lineRule="atLeast"/>
      <w:jc w:val="left"/>
      <w:rPr>
        <w:rFonts w:eastAsia="Times New Roman" w:cs="Times New Roman"/>
        <w:szCs w:val="20"/>
        <w:lang w:eastAsia="sr-Latn-CS"/>
      </w:rPr>
    </w:pPr>
  </w:p>
  <w:p w14:paraId="74F48AF8" w14:textId="77777777" w:rsidR="00455235" w:rsidRPr="00FF2AC1" w:rsidRDefault="00455235" w:rsidP="00FF2AC1">
    <w:pPr>
      <w:widowControl w:val="0"/>
      <w:pBdr>
        <w:top w:val="single" w:sz="6" w:space="1" w:color="auto"/>
      </w:pBdr>
      <w:spacing w:after="0" w:line="240" w:lineRule="atLeast"/>
      <w:jc w:val="left"/>
      <w:rPr>
        <w:rFonts w:eastAsia="Times New Roman" w:cs="Times New Roman"/>
        <w:szCs w:val="20"/>
        <w:lang w:val="sr-Latn-RS" w:eastAsia="sr-Latn-CS"/>
      </w:rPr>
    </w:pPr>
  </w:p>
  <w:p w14:paraId="64845031" w14:textId="77777777" w:rsidR="00455235" w:rsidRPr="00FF2AC1" w:rsidRDefault="00455235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 w:rsidRPr="00FF2AC1">
      <w:rPr>
        <w:rFonts w:ascii="Arial" w:eastAsia="Times New Roman" w:hAnsi="Arial" w:cs="Times New Roman"/>
        <w:b/>
        <w:sz w:val="36"/>
        <w:szCs w:val="20"/>
        <w:lang w:val="sr-Latn-RS" w:eastAsia="sr-Latn-CS"/>
      </w:rPr>
      <w:t>GeekHouse</w:t>
    </w:r>
  </w:p>
  <w:p w14:paraId="43054AA2" w14:textId="77777777" w:rsidR="00455235" w:rsidRPr="00FF2AC1" w:rsidRDefault="00455235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Cs w:val="20"/>
        <w:lang w:eastAsia="sr-Latn-CS"/>
      </w:rPr>
    </w:pPr>
  </w:p>
  <w:p w14:paraId="3D0CF2BB" w14:textId="77777777" w:rsidR="00455235" w:rsidRPr="00FF2AC1" w:rsidRDefault="00455235" w:rsidP="00FF2AC1">
    <w:pPr>
      <w:widowControl w:val="0"/>
      <w:tabs>
        <w:tab w:val="center" w:pos="4320"/>
        <w:tab w:val="right" w:pos="8640"/>
      </w:tabs>
      <w:spacing w:after="0" w:line="240" w:lineRule="atLeast"/>
      <w:jc w:val="left"/>
      <w:rPr>
        <w:rFonts w:eastAsia="Times New Roman" w:cs="Times New Roman"/>
        <w:sz w:val="20"/>
        <w:szCs w:val="20"/>
        <w:lang w:eastAsia="sr-Latn-CS"/>
      </w:rPr>
    </w:pPr>
  </w:p>
  <w:p w14:paraId="34C8CD85" w14:textId="77777777" w:rsidR="00455235" w:rsidRPr="00FF2AC1" w:rsidRDefault="00455235" w:rsidP="00F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89BB"/>
      </v:shape>
    </w:pict>
  </w:numPicBullet>
  <w:abstractNum w:abstractNumId="0" w15:restartNumberingAfterBreak="0">
    <w:nsid w:val="082B01C1"/>
    <w:multiLevelType w:val="hybridMultilevel"/>
    <w:tmpl w:val="5D8C1E34"/>
    <w:lvl w:ilvl="0" w:tplc="DAE62D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971B4"/>
    <w:multiLevelType w:val="hybridMultilevel"/>
    <w:tmpl w:val="67964F86"/>
    <w:lvl w:ilvl="0" w:tplc="916ED6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E3556"/>
    <w:multiLevelType w:val="hybridMultilevel"/>
    <w:tmpl w:val="39B2F126"/>
    <w:lvl w:ilvl="0" w:tplc="19CCEBB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D4497"/>
    <w:multiLevelType w:val="multilevel"/>
    <w:tmpl w:val="2B94395A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D071DC"/>
    <w:multiLevelType w:val="hybridMultilevel"/>
    <w:tmpl w:val="BB2E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6" w15:restartNumberingAfterBreak="0">
    <w:nsid w:val="15FD3776"/>
    <w:multiLevelType w:val="hybridMultilevel"/>
    <w:tmpl w:val="1EE8271C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F25882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8" w15:restartNumberingAfterBreak="0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F3A188F"/>
    <w:multiLevelType w:val="hybridMultilevel"/>
    <w:tmpl w:val="725CB158"/>
    <w:lvl w:ilvl="0" w:tplc="E4A2C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6C2AE8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12" w15:restartNumberingAfterBreak="0">
    <w:nsid w:val="22147F8E"/>
    <w:multiLevelType w:val="hybridMultilevel"/>
    <w:tmpl w:val="26480FF4"/>
    <w:lvl w:ilvl="0" w:tplc="5FC43DB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B2868"/>
    <w:multiLevelType w:val="hybridMultilevel"/>
    <w:tmpl w:val="AD6456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F110C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C237CDD"/>
    <w:multiLevelType w:val="hybridMultilevel"/>
    <w:tmpl w:val="9358FA7C"/>
    <w:lvl w:ilvl="0" w:tplc="08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951FAA"/>
    <w:multiLevelType w:val="hybridMultilevel"/>
    <w:tmpl w:val="8710D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46C6257"/>
    <w:multiLevelType w:val="hybridMultilevel"/>
    <w:tmpl w:val="F13072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4E705E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4" w15:restartNumberingAfterBreak="0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D0771D2"/>
    <w:multiLevelType w:val="hybridMultilevel"/>
    <w:tmpl w:val="9C5CE708"/>
    <w:lvl w:ilvl="0" w:tplc="3B662F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8002EE"/>
    <w:multiLevelType w:val="hybridMultilevel"/>
    <w:tmpl w:val="9D706D14"/>
    <w:lvl w:ilvl="0" w:tplc="CC5A43A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1" w15:restartNumberingAfterBreak="0">
    <w:nsid w:val="421907D9"/>
    <w:multiLevelType w:val="hybridMultilevel"/>
    <w:tmpl w:val="654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3067CD8"/>
    <w:multiLevelType w:val="hybridMultilevel"/>
    <w:tmpl w:val="9B94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626869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5" w15:restartNumberingAfterBreak="0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1A86DAC"/>
    <w:multiLevelType w:val="hybridMultilevel"/>
    <w:tmpl w:val="A1445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9" w15:restartNumberingAfterBreak="0">
    <w:nsid w:val="564021D7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40" w15:restartNumberingAfterBreak="0">
    <w:nsid w:val="5CFA1B31"/>
    <w:multiLevelType w:val="multilevel"/>
    <w:tmpl w:val="B4525C9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1" w15:restartNumberingAfterBreak="0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FD54B51"/>
    <w:multiLevelType w:val="hybridMultilevel"/>
    <w:tmpl w:val="383CBE90"/>
    <w:lvl w:ilvl="0" w:tplc="AC885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2470FC"/>
    <w:multiLevelType w:val="multilevel"/>
    <w:tmpl w:val="9AE032C4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1"/>
      <w:numFmt w:val="decimal"/>
      <w:isLgl/>
      <w:lvlText w:val="%1.%2"/>
      <w:lvlJc w:val="left"/>
      <w:pPr>
        <w:ind w:left="192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582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936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718" w:hanging="1800"/>
      </w:pPr>
      <w:rPr>
        <w:rFonts w:hint="default"/>
        <w:sz w:val="32"/>
      </w:rPr>
    </w:lvl>
  </w:abstractNum>
  <w:abstractNum w:abstractNumId="45" w15:restartNumberingAfterBreak="0">
    <w:nsid w:val="7C9E061A"/>
    <w:multiLevelType w:val="hybridMultilevel"/>
    <w:tmpl w:val="6DFE3782"/>
    <w:lvl w:ilvl="0" w:tplc="63180C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8"/>
  </w:num>
  <w:num w:numId="3">
    <w:abstractNumId w:val="15"/>
  </w:num>
  <w:num w:numId="4">
    <w:abstractNumId w:val="25"/>
  </w:num>
  <w:num w:numId="5">
    <w:abstractNumId w:val="28"/>
  </w:num>
  <w:num w:numId="6">
    <w:abstractNumId w:val="13"/>
  </w:num>
  <w:num w:numId="7">
    <w:abstractNumId w:val="18"/>
  </w:num>
  <w:num w:numId="8">
    <w:abstractNumId w:val="5"/>
  </w:num>
  <w:num w:numId="9">
    <w:abstractNumId w:val="43"/>
  </w:num>
  <w:num w:numId="10">
    <w:abstractNumId w:val="35"/>
  </w:num>
  <w:num w:numId="11">
    <w:abstractNumId w:val="29"/>
  </w:num>
  <w:num w:numId="12">
    <w:abstractNumId w:val="21"/>
  </w:num>
  <w:num w:numId="13">
    <w:abstractNumId w:val="41"/>
  </w:num>
  <w:num w:numId="14">
    <w:abstractNumId w:val="22"/>
  </w:num>
  <w:num w:numId="15">
    <w:abstractNumId w:val="9"/>
  </w:num>
  <w:num w:numId="16">
    <w:abstractNumId w:val="33"/>
  </w:num>
  <w:num w:numId="17">
    <w:abstractNumId w:val="24"/>
  </w:num>
  <w:num w:numId="18">
    <w:abstractNumId w:val="37"/>
  </w:num>
  <w:num w:numId="19">
    <w:abstractNumId w:val="20"/>
  </w:num>
  <w:num w:numId="20">
    <w:abstractNumId w:val="31"/>
  </w:num>
  <w:num w:numId="21">
    <w:abstractNumId w:val="4"/>
  </w:num>
  <w:num w:numId="22">
    <w:abstractNumId w:val="36"/>
  </w:num>
  <w:num w:numId="23">
    <w:abstractNumId w:val="7"/>
  </w:num>
  <w:num w:numId="24">
    <w:abstractNumId w:val="38"/>
  </w:num>
  <w:num w:numId="25">
    <w:abstractNumId w:val="32"/>
  </w:num>
  <w:num w:numId="26">
    <w:abstractNumId w:val="39"/>
  </w:num>
  <w:num w:numId="27">
    <w:abstractNumId w:val="44"/>
  </w:num>
  <w:num w:numId="28">
    <w:abstractNumId w:val="11"/>
  </w:num>
  <w:num w:numId="29">
    <w:abstractNumId w:val="40"/>
  </w:num>
  <w:num w:numId="30">
    <w:abstractNumId w:val="34"/>
  </w:num>
  <w:num w:numId="31">
    <w:abstractNumId w:val="30"/>
  </w:num>
  <w:num w:numId="32">
    <w:abstractNumId w:val="14"/>
  </w:num>
  <w:num w:numId="33">
    <w:abstractNumId w:val="23"/>
  </w:num>
  <w:num w:numId="34">
    <w:abstractNumId w:val="3"/>
  </w:num>
  <w:num w:numId="35">
    <w:abstractNumId w:val="19"/>
  </w:num>
  <w:num w:numId="36">
    <w:abstractNumId w:val="1"/>
  </w:num>
  <w:num w:numId="37">
    <w:abstractNumId w:val="16"/>
  </w:num>
  <w:num w:numId="38">
    <w:abstractNumId w:val="6"/>
  </w:num>
  <w:num w:numId="39">
    <w:abstractNumId w:val="17"/>
  </w:num>
  <w:num w:numId="40">
    <w:abstractNumId w:val="45"/>
  </w:num>
  <w:num w:numId="41">
    <w:abstractNumId w:val="10"/>
  </w:num>
  <w:num w:numId="42">
    <w:abstractNumId w:val="2"/>
  </w:num>
  <w:num w:numId="43">
    <w:abstractNumId w:val="12"/>
  </w:num>
  <w:num w:numId="44">
    <w:abstractNumId w:val="27"/>
  </w:num>
  <w:num w:numId="45">
    <w:abstractNumId w:val="0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C4"/>
    <w:rsid w:val="00020F42"/>
    <w:rsid w:val="00054990"/>
    <w:rsid w:val="00092A36"/>
    <w:rsid w:val="000A381C"/>
    <w:rsid w:val="000A72D6"/>
    <w:rsid w:val="000B2882"/>
    <w:rsid w:val="000F237C"/>
    <w:rsid w:val="000F657A"/>
    <w:rsid w:val="00162840"/>
    <w:rsid w:val="00182853"/>
    <w:rsid w:val="00184463"/>
    <w:rsid w:val="001D6735"/>
    <w:rsid w:val="002777C4"/>
    <w:rsid w:val="002C5F25"/>
    <w:rsid w:val="00366975"/>
    <w:rsid w:val="003C3C98"/>
    <w:rsid w:val="003D01A5"/>
    <w:rsid w:val="00453B78"/>
    <w:rsid w:val="00455235"/>
    <w:rsid w:val="00461EB6"/>
    <w:rsid w:val="004B78C9"/>
    <w:rsid w:val="004C3913"/>
    <w:rsid w:val="005320D8"/>
    <w:rsid w:val="00535E58"/>
    <w:rsid w:val="005372E9"/>
    <w:rsid w:val="00544C78"/>
    <w:rsid w:val="00556A62"/>
    <w:rsid w:val="00584783"/>
    <w:rsid w:val="005A0C2E"/>
    <w:rsid w:val="005D2CDE"/>
    <w:rsid w:val="00610F7A"/>
    <w:rsid w:val="006601A1"/>
    <w:rsid w:val="006B5CAA"/>
    <w:rsid w:val="006D3636"/>
    <w:rsid w:val="006F29DD"/>
    <w:rsid w:val="007332A6"/>
    <w:rsid w:val="00813522"/>
    <w:rsid w:val="0082311E"/>
    <w:rsid w:val="008274A1"/>
    <w:rsid w:val="00876C8D"/>
    <w:rsid w:val="008A7E71"/>
    <w:rsid w:val="008B029F"/>
    <w:rsid w:val="00914C51"/>
    <w:rsid w:val="009275BE"/>
    <w:rsid w:val="00942B59"/>
    <w:rsid w:val="0095068B"/>
    <w:rsid w:val="009548CF"/>
    <w:rsid w:val="00996516"/>
    <w:rsid w:val="00997D5D"/>
    <w:rsid w:val="00A21ABC"/>
    <w:rsid w:val="00A277CE"/>
    <w:rsid w:val="00A27EC1"/>
    <w:rsid w:val="00A45971"/>
    <w:rsid w:val="00A52551"/>
    <w:rsid w:val="00AA28AE"/>
    <w:rsid w:val="00AE1C7C"/>
    <w:rsid w:val="00AF7C38"/>
    <w:rsid w:val="00B012A3"/>
    <w:rsid w:val="00B057D6"/>
    <w:rsid w:val="00B07F58"/>
    <w:rsid w:val="00B121FD"/>
    <w:rsid w:val="00B17EC4"/>
    <w:rsid w:val="00B41D4A"/>
    <w:rsid w:val="00B42F0D"/>
    <w:rsid w:val="00B81CDD"/>
    <w:rsid w:val="00BA6162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CE011C"/>
    <w:rsid w:val="00D863C8"/>
    <w:rsid w:val="00D91B29"/>
    <w:rsid w:val="00DF0AAF"/>
    <w:rsid w:val="00DF1E81"/>
    <w:rsid w:val="00E02FB9"/>
    <w:rsid w:val="00E15E10"/>
    <w:rsid w:val="00E50696"/>
    <w:rsid w:val="00E63351"/>
    <w:rsid w:val="00EA19AA"/>
    <w:rsid w:val="00EC4591"/>
    <w:rsid w:val="00F04E85"/>
    <w:rsid w:val="00F14FD5"/>
    <w:rsid w:val="00F20872"/>
    <w:rsid w:val="00F27E86"/>
    <w:rsid w:val="00F553F9"/>
    <w:rsid w:val="00F93BBC"/>
    <w:rsid w:val="00FB5960"/>
    <w:rsid w:val="00FE0626"/>
    <w:rsid w:val="00FF2AC1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9C3F1"/>
  <w15:docId w15:val="{BDD6E2CE-52B7-454A-92E1-6BD27866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98"/>
    <w:pPr>
      <w:spacing w:after="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2AC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FF2AC1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FF2AC1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F2AC1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A72D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2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5C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939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2557C-E24A-4564-B46C-CB83BB31F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118</TotalTime>
  <Pages>17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Ena Trtovac</cp:lastModifiedBy>
  <cp:revision>7</cp:revision>
  <cp:lastPrinted>2017-11-06T16:23:00Z</cp:lastPrinted>
  <dcterms:created xsi:type="dcterms:W3CDTF">2019-11-17T16:42:00Z</dcterms:created>
  <dcterms:modified xsi:type="dcterms:W3CDTF">2019-11-19T23:26:00Z</dcterms:modified>
</cp:coreProperties>
</file>