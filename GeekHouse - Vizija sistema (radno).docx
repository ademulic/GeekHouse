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AF07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754636E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B773C2B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84C02DB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7165F1B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04B5698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545B926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EDC958F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0F41907" w14:textId="77777777" w:rsidR="00026769" w:rsidRPr="00026769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026769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GeekHouse</w:t>
      </w:r>
    </w:p>
    <w:p w14:paraId="6F70FEAD" w14:textId="77777777" w:rsidR="00026769" w:rsidRPr="00026769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026769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Online sajt o filmovima, serijama i video igrama</w:t>
      </w:r>
    </w:p>
    <w:p w14:paraId="5CE72A95" w14:textId="77777777" w:rsidR="00026769" w:rsidRPr="00026769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026769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Definicija projekta</w:t>
      </w:r>
    </w:p>
    <w:p w14:paraId="2B597A29" w14:textId="77777777" w:rsidR="00026769" w:rsidRPr="00026769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</w:p>
    <w:p w14:paraId="22B03D2E" w14:textId="77777777" w:rsidR="00026769" w:rsidRPr="00026769" w:rsidRDefault="00026769" w:rsidP="0002676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</w:pPr>
      <w:r w:rsidRPr="00026769"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  <w:t>Verzija 1.0</w:t>
      </w:r>
    </w:p>
    <w:p w14:paraId="6A054F8B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8C97F28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51FFE72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77117E3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8AE02FC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6B534C4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0B63E62" w14:textId="77777777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7A84271D" w14:textId="40D7EA5A" w:rsidR="005F2384" w:rsidRPr="0013793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364648E0" w14:textId="41668C79" w:rsidR="00026769" w:rsidRPr="0013793F" w:rsidRDefault="00026769" w:rsidP="005F2384">
      <w:pPr>
        <w:jc w:val="center"/>
        <w:rPr>
          <w:b/>
          <w:sz w:val="40"/>
          <w:szCs w:val="36"/>
          <w:lang w:val="sr-Latn-RS"/>
        </w:rPr>
      </w:pPr>
    </w:p>
    <w:p w14:paraId="1627C24B" w14:textId="77777777" w:rsidR="00026769" w:rsidRPr="0013793F" w:rsidRDefault="00026769" w:rsidP="005F2384">
      <w:pPr>
        <w:jc w:val="center"/>
        <w:rPr>
          <w:b/>
          <w:sz w:val="40"/>
          <w:szCs w:val="36"/>
          <w:lang w:val="sr-Latn-R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206265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DD8ADB" w14:textId="77777777" w:rsidR="000F3133" w:rsidRPr="0013793F" w:rsidRDefault="00BA18E5">
          <w:pPr>
            <w:pStyle w:val="TOCHeading"/>
            <w:rPr>
              <w:lang w:val="sr-Latn-RS"/>
            </w:rPr>
          </w:pPr>
          <w:r w:rsidRPr="0013793F">
            <w:rPr>
              <w:lang w:val="sr-Latn-RS"/>
            </w:rPr>
            <w:t>Sadržaj</w:t>
          </w:r>
        </w:p>
        <w:p w14:paraId="602B69E0" w14:textId="67867304" w:rsidR="0013793F" w:rsidRDefault="00E37F9C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r w:rsidRPr="0013793F">
            <w:rPr>
              <w:lang w:val="sr-Latn-RS"/>
            </w:rPr>
            <w:fldChar w:fldCharType="begin"/>
          </w:r>
          <w:r w:rsidR="000F3133" w:rsidRPr="0013793F">
            <w:rPr>
              <w:lang w:val="sr-Latn-RS"/>
            </w:rPr>
            <w:instrText xml:space="preserve"> TOC \o "1-3" \h \z \u </w:instrText>
          </w:r>
          <w:r w:rsidRPr="0013793F">
            <w:rPr>
              <w:lang w:val="sr-Latn-RS"/>
            </w:rPr>
            <w:fldChar w:fldCharType="separate"/>
          </w:r>
          <w:bookmarkStart w:id="0" w:name="_GoBack"/>
          <w:bookmarkEnd w:id="0"/>
          <w:r w:rsidR="0013793F" w:rsidRPr="00186BA7">
            <w:rPr>
              <w:rStyle w:val="Hyperlink"/>
              <w:noProof/>
            </w:rPr>
            <w:fldChar w:fldCharType="begin"/>
          </w:r>
          <w:r w:rsidR="0013793F" w:rsidRPr="00186BA7">
            <w:rPr>
              <w:rStyle w:val="Hyperlink"/>
              <w:noProof/>
            </w:rPr>
            <w:instrText xml:space="preserve"> </w:instrText>
          </w:r>
          <w:r w:rsidR="0013793F">
            <w:rPr>
              <w:noProof/>
            </w:rPr>
            <w:instrText>HYPERLINK \l "_Toc24831597"</w:instrText>
          </w:r>
          <w:r w:rsidR="0013793F" w:rsidRPr="00186BA7">
            <w:rPr>
              <w:rStyle w:val="Hyperlink"/>
              <w:noProof/>
            </w:rPr>
            <w:instrText xml:space="preserve"> </w:instrText>
          </w:r>
          <w:r w:rsidR="0013793F" w:rsidRPr="00186BA7">
            <w:rPr>
              <w:rStyle w:val="Hyperlink"/>
              <w:noProof/>
            </w:rPr>
          </w:r>
          <w:r w:rsidR="0013793F" w:rsidRPr="00186BA7">
            <w:rPr>
              <w:rStyle w:val="Hyperlink"/>
              <w:noProof/>
            </w:rPr>
            <w:fldChar w:fldCharType="separate"/>
          </w:r>
          <w:r w:rsidR="0013793F" w:rsidRPr="00186BA7">
            <w:rPr>
              <w:rStyle w:val="Hyperlink"/>
              <w:noProof/>
              <w:lang w:val="sr-Latn-RS"/>
            </w:rPr>
            <w:t>1.</w:t>
          </w:r>
          <w:r w:rsidR="0013793F">
            <w:rPr>
              <w:rFonts w:asciiTheme="minorHAnsi" w:hAnsiTheme="minorHAnsi"/>
              <w:noProof/>
              <w:sz w:val="22"/>
            </w:rPr>
            <w:tab/>
          </w:r>
          <w:r w:rsidR="0013793F" w:rsidRPr="00186BA7">
            <w:rPr>
              <w:rStyle w:val="Hyperlink"/>
              <w:noProof/>
              <w:lang w:val="sr-Latn-RS"/>
            </w:rPr>
            <w:t>Cilj dokumenta</w:t>
          </w:r>
          <w:r w:rsidR="0013793F">
            <w:rPr>
              <w:noProof/>
              <w:webHidden/>
            </w:rPr>
            <w:tab/>
          </w:r>
          <w:r w:rsidR="0013793F">
            <w:rPr>
              <w:noProof/>
              <w:webHidden/>
            </w:rPr>
            <w:fldChar w:fldCharType="begin"/>
          </w:r>
          <w:r w:rsidR="0013793F">
            <w:rPr>
              <w:noProof/>
              <w:webHidden/>
            </w:rPr>
            <w:instrText xml:space="preserve"> PAGEREF _Toc24831597 \h </w:instrText>
          </w:r>
          <w:r w:rsidR="0013793F">
            <w:rPr>
              <w:noProof/>
              <w:webHidden/>
            </w:rPr>
          </w:r>
          <w:r w:rsidR="0013793F">
            <w:rPr>
              <w:noProof/>
              <w:webHidden/>
            </w:rPr>
            <w:fldChar w:fldCharType="separate"/>
          </w:r>
          <w:r w:rsidR="0013793F">
            <w:rPr>
              <w:noProof/>
              <w:webHidden/>
            </w:rPr>
            <w:t>3</w:t>
          </w:r>
          <w:r w:rsidR="0013793F">
            <w:rPr>
              <w:noProof/>
              <w:webHidden/>
            </w:rPr>
            <w:fldChar w:fldCharType="end"/>
          </w:r>
          <w:r w:rsidR="0013793F" w:rsidRPr="00186BA7">
            <w:rPr>
              <w:rStyle w:val="Hyperlink"/>
              <w:noProof/>
            </w:rPr>
            <w:fldChar w:fldCharType="end"/>
          </w:r>
        </w:p>
        <w:p w14:paraId="7C899289" w14:textId="62D085E7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598" w:history="1">
            <w:r w:rsidRPr="00186BA7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7BA5" w14:textId="47023C89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599" w:history="1">
            <w:r w:rsidRPr="00186BA7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35BE" w14:textId="10912F65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0" w:history="1">
            <w:r w:rsidRPr="00186BA7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9AD5" w14:textId="5E8AF40F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1" w:history="1">
            <w:r w:rsidRPr="00186BA7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AAEE" w14:textId="588935BB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2" w:history="1">
            <w:r w:rsidRPr="00186BA7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Postavke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4639" w14:textId="77AF6915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3" w:history="1">
            <w:r w:rsidRPr="00186BA7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Postavke pozicije proivoda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E9C6" w14:textId="0B407E4F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4" w:history="1">
            <w:r w:rsidRPr="00186BA7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2E84" w14:textId="1B8438AA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5" w:history="1">
            <w:r w:rsidRPr="00186BA7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52C7" w14:textId="68E6876F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6" w:history="1">
            <w:r w:rsidRPr="00186BA7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Profil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4115" w14:textId="33B982C3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7" w:history="1">
            <w:r w:rsidRPr="00186BA7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A396" w14:textId="20BA2B07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8" w:history="1">
            <w:r w:rsidRPr="00186BA7">
              <w:rPr>
                <w:rStyle w:val="Hyperlink"/>
                <w:noProof/>
                <w:lang w:val="sr-Latn-RS"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8CFB" w14:textId="1AC5473C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09" w:history="1">
            <w:r w:rsidRPr="00186BA7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4AB4" w14:textId="4C77FECA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0" w:history="1">
            <w:r w:rsidRPr="00186BA7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CD36" w14:textId="7DE52686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1" w:history="1">
            <w:r w:rsidRPr="00186BA7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40B9" w14:textId="4ABFD7DC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2" w:history="1">
            <w:r w:rsidRPr="00186BA7">
              <w:rPr>
                <w:rStyle w:val="Hyperlink"/>
                <w:noProof/>
              </w:rPr>
              <w:t>6.4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C437" w14:textId="423B2E0F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3" w:history="1">
            <w:r w:rsidRPr="00186BA7">
              <w:rPr>
                <w:rStyle w:val="Hyperlink"/>
                <w:noProof/>
              </w:rPr>
              <w:t>6.5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1EA2" w14:textId="75E48175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4" w:history="1">
            <w:r w:rsidRPr="00186BA7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36F2" w14:textId="0CE95696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5" w:history="1">
            <w:r w:rsidRPr="00186BA7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C126" w14:textId="7D0E6A5E" w:rsidR="0013793F" w:rsidRDefault="0013793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6" w:history="1">
            <w:r w:rsidRPr="00186BA7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Pristup sadržaju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A37A" w14:textId="23BCC368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7" w:history="1">
            <w:r w:rsidRPr="00186BA7">
              <w:rPr>
                <w:rStyle w:val="Hyperlink"/>
                <w:noProof/>
                <w:lang w:val="sr-Latn-RS"/>
              </w:rPr>
              <w:t>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3C89" w14:textId="3DE79887" w:rsidR="0013793F" w:rsidRDefault="0013793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8" w:history="1">
            <w:r w:rsidRPr="00186BA7">
              <w:rPr>
                <w:rStyle w:val="Hyperlink"/>
                <w:noProof/>
                <w:lang w:val="sr-Latn-RS"/>
              </w:rPr>
              <w:t>9.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3CF8" w14:textId="6E8C2A87" w:rsidR="0013793F" w:rsidRDefault="0013793F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19" w:history="1">
            <w:r w:rsidRPr="00186BA7">
              <w:rPr>
                <w:rStyle w:val="Hyperlink"/>
                <w:noProof/>
                <w:lang w:val="sr-Latn-RS"/>
              </w:rPr>
              <w:t>10.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D0D5" w14:textId="598C4287" w:rsidR="0013793F" w:rsidRDefault="0013793F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0" w:history="1">
            <w:r w:rsidRPr="00186BA7">
              <w:rPr>
                <w:rStyle w:val="Hyperlink"/>
                <w:noProof/>
                <w:lang w:val="sr-Latn-RS"/>
              </w:rPr>
              <w:t>11.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53F2" w14:textId="4E2A1D25" w:rsidR="0013793F" w:rsidRDefault="0013793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1" w:history="1">
            <w:r w:rsidRPr="00186BA7">
              <w:rPr>
                <w:rStyle w:val="Hyperlink"/>
                <w:noProof/>
              </w:rPr>
              <w:t>11.1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3937" w14:textId="59D61845" w:rsidR="0013793F" w:rsidRDefault="0013793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2" w:history="1">
            <w:r w:rsidRPr="00186BA7">
              <w:rPr>
                <w:rStyle w:val="Hyperlink"/>
                <w:noProof/>
              </w:rPr>
              <w:t>11.2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C5B4" w14:textId="4FDB8B0B" w:rsidR="0013793F" w:rsidRDefault="0013793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3" w:history="1">
            <w:r w:rsidRPr="00186BA7">
              <w:rPr>
                <w:rStyle w:val="Hyperlink"/>
                <w:noProof/>
              </w:rPr>
              <w:t>11.3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5240" w14:textId="591D32FA" w:rsidR="0013793F" w:rsidRDefault="0013793F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4" w:history="1">
            <w:r w:rsidRPr="00186BA7">
              <w:rPr>
                <w:rStyle w:val="Hyperlink"/>
                <w:noProof/>
                <w:lang w:val="sr-Latn-RS"/>
              </w:rPr>
              <w:t>12.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  <w:lang w:val="sr-Latn-R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1C24" w14:textId="22980C38" w:rsidR="0013793F" w:rsidRDefault="0013793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5" w:history="1">
            <w:r w:rsidRPr="00186BA7">
              <w:rPr>
                <w:rStyle w:val="Hyperlink"/>
                <w:noProof/>
              </w:rPr>
              <w:t>12.1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8871" w14:textId="233D791A" w:rsidR="0013793F" w:rsidRDefault="0013793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6" w:history="1">
            <w:r w:rsidRPr="00186BA7">
              <w:rPr>
                <w:rStyle w:val="Hyperlink"/>
                <w:noProof/>
              </w:rPr>
              <w:t>12.2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Upustvo za instalaciju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238E" w14:textId="35B53A6E" w:rsidR="0013793F" w:rsidRDefault="0013793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24831627" w:history="1">
            <w:r w:rsidRPr="00186BA7">
              <w:rPr>
                <w:rStyle w:val="Hyperlink"/>
                <w:noProof/>
              </w:rPr>
              <w:t>12.3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86BA7">
              <w:rPr>
                <w:rStyle w:val="Hyperlink"/>
                <w:noProof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1075" w14:textId="2B2BC386" w:rsidR="003C1913" w:rsidRPr="0013793F" w:rsidRDefault="00E37F9C" w:rsidP="003C1913">
          <w:pPr>
            <w:rPr>
              <w:noProof/>
              <w:lang w:val="sr-Latn-RS"/>
            </w:rPr>
          </w:pPr>
          <w:r w:rsidRPr="0013793F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36590E61" w14:textId="77777777" w:rsidR="002414F3" w:rsidRPr="0013793F" w:rsidRDefault="002414F3" w:rsidP="003C1913">
      <w:pPr>
        <w:rPr>
          <w:lang w:val="sr-Latn-RS"/>
        </w:rPr>
      </w:pPr>
      <w:r w:rsidRPr="0013793F">
        <w:rPr>
          <w:sz w:val="52"/>
          <w:szCs w:val="40"/>
          <w:lang w:val="sr-Latn-RS"/>
        </w:rPr>
        <w:t>Vizija sistema</w:t>
      </w:r>
    </w:p>
    <w:p w14:paraId="118969B8" w14:textId="77777777" w:rsidR="002414F3" w:rsidRPr="0013793F" w:rsidRDefault="002414F3" w:rsidP="002414F3">
      <w:pPr>
        <w:pStyle w:val="Heading1"/>
        <w:rPr>
          <w:lang w:val="sr-Latn-RS"/>
        </w:rPr>
      </w:pPr>
      <w:bookmarkStart w:id="1" w:name="_Toc24831597"/>
      <w:r w:rsidRPr="0013793F">
        <w:rPr>
          <w:lang w:val="sr-Latn-RS"/>
        </w:rPr>
        <w:t>Cilj dokumenta</w:t>
      </w:r>
      <w:bookmarkEnd w:id="1"/>
    </w:p>
    <w:p w14:paraId="5FA98073" w14:textId="71B9E657" w:rsidR="002414F3" w:rsidRPr="0013793F" w:rsidRDefault="002414F3" w:rsidP="002414F3">
      <w:pPr>
        <w:ind w:left="360"/>
        <w:rPr>
          <w:lang w:val="sr-Latn-RS"/>
        </w:rPr>
      </w:pPr>
      <w:r w:rsidRPr="0013793F">
        <w:rPr>
          <w:lang w:val="sr-Latn-RS"/>
        </w:rPr>
        <w:t xml:space="preserve">Cilj ovog dokumenta je definisanje zahteva visokog nivoa </w:t>
      </w:r>
      <w:r w:rsidR="00026769" w:rsidRPr="0013793F">
        <w:rPr>
          <w:lang w:val="sr-Latn-RS"/>
        </w:rPr>
        <w:t xml:space="preserve">GeekHouse web aplikacije </w:t>
      </w:r>
      <w:r w:rsidRPr="0013793F">
        <w:rPr>
          <w:lang w:val="sr-Latn-RS"/>
        </w:rPr>
        <w:t>u pogledu potreba krajnjih korisnika.</w:t>
      </w:r>
    </w:p>
    <w:p w14:paraId="04B195FF" w14:textId="77777777" w:rsidR="002414F3" w:rsidRPr="0013793F" w:rsidRDefault="002414F3" w:rsidP="002414F3">
      <w:pPr>
        <w:pStyle w:val="Heading1"/>
        <w:rPr>
          <w:lang w:val="sr-Latn-RS"/>
        </w:rPr>
      </w:pPr>
      <w:bookmarkStart w:id="2" w:name="_Toc24831598"/>
      <w:r w:rsidRPr="0013793F">
        <w:rPr>
          <w:lang w:val="sr-Latn-RS"/>
        </w:rPr>
        <w:t>Opseg dokumenta</w:t>
      </w:r>
      <w:bookmarkEnd w:id="2"/>
    </w:p>
    <w:p w14:paraId="2BD3FF6D" w14:textId="2DC3EC76" w:rsidR="002414F3" w:rsidRPr="0013793F" w:rsidRDefault="002414F3" w:rsidP="002414F3">
      <w:pPr>
        <w:ind w:left="360"/>
        <w:rPr>
          <w:lang w:val="sr-Latn-RS"/>
        </w:rPr>
      </w:pPr>
      <w:r w:rsidRPr="0013793F">
        <w:rPr>
          <w:lang w:val="sr-Latn-RS"/>
        </w:rPr>
        <w:t xml:space="preserve">Dokument se odnosi na </w:t>
      </w:r>
      <w:r w:rsidR="00026769" w:rsidRPr="0013793F">
        <w:rPr>
          <w:lang w:val="sr-Latn-RS"/>
        </w:rPr>
        <w:t>GeekHouse Web</w:t>
      </w:r>
      <w:r w:rsidRPr="0013793F">
        <w:rPr>
          <w:lang w:val="sr-Latn-RS"/>
        </w:rPr>
        <w:t xml:space="preserve"> aplikaciju koja će biti razvijena od strane </w:t>
      </w:r>
      <w:r w:rsidR="00026769" w:rsidRPr="0013793F">
        <w:rPr>
          <w:lang w:val="sr-Latn-RS"/>
        </w:rPr>
        <w:t>ekipe CHAOS-a</w:t>
      </w:r>
      <w:r w:rsidRPr="0013793F">
        <w:rPr>
          <w:lang w:val="sr-Latn-RS"/>
        </w:rPr>
        <w:t xml:space="preserve">. </w:t>
      </w:r>
      <w:r w:rsidR="00026769" w:rsidRPr="0013793F">
        <w:rPr>
          <w:lang w:val="sr-Latn-RS"/>
        </w:rPr>
        <w:t>GeekHouse</w:t>
      </w:r>
      <w:r w:rsidRPr="0013793F">
        <w:rPr>
          <w:lang w:val="sr-Latn-RS"/>
        </w:rPr>
        <w:t xml:space="preserve"> predstavlja </w:t>
      </w:r>
      <w:r w:rsidR="00026769" w:rsidRPr="0013793F">
        <w:rPr>
          <w:lang w:val="sr-Latn-RS"/>
        </w:rPr>
        <w:t>web aplikaciju koja poseduje bazu podataka o filmovima, serijama i video igrama.</w:t>
      </w:r>
      <w:r w:rsidRPr="0013793F">
        <w:rPr>
          <w:lang w:val="sr-Latn-RS"/>
        </w:rPr>
        <w:t xml:space="preserve"> </w:t>
      </w:r>
    </w:p>
    <w:p w14:paraId="7EFABD61" w14:textId="77777777" w:rsidR="002414F3" w:rsidRPr="0013793F" w:rsidRDefault="002414F3" w:rsidP="002414F3">
      <w:pPr>
        <w:pStyle w:val="Heading1"/>
        <w:rPr>
          <w:lang w:val="sr-Latn-RS"/>
        </w:rPr>
      </w:pPr>
      <w:bookmarkStart w:id="3" w:name="_Toc24831599"/>
      <w:r w:rsidRPr="0013793F">
        <w:rPr>
          <w:lang w:val="sr-Latn-RS"/>
        </w:rPr>
        <w:t>Reference</w:t>
      </w:r>
      <w:bookmarkEnd w:id="3"/>
    </w:p>
    <w:p w14:paraId="744028B2" w14:textId="77777777" w:rsidR="002414F3" w:rsidRPr="0013793F" w:rsidRDefault="002414F3" w:rsidP="002414F3">
      <w:pPr>
        <w:ind w:left="360"/>
        <w:rPr>
          <w:lang w:val="sr-Latn-RS"/>
        </w:rPr>
      </w:pPr>
      <w:r w:rsidRPr="0013793F">
        <w:rPr>
          <w:lang w:val="sr-Latn-RS"/>
        </w:rPr>
        <w:t>Spisak korišćene literature:</w:t>
      </w:r>
    </w:p>
    <w:p w14:paraId="5C663B9C" w14:textId="4FAC7B99" w:rsidR="002414F3" w:rsidRPr="0013793F" w:rsidRDefault="00026769" w:rsidP="002414F3">
      <w:pPr>
        <w:pStyle w:val="ListParagraph"/>
        <w:numPr>
          <w:ilvl w:val="0"/>
          <w:numId w:val="2"/>
        </w:numPr>
        <w:rPr>
          <w:lang w:val="sr-Latn-RS"/>
        </w:rPr>
      </w:pPr>
      <w:r w:rsidRPr="0013793F">
        <w:rPr>
          <w:lang w:val="sr-Latn-RS"/>
        </w:rPr>
        <w:t>GeekHouse</w:t>
      </w:r>
      <w:r w:rsidR="002414F3" w:rsidRPr="0013793F">
        <w:rPr>
          <w:lang w:val="sr-Latn-RS"/>
        </w:rPr>
        <w:t xml:space="preserve"> – Predlog projekta, </w:t>
      </w:r>
      <w:r w:rsidRPr="0013793F">
        <w:rPr>
          <w:lang w:val="sr-Latn-RS"/>
        </w:rPr>
        <w:t>CHAOS GeekHouse</w:t>
      </w:r>
      <w:r w:rsidR="002414F3" w:rsidRPr="0013793F">
        <w:rPr>
          <w:lang w:val="sr-Latn-RS"/>
        </w:rPr>
        <w:t>, V1.0, 201</w:t>
      </w:r>
      <w:r w:rsidRPr="0013793F">
        <w:rPr>
          <w:lang w:val="sr-Latn-RS"/>
        </w:rPr>
        <w:t>9</w:t>
      </w:r>
      <w:r w:rsidR="002414F3" w:rsidRPr="0013793F">
        <w:rPr>
          <w:lang w:val="sr-Latn-RS"/>
        </w:rPr>
        <w:t xml:space="preserve">, </w:t>
      </w:r>
      <w:r w:rsidRPr="0013793F">
        <w:rPr>
          <w:lang w:val="sr-Latn-RS"/>
        </w:rPr>
        <w:t>CHAOS</w:t>
      </w:r>
      <w:r w:rsidR="002414F3" w:rsidRPr="0013793F">
        <w:rPr>
          <w:lang w:val="sr-Latn-RS"/>
        </w:rPr>
        <w:t>.</w:t>
      </w:r>
    </w:p>
    <w:p w14:paraId="5909AEC1" w14:textId="62C949E3" w:rsidR="002414F3" w:rsidRPr="0013793F" w:rsidRDefault="00026769" w:rsidP="002414F3">
      <w:pPr>
        <w:pStyle w:val="ListParagraph"/>
        <w:numPr>
          <w:ilvl w:val="0"/>
          <w:numId w:val="2"/>
        </w:numPr>
        <w:rPr>
          <w:lang w:val="sr-Latn-RS"/>
        </w:rPr>
      </w:pPr>
      <w:r w:rsidRPr="0013793F">
        <w:rPr>
          <w:lang w:val="sr-Latn-RS"/>
        </w:rPr>
        <w:t>GeekHouse</w:t>
      </w:r>
      <w:r w:rsidR="002414F3" w:rsidRPr="0013793F">
        <w:rPr>
          <w:lang w:val="sr-Latn-RS"/>
        </w:rPr>
        <w:t xml:space="preserve"> – Planirani raspored aktivnosti na projektu, V1.0, 201</w:t>
      </w:r>
      <w:r w:rsidRPr="0013793F">
        <w:rPr>
          <w:lang w:val="sr-Latn-RS"/>
        </w:rPr>
        <w:t>9</w:t>
      </w:r>
      <w:r w:rsidR="002414F3" w:rsidRPr="0013793F">
        <w:rPr>
          <w:lang w:val="sr-Latn-RS"/>
        </w:rPr>
        <w:t xml:space="preserve">, </w:t>
      </w:r>
      <w:r w:rsidRPr="0013793F">
        <w:rPr>
          <w:lang w:val="sr-Latn-RS"/>
        </w:rPr>
        <w:t>CHAOS</w:t>
      </w:r>
      <w:r w:rsidR="002414F3" w:rsidRPr="0013793F">
        <w:rPr>
          <w:lang w:val="sr-Latn-RS"/>
        </w:rPr>
        <w:t>.</w:t>
      </w:r>
    </w:p>
    <w:p w14:paraId="63820F35" w14:textId="1427804F" w:rsidR="00DE1801" w:rsidRPr="0013793F" w:rsidRDefault="00026769" w:rsidP="00DE1801">
      <w:pPr>
        <w:pStyle w:val="ListParagraph"/>
        <w:numPr>
          <w:ilvl w:val="0"/>
          <w:numId w:val="2"/>
        </w:numPr>
        <w:rPr>
          <w:lang w:val="sr-Latn-RS"/>
        </w:rPr>
      </w:pPr>
      <w:r w:rsidRPr="0013793F">
        <w:rPr>
          <w:lang w:val="sr-Latn-RS"/>
        </w:rPr>
        <w:t>GeekHouse</w:t>
      </w:r>
      <w:r w:rsidR="002414F3" w:rsidRPr="0013793F">
        <w:rPr>
          <w:lang w:val="sr-Latn-RS"/>
        </w:rPr>
        <w:t xml:space="preserve"> – Plan realizacije projekta, V1.0, 201</w:t>
      </w:r>
      <w:r w:rsidRPr="0013793F">
        <w:rPr>
          <w:lang w:val="sr-Latn-RS"/>
        </w:rPr>
        <w:t>9</w:t>
      </w:r>
      <w:r w:rsidR="002414F3" w:rsidRPr="0013793F">
        <w:rPr>
          <w:lang w:val="sr-Latn-RS"/>
        </w:rPr>
        <w:t xml:space="preserve">, </w:t>
      </w:r>
      <w:r w:rsidRPr="0013793F">
        <w:rPr>
          <w:lang w:val="sr-Latn-RS"/>
        </w:rPr>
        <w:t>CHAOS</w:t>
      </w:r>
      <w:r w:rsidR="002414F3" w:rsidRPr="0013793F">
        <w:rPr>
          <w:lang w:val="sr-Latn-RS"/>
        </w:rPr>
        <w:t>.</w:t>
      </w:r>
    </w:p>
    <w:p w14:paraId="0F8E5014" w14:textId="77777777" w:rsidR="00DE1801" w:rsidRPr="0013793F" w:rsidRDefault="00DE1801" w:rsidP="00DE1801">
      <w:pPr>
        <w:pStyle w:val="Heading1"/>
        <w:rPr>
          <w:lang w:val="sr-Latn-RS"/>
        </w:rPr>
      </w:pPr>
      <w:bookmarkStart w:id="4" w:name="_Toc24831600"/>
      <w:r w:rsidRPr="0013793F">
        <w:rPr>
          <w:lang w:val="sr-Latn-RS"/>
        </w:rPr>
        <w:t>Pozicioniranje proizvoda</w:t>
      </w:r>
      <w:bookmarkEnd w:id="4"/>
    </w:p>
    <w:p w14:paraId="61A2D15A" w14:textId="77777777" w:rsidR="00DE1801" w:rsidRPr="0013793F" w:rsidRDefault="00DE1801" w:rsidP="00DE1801">
      <w:pPr>
        <w:pStyle w:val="Heading2"/>
      </w:pPr>
      <w:bookmarkStart w:id="5" w:name="_Toc24831601"/>
      <w:r w:rsidRPr="0013793F">
        <w:t>Poslovne mogućnosti</w:t>
      </w:r>
      <w:bookmarkEnd w:id="5"/>
    </w:p>
    <w:p w14:paraId="3E464B7A" w14:textId="1C06E30F" w:rsidR="00596B67" w:rsidRPr="0013793F" w:rsidRDefault="00026769" w:rsidP="00A73AA9">
      <w:pPr>
        <w:spacing w:line="240" w:lineRule="auto"/>
        <w:ind w:left="576"/>
        <w:rPr>
          <w:lang w:val="sr-Latn-RS"/>
        </w:rPr>
      </w:pPr>
      <w:r w:rsidRPr="0013793F">
        <w:rPr>
          <w:lang w:val="sr-Latn-RS"/>
        </w:rPr>
        <w:t>GeekHouse je web aplikacija koja poseduje bazu podataka o filmovima, serijama i video igrama.</w:t>
      </w:r>
      <w:r w:rsidR="00596B67" w:rsidRPr="0013793F">
        <w:rPr>
          <w:lang w:val="sr-Latn-RS"/>
        </w:rPr>
        <w:t xml:space="preserve"> Aplikacija </w:t>
      </w:r>
      <w:r w:rsidR="00584AC9" w:rsidRPr="0013793F">
        <w:rPr>
          <w:lang w:val="sr-Latn-RS"/>
        </w:rPr>
        <w:t xml:space="preserve">sadrži </w:t>
      </w:r>
      <w:r w:rsidRPr="0013793F">
        <w:rPr>
          <w:lang w:val="sr-Latn-RS"/>
        </w:rPr>
        <w:t>razne kategorije kao što su poput recenzija, top 5, novosti kao i mogućnost gledanja trailera.</w:t>
      </w:r>
    </w:p>
    <w:p w14:paraId="543A90DA" w14:textId="07776ECE" w:rsidR="00584AC9" w:rsidRPr="0013793F" w:rsidRDefault="00026769" w:rsidP="00A73AA9">
      <w:pPr>
        <w:spacing w:line="240" w:lineRule="auto"/>
        <w:ind w:left="576"/>
        <w:rPr>
          <w:lang w:val="sr-Latn-RS"/>
        </w:rPr>
      </w:pPr>
      <w:r w:rsidRPr="0013793F">
        <w:rPr>
          <w:lang w:val="sr-Latn-RS"/>
        </w:rPr>
        <w:t>GeekHouse</w:t>
      </w:r>
      <w:r w:rsidR="00584AC9" w:rsidRPr="0013793F">
        <w:rPr>
          <w:lang w:val="sr-Latn-RS"/>
        </w:rPr>
        <w:t xml:space="preserve"> aplikacija će imati </w:t>
      </w:r>
      <w:r w:rsidRPr="0013793F">
        <w:rPr>
          <w:lang w:val="sr-Latn-RS"/>
        </w:rPr>
        <w:t>mono</w:t>
      </w:r>
      <w:r w:rsidR="00584AC9" w:rsidRPr="0013793F">
        <w:rPr>
          <w:lang w:val="sr-Latn-RS"/>
        </w:rPr>
        <w:t>jezičnu podršku</w:t>
      </w:r>
      <w:r w:rsidRPr="0013793F">
        <w:rPr>
          <w:lang w:val="sr-Latn-RS"/>
        </w:rPr>
        <w:t xml:space="preserve"> za</w:t>
      </w:r>
      <w:r w:rsidR="00584AC9" w:rsidRPr="0013793F">
        <w:rPr>
          <w:lang w:val="sr-Latn-RS"/>
        </w:rPr>
        <w:t xml:space="preserve"> engleski jezik. </w:t>
      </w:r>
    </w:p>
    <w:p w14:paraId="65D3CAC4" w14:textId="77777777" w:rsidR="000D18E3" w:rsidRPr="0013793F" w:rsidRDefault="00DE1801" w:rsidP="0096601B">
      <w:pPr>
        <w:pStyle w:val="Heading2"/>
      </w:pPr>
      <w:bookmarkStart w:id="6" w:name="_Toc24831602"/>
      <w:r w:rsidRPr="0013793F">
        <w:t>Postavke problema</w:t>
      </w:r>
      <w:bookmarkEnd w:id="6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727"/>
        <w:gridCol w:w="6020"/>
      </w:tblGrid>
      <w:tr w:rsidR="003C6D3B" w:rsidRPr="0013793F" w14:paraId="6E88987E" w14:textId="77777777" w:rsidTr="003B0BE9">
        <w:tc>
          <w:tcPr>
            <w:tcW w:w="2793" w:type="dxa"/>
            <w:vAlign w:val="center"/>
          </w:tcPr>
          <w:p w14:paraId="0916BDAA" w14:textId="77777777" w:rsidR="003C6D3B" w:rsidRPr="0013793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3793F">
              <w:rPr>
                <w:b/>
                <w:color w:val="000000" w:themeColor="text1"/>
                <w:lang w:val="sr-Latn-RS"/>
              </w:rPr>
              <w:t>Problem je</w:t>
            </w:r>
          </w:p>
        </w:tc>
        <w:tc>
          <w:tcPr>
            <w:tcW w:w="6180" w:type="dxa"/>
          </w:tcPr>
          <w:p w14:paraId="4876CAEB" w14:textId="73FE808E" w:rsidR="003C6D3B" w:rsidRPr="0013793F" w:rsidRDefault="000D18E3" w:rsidP="000D18E3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FF0000"/>
                <w:lang w:val="sr-Latn-RS"/>
              </w:rPr>
            </w:pPr>
            <w:r w:rsidRPr="0013793F">
              <w:rPr>
                <w:color w:val="FF0000"/>
                <w:lang w:val="sr-Latn-RS"/>
              </w:rPr>
              <w:t xml:space="preserve">Kod drugih </w:t>
            </w:r>
            <w:r w:rsidR="00BD08A3" w:rsidRPr="0013793F">
              <w:rPr>
                <w:color w:val="FF0000"/>
                <w:lang w:val="sr-Latn-RS"/>
              </w:rPr>
              <w:t xml:space="preserve">web </w:t>
            </w:r>
            <w:r w:rsidRPr="0013793F">
              <w:rPr>
                <w:color w:val="FF0000"/>
                <w:lang w:val="sr-Latn-RS"/>
              </w:rPr>
              <w:t xml:space="preserve">aplikacija </w:t>
            </w:r>
            <w:r w:rsidR="00BD08A3" w:rsidRPr="0013793F">
              <w:rPr>
                <w:color w:val="FF0000"/>
                <w:lang w:val="sr-Latn-RS"/>
              </w:rPr>
              <w:t>poput</w:t>
            </w:r>
            <w:r w:rsidRPr="0013793F">
              <w:rPr>
                <w:color w:val="FF0000"/>
                <w:lang w:val="sr-Latn-RS"/>
              </w:rPr>
              <w:t xml:space="preserve"> </w:t>
            </w:r>
            <w:r w:rsidR="00BD08A3" w:rsidRPr="0013793F">
              <w:rPr>
                <w:color w:val="FF0000"/>
                <w:lang w:val="sr-Latn-RS"/>
              </w:rPr>
              <w:t>GeekHouse</w:t>
            </w:r>
            <w:r w:rsidRPr="0013793F">
              <w:rPr>
                <w:color w:val="FF0000"/>
                <w:lang w:val="sr-Latn-RS"/>
              </w:rPr>
              <w:t xml:space="preserve"> ne postoji način provera nivoa znanja, pa korisnik mora početi učenje jezika od samog početka. </w:t>
            </w:r>
          </w:p>
          <w:p w14:paraId="10538100" w14:textId="77777777" w:rsidR="000D18E3" w:rsidRPr="0013793F" w:rsidRDefault="005C38B5" w:rsidP="000D18E3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FF0000"/>
                <w:lang w:val="sr-Latn-RS"/>
              </w:rPr>
            </w:pPr>
            <w:r w:rsidRPr="0013793F">
              <w:rPr>
                <w:color w:val="FF0000"/>
                <w:lang w:val="sr-Latn-RS"/>
              </w:rPr>
              <w:lastRenderedPageBreak/>
              <w:t>Dobar broj aplikacija za učenje stranog jezika zahteva internet pristup.</w:t>
            </w:r>
          </w:p>
        </w:tc>
      </w:tr>
      <w:tr w:rsidR="003C6D3B" w:rsidRPr="0013793F" w14:paraId="5D2DC38C" w14:textId="77777777" w:rsidTr="003B0BE9">
        <w:tc>
          <w:tcPr>
            <w:tcW w:w="2793" w:type="dxa"/>
            <w:vAlign w:val="center"/>
          </w:tcPr>
          <w:p w14:paraId="094EFC28" w14:textId="77777777" w:rsidR="003C6D3B" w:rsidRPr="0013793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3793F">
              <w:rPr>
                <w:b/>
                <w:color w:val="000000" w:themeColor="text1"/>
                <w:lang w:val="sr-Latn-RS"/>
              </w:rPr>
              <w:lastRenderedPageBreak/>
              <w:t>Pogađa</w:t>
            </w:r>
          </w:p>
        </w:tc>
        <w:tc>
          <w:tcPr>
            <w:tcW w:w="6180" w:type="dxa"/>
          </w:tcPr>
          <w:p w14:paraId="362C510A" w14:textId="77777777" w:rsidR="005C38B5" w:rsidRPr="0013793F" w:rsidRDefault="003C6D3B" w:rsidP="00596B67">
            <w:pPr>
              <w:pStyle w:val="ListParagraph"/>
              <w:numPr>
                <w:ilvl w:val="0"/>
                <w:numId w:val="15"/>
              </w:numPr>
              <w:rPr>
                <w:color w:val="FF0000"/>
                <w:lang w:val="sr-Latn-RS"/>
              </w:rPr>
            </w:pPr>
            <w:r w:rsidRPr="0013793F">
              <w:rPr>
                <w:color w:val="FF0000"/>
                <w:lang w:val="sr-Latn-RS"/>
              </w:rPr>
              <w:t>Korisnik</w:t>
            </w:r>
            <w:r w:rsidR="000D18E3" w:rsidRPr="0013793F">
              <w:rPr>
                <w:color w:val="FF0000"/>
                <w:lang w:val="sr-Latn-RS"/>
              </w:rPr>
              <w:t>a</w:t>
            </w:r>
            <w:r w:rsidR="005C38B5" w:rsidRPr="0013793F">
              <w:rPr>
                <w:color w:val="FF0000"/>
                <w:lang w:val="sr-Latn-RS"/>
              </w:rPr>
              <w:t xml:space="preserve"> aplikacije.</w:t>
            </w:r>
          </w:p>
        </w:tc>
      </w:tr>
      <w:tr w:rsidR="003C6D3B" w:rsidRPr="0013793F" w14:paraId="562A3D8B" w14:textId="77777777" w:rsidTr="003B0BE9">
        <w:tc>
          <w:tcPr>
            <w:tcW w:w="2793" w:type="dxa"/>
            <w:vAlign w:val="center"/>
          </w:tcPr>
          <w:p w14:paraId="3FB3C6AC" w14:textId="77777777" w:rsidR="003C6D3B" w:rsidRPr="0013793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3793F">
              <w:rPr>
                <w:b/>
                <w:color w:val="000000" w:themeColor="text1"/>
                <w:lang w:val="sr-Latn-RS"/>
              </w:rPr>
              <w:t>Posledice su</w:t>
            </w:r>
          </w:p>
        </w:tc>
        <w:tc>
          <w:tcPr>
            <w:tcW w:w="6180" w:type="dxa"/>
          </w:tcPr>
          <w:p w14:paraId="6ED99524" w14:textId="77777777" w:rsidR="003C6D3B" w:rsidRPr="0013793F" w:rsidRDefault="003C6D3B" w:rsidP="005C38B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FF0000"/>
                <w:lang w:val="sr-Latn-RS"/>
              </w:rPr>
            </w:pPr>
            <w:r w:rsidRPr="0013793F">
              <w:rPr>
                <w:color w:val="FF0000"/>
                <w:lang w:val="sr-Latn-RS"/>
              </w:rPr>
              <w:t xml:space="preserve">Gubitak vremena na učenje stvari koje korisnik </w:t>
            </w:r>
            <w:r w:rsidR="003B0BE9" w:rsidRPr="0013793F">
              <w:rPr>
                <w:color w:val="FF0000"/>
                <w:lang w:val="sr-Latn-RS"/>
              </w:rPr>
              <w:t>već zna.</w:t>
            </w:r>
          </w:p>
          <w:p w14:paraId="2C3B6C0F" w14:textId="77777777" w:rsidR="000D18E3" w:rsidRPr="0013793F" w:rsidRDefault="005C38B5" w:rsidP="005C38B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FF0000"/>
                <w:lang w:val="sr-Latn-RS"/>
              </w:rPr>
            </w:pPr>
            <w:r w:rsidRPr="0013793F">
              <w:rPr>
                <w:color w:val="FF0000"/>
                <w:lang w:val="sr-Latn-RS"/>
              </w:rPr>
              <w:t>Nemogućnost pristupa sadržaju aplikacije zbog nedostatka internet veze.</w:t>
            </w:r>
          </w:p>
          <w:p w14:paraId="7EAD372A" w14:textId="77777777" w:rsidR="000D18E3" w:rsidRPr="0013793F" w:rsidRDefault="000D18E3" w:rsidP="003C6D3B">
            <w:pPr>
              <w:rPr>
                <w:color w:val="FF0000"/>
                <w:lang w:val="sr-Latn-RS"/>
              </w:rPr>
            </w:pPr>
          </w:p>
        </w:tc>
      </w:tr>
      <w:tr w:rsidR="003C6D3B" w:rsidRPr="0013793F" w14:paraId="002D3221" w14:textId="77777777" w:rsidTr="003B0BE9">
        <w:tc>
          <w:tcPr>
            <w:tcW w:w="2793" w:type="dxa"/>
            <w:vAlign w:val="center"/>
          </w:tcPr>
          <w:p w14:paraId="2D87DDEE" w14:textId="77777777" w:rsidR="003C6D3B" w:rsidRPr="0013793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3793F">
              <w:rPr>
                <w:b/>
                <w:color w:val="000000" w:themeColor="text1"/>
                <w:lang w:val="sr-Latn-RS"/>
              </w:rPr>
              <w:t>Uspešno rešenje će</w:t>
            </w:r>
          </w:p>
        </w:tc>
        <w:tc>
          <w:tcPr>
            <w:tcW w:w="6180" w:type="dxa"/>
          </w:tcPr>
          <w:p w14:paraId="5059C488" w14:textId="77777777" w:rsidR="003C6D3B" w:rsidRPr="0013793F" w:rsidRDefault="003B0BE9" w:rsidP="0096601B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FF0000"/>
                <w:lang w:val="sr-Latn-RS"/>
              </w:rPr>
            </w:pPr>
            <w:r w:rsidRPr="0013793F">
              <w:rPr>
                <w:color w:val="FF0000"/>
                <w:lang w:val="sr-Latn-RS"/>
              </w:rPr>
              <w:t xml:space="preserve">Nakon kreiranja profila, korisnik ima mogućnost da radi test kojim proverava svoj nivo znanja jezika.  </w:t>
            </w:r>
          </w:p>
          <w:p w14:paraId="1ED583C7" w14:textId="77777777" w:rsidR="0096601B" w:rsidRPr="0013793F" w:rsidRDefault="0096601B" w:rsidP="0096601B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FF0000"/>
                <w:lang w:val="sr-Latn-RS"/>
              </w:rPr>
            </w:pPr>
            <w:r w:rsidRPr="0013793F">
              <w:rPr>
                <w:color w:val="FF0000"/>
                <w:lang w:val="sr-Latn-RS"/>
              </w:rPr>
              <w:t>Pristup aplikaciji u svakom momentu (Desktop aplikacija).</w:t>
            </w:r>
          </w:p>
        </w:tc>
      </w:tr>
    </w:tbl>
    <w:p w14:paraId="60E8BE61" w14:textId="77777777" w:rsidR="003C6D3B" w:rsidRPr="0013793F" w:rsidRDefault="003C6D3B" w:rsidP="003C6D3B">
      <w:pPr>
        <w:pStyle w:val="Heading2"/>
        <w:numPr>
          <w:ilvl w:val="0"/>
          <w:numId w:val="0"/>
        </w:numPr>
        <w:ind w:left="576"/>
      </w:pPr>
    </w:p>
    <w:p w14:paraId="5BDC7764" w14:textId="77777777" w:rsidR="00DE1801" w:rsidRPr="0013793F" w:rsidRDefault="00DE1801" w:rsidP="00DE1801">
      <w:pPr>
        <w:pStyle w:val="Heading2"/>
      </w:pPr>
      <w:bookmarkStart w:id="7" w:name="_Toc24831603"/>
      <w:r w:rsidRPr="0013793F">
        <w:t>Postavke pozicije proivoda</w:t>
      </w:r>
      <w:bookmarkEnd w:id="7"/>
    </w:p>
    <w:p w14:paraId="33DD0BA0" w14:textId="77777777" w:rsidR="00A73AA9" w:rsidRPr="0013793F" w:rsidRDefault="00A73AA9" w:rsidP="00A64C59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588"/>
        <w:gridCol w:w="6159"/>
      </w:tblGrid>
      <w:tr w:rsidR="003B0BE9" w:rsidRPr="0013793F" w14:paraId="4549FA6F" w14:textId="77777777" w:rsidTr="00C13505">
        <w:tc>
          <w:tcPr>
            <w:tcW w:w="2651" w:type="dxa"/>
            <w:vAlign w:val="center"/>
          </w:tcPr>
          <w:p w14:paraId="4213B9DD" w14:textId="77777777" w:rsidR="003B0BE9" w:rsidRPr="0013793F" w:rsidRDefault="003B0BE9" w:rsidP="00C13505">
            <w:pPr>
              <w:jc w:val="center"/>
              <w:rPr>
                <w:lang w:val="sr-Latn-RS"/>
              </w:rPr>
            </w:pPr>
            <w:r w:rsidRPr="0013793F">
              <w:rPr>
                <w:lang w:val="sr-Latn-RS"/>
              </w:rPr>
              <w:t xml:space="preserve">  Proizvod je namenjen</w:t>
            </w:r>
          </w:p>
        </w:tc>
        <w:tc>
          <w:tcPr>
            <w:tcW w:w="6322" w:type="dxa"/>
          </w:tcPr>
          <w:p w14:paraId="09CE2ABB" w14:textId="61C819D4" w:rsidR="003B0BE9" w:rsidRPr="0013793F" w:rsidRDefault="00596B67" w:rsidP="00596B67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k</w:t>
            </w:r>
            <w:r w:rsidR="00C13505" w:rsidRPr="0013793F">
              <w:rPr>
                <w:lang w:val="sr-Latn-RS"/>
              </w:rPr>
              <w:t>orisnicima</w:t>
            </w:r>
            <w:r w:rsidRPr="0013793F">
              <w:rPr>
                <w:lang w:val="sr-Latn-RS"/>
              </w:rPr>
              <w:t>.</w:t>
            </w:r>
            <w:r w:rsidR="00BD08A3" w:rsidRPr="0013793F">
              <w:rPr>
                <w:lang w:val="sr-Latn-RS"/>
              </w:rPr>
              <w:t>(regularan i administrator)</w:t>
            </w:r>
          </w:p>
        </w:tc>
      </w:tr>
      <w:tr w:rsidR="003B0BE9" w:rsidRPr="0013793F" w14:paraId="75B41A03" w14:textId="77777777" w:rsidTr="00C13505">
        <w:tc>
          <w:tcPr>
            <w:tcW w:w="2651" w:type="dxa"/>
            <w:vAlign w:val="center"/>
          </w:tcPr>
          <w:p w14:paraId="42195E7F" w14:textId="77777777" w:rsidR="003B0BE9" w:rsidRPr="0013793F" w:rsidRDefault="00607E2C" w:rsidP="00A73AA9">
            <w:pPr>
              <w:jc w:val="center"/>
              <w:rPr>
                <w:lang w:val="sr-Latn-RS"/>
              </w:rPr>
            </w:pPr>
            <w:r w:rsidRPr="0013793F">
              <w:rPr>
                <w:lang w:val="sr-Latn-RS"/>
              </w:rPr>
              <w:t>Korisnik</w:t>
            </w:r>
          </w:p>
        </w:tc>
        <w:tc>
          <w:tcPr>
            <w:tcW w:w="6322" w:type="dxa"/>
          </w:tcPr>
          <w:p w14:paraId="624B16BC" w14:textId="7276BA62" w:rsidR="003B0BE9" w:rsidRPr="0013793F" w:rsidRDefault="00BD08A3" w:rsidP="00607E2C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Pristupa širokoj bazi podataka o filmovima, serijama i video igrama</w:t>
            </w:r>
          </w:p>
        </w:tc>
      </w:tr>
      <w:tr w:rsidR="003B0BE9" w:rsidRPr="0013793F" w14:paraId="15D6E33C" w14:textId="77777777" w:rsidTr="00C13505">
        <w:tc>
          <w:tcPr>
            <w:tcW w:w="2651" w:type="dxa"/>
            <w:vAlign w:val="center"/>
          </w:tcPr>
          <w:p w14:paraId="1956DEA0" w14:textId="77777777" w:rsidR="003B0BE9" w:rsidRPr="0013793F" w:rsidRDefault="003B0BE9" w:rsidP="00C13505">
            <w:pPr>
              <w:jc w:val="center"/>
              <w:rPr>
                <w:lang w:val="sr-Latn-RS"/>
              </w:rPr>
            </w:pPr>
            <w:r w:rsidRPr="0013793F">
              <w:rPr>
                <w:lang w:val="sr-Latn-RS"/>
              </w:rPr>
              <w:t>Proizvod je</w:t>
            </w:r>
          </w:p>
        </w:tc>
        <w:tc>
          <w:tcPr>
            <w:tcW w:w="6322" w:type="dxa"/>
          </w:tcPr>
          <w:p w14:paraId="34A76B94" w14:textId="5595D4C8" w:rsidR="003B0BE9" w:rsidRPr="0013793F" w:rsidRDefault="00BD08A3" w:rsidP="003B0BE9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web</w:t>
            </w:r>
            <w:r w:rsidR="00C13505" w:rsidRPr="0013793F">
              <w:rPr>
                <w:lang w:val="sr-Latn-RS"/>
              </w:rPr>
              <w:t xml:space="preserve"> aplikacija</w:t>
            </w:r>
          </w:p>
        </w:tc>
      </w:tr>
      <w:tr w:rsidR="003B0BE9" w:rsidRPr="0013793F" w14:paraId="68DFBB80" w14:textId="77777777" w:rsidTr="00C13505">
        <w:tc>
          <w:tcPr>
            <w:tcW w:w="2651" w:type="dxa"/>
            <w:vAlign w:val="center"/>
          </w:tcPr>
          <w:p w14:paraId="6FD83FCC" w14:textId="77777777" w:rsidR="003B0BE9" w:rsidRPr="0013793F" w:rsidRDefault="003B0BE9" w:rsidP="00C13505">
            <w:pPr>
              <w:jc w:val="center"/>
              <w:rPr>
                <w:lang w:val="sr-Latn-RS"/>
              </w:rPr>
            </w:pPr>
            <w:r w:rsidRPr="0013793F">
              <w:rPr>
                <w:lang w:val="sr-Latn-RS"/>
              </w:rPr>
              <w:t>Koja</w:t>
            </w:r>
          </w:p>
        </w:tc>
        <w:tc>
          <w:tcPr>
            <w:tcW w:w="6322" w:type="dxa"/>
          </w:tcPr>
          <w:p w14:paraId="56146E7E" w14:textId="2A4C8E56" w:rsidR="003B0BE9" w:rsidRPr="0013793F" w:rsidRDefault="00C13505" w:rsidP="00596B67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 xml:space="preserve">omogućuje </w:t>
            </w:r>
            <w:r w:rsidR="00BD08A3" w:rsidRPr="0013793F">
              <w:rPr>
                <w:lang w:val="sr-Latn-RS"/>
              </w:rPr>
              <w:t>praćenje novosti, gledanje trailera, komentarisanje kao i čitanje kritika</w:t>
            </w:r>
          </w:p>
        </w:tc>
      </w:tr>
      <w:tr w:rsidR="003B0BE9" w:rsidRPr="0013793F" w14:paraId="190EB66F" w14:textId="77777777" w:rsidTr="00C13505">
        <w:tc>
          <w:tcPr>
            <w:tcW w:w="2651" w:type="dxa"/>
            <w:vAlign w:val="center"/>
          </w:tcPr>
          <w:p w14:paraId="6A2914A2" w14:textId="77777777" w:rsidR="003B0BE9" w:rsidRPr="0013793F" w:rsidRDefault="003B0BE9" w:rsidP="00C13505">
            <w:pPr>
              <w:jc w:val="center"/>
              <w:rPr>
                <w:lang w:val="sr-Latn-RS"/>
              </w:rPr>
            </w:pPr>
            <w:r w:rsidRPr="0013793F">
              <w:rPr>
                <w:lang w:val="sr-Latn-RS"/>
              </w:rPr>
              <w:t>Za razliku od</w:t>
            </w:r>
          </w:p>
        </w:tc>
        <w:tc>
          <w:tcPr>
            <w:tcW w:w="6322" w:type="dxa"/>
          </w:tcPr>
          <w:p w14:paraId="450983B6" w14:textId="77C6C26E" w:rsidR="003B0BE9" w:rsidRPr="0013793F" w:rsidRDefault="00C13505" w:rsidP="003B0BE9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 xml:space="preserve">postojećih </w:t>
            </w:r>
            <w:r w:rsidR="00BD08A3" w:rsidRPr="0013793F">
              <w:rPr>
                <w:lang w:val="sr-Latn-RS"/>
              </w:rPr>
              <w:t xml:space="preserve">stranica sa </w:t>
            </w:r>
            <w:r w:rsidR="00BD08A3" w:rsidRPr="0013793F">
              <w:rPr>
                <w:lang w:val="sr-Latn-RS"/>
              </w:rPr>
              <w:t>baz</w:t>
            </w:r>
            <w:r w:rsidR="00BD08A3" w:rsidRPr="0013793F">
              <w:rPr>
                <w:lang w:val="sr-Latn-RS"/>
              </w:rPr>
              <w:t>om</w:t>
            </w:r>
            <w:r w:rsidR="00BD08A3" w:rsidRPr="0013793F">
              <w:rPr>
                <w:lang w:val="sr-Latn-RS"/>
              </w:rPr>
              <w:t xml:space="preserve"> podataka o filmovima, serijama i video igrama.</w:t>
            </w:r>
          </w:p>
        </w:tc>
      </w:tr>
      <w:tr w:rsidR="003B0BE9" w:rsidRPr="0013793F" w14:paraId="033F04F8" w14:textId="77777777" w:rsidTr="00C13505">
        <w:tc>
          <w:tcPr>
            <w:tcW w:w="2651" w:type="dxa"/>
            <w:vAlign w:val="center"/>
          </w:tcPr>
          <w:p w14:paraId="64798794" w14:textId="77777777" w:rsidR="003B0BE9" w:rsidRPr="0013793F" w:rsidRDefault="003B0BE9" w:rsidP="00C13505">
            <w:pPr>
              <w:jc w:val="center"/>
              <w:rPr>
                <w:lang w:val="sr-Latn-RS"/>
              </w:rPr>
            </w:pPr>
            <w:r w:rsidRPr="0013793F">
              <w:rPr>
                <w:lang w:val="sr-Latn-RS"/>
              </w:rPr>
              <w:t>Nas proizvod će</w:t>
            </w:r>
          </w:p>
        </w:tc>
        <w:tc>
          <w:tcPr>
            <w:tcW w:w="6322" w:type="dxa"/>
          </w:tcPr>
          <w:p w14:paraId="25532F01" w14:textId="11471F29" w:rsidR="003B0BE9" w:rsidRPr="0013793F" w:rsidRDefault="00BD08A3" w:rsidP="003B0BE9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Da se slobodno izraze o svojoj ljubavi prema filmovima, serijama i/ili video igrama</w:t>
            </w:r>
            <w:r w:rsidR="00C13505" w:rsidRPr="0013793F">
              <w:rPr>
                <w:lang w:val="sr-Latn-RS"/>
              </w:rPr>
              <w:t>.</w:t>
            </w:r>
          </w:p>
        </w:tc>
      </w:tr>
    </w:tbl>
    <w:p w14:paraId="23AE5C23" w14:textId="77777777" w:rsidR="003B0BE9" w:rsidRPr="0013793F" w:rsidRDefault="00714AC0" w:rsidP="00C13505">
      <w:pPr>
        <w:pStyle w:val="Heading1"/>
        <w:rPr>
          <w:lang w:val="sr-Latn-RS"/>
        </w:rPr>
      </w:pPr>
      <w:bookmarkStart w:id="8" w:name="_Toc24831604"/>
      <w:r w:rsidRPr="0013793F">
        <w:rPr>
          <w:lang w:val="sr-Latn-RS"/>
        </w:rPr>
        <w:t>Opis korisnika</w:t>
      </w:r>
      <w:bookmarkEnd w:id="8"/>
    </w:p>
    <w:p w14:paraId="73116D7A" w14:textId="2422B483" w:rsidR="00714AC0" w:rsidRPr="0013793F" w:rsidRDefault="00714AC0" w:rsidP="00714AC0">
      <w:pPr>
        <w:ind w:left="360"/>
        <w:rPr>
          <w:lang w:val="sr-Latn-RS"/>
        </w:rPr>
      </w:pPr>
      <w:r w:rsidRPr="0013793F">
        <w:rPr>
          <w:lang w:val="sr-Latn-RS"/>
        </w:rPr>
        <w:t xml:space="preserve">U ovom odeljku opisani su korisnici </w:t>
      </w:r>
      <w:r w:rsidR="00BD08A3" w:rsidRPr="0013793F">
        <w:rPr>
          <w:lang w:val="sr-Latn-RS"/>
        </w:rPr>
        <w:t>GeekHouse web</w:t>
      </w:r>
      <w:r w:rsidRPr="0013793F">
        <w:rPr>
          <w:lang w:val="sr-Latn-RS"/>
        </w:rPr>
        <w:t xml:space="preserve"> aplikacije. </w:t>
      </w:r>
      <w:r w:rsidR="00596B67" w:rsidRPr="0013793F">
        <w:rPr>
          <w:lang w:val="sr-Latn-RS"/>
        </w:rPr>
        <w:t xml:space="preserve">Tip </w:t>
      </w:r>
      <w:r w:rsidRPr="0013793F">
        <w:rPr>
          <w:lang w:val="sr-Latn-RS"/>
        </w:rPr>
        <w:t>korisnika:</w:t>
      </w:r>
    </w:p>
    <w:p w14:paraId="7EA1CC17" w14:textId="3E308978" w:rsidR="00714AC0" w:rsidRPr="0013793F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13793F">
        <w:rPr>
          <w:lang w:val="sr-Latn-RS"/>
        </w:rPr>
        <w:t>Korisnik</w:t>
      </w:r>
      <w:r w:rsidR="00714AC0" w:rsidRPr="0013793F">
        <w:rPr>
          <w:lang w:val="sr-Latn-RS"/>
        </w:rPr>
        <w:t>.</w:t>
      </w:r>
    </w:p>
    <w:p w14:paraId="6716970F" w14:textId="6550C057" w:rsidR="00BD08A3" w:rsidRPr="0013793F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13793F">
        <w:rPr>
          <w:lang w:val="sr-Latn-RS"/>
        </w:rPr>
        <w:t>Administrator</w:t>
      </w:r>
    </w:p>
    <w:p w14:paraId="201F886A" w14:textId="77777777" w:rsidR="00714AC0" w:rsidRPr="0013793F" w:rsidRDefault="00714AC0" w:rsidP="00714AC0">
      <w:pPr>
        <w:pStyle w:val="Heading2"/>
      </w:pPr>
      <w:bookmarkStart w:id="9" w:name="_Toc24831605"/>
      <w:r w:rsidRPr="0013793F">
        <w:t>Opis potencijalnog tržišta</w:t>
      </w:r>
      <w:bookmarkEnd w:id="9"/>
    </w:p>
    <w:p w14:paraId="74C1204C" w14:textId="123278FA" w:rsidR="00714AC0" w:rsidRPr="0013793F" w:rsidRDefault="00714AC0" w:rsidP="00714AC0">
      <w:pPr>
        <w:ind w:left="576"/>
        <w:rPr>
          <w:lang w:val="sr-Latn-RS"/>
        </w:rPr>
      </w:pPr>
      <w:r w:rsidRPr="0013793F">
        <w:rPr>
          <w:lang w:val="sr-Latn-RS"/>
        </w:rPr>
        <w:t xml:space="preserve">Potencijalni korisnici aplikacije su osobe koje, najpre, poseduju </w:t>
      </w:r>
      <w:r w:rsidR="00BD08A3" w:rsidRPr="0013793F">
        <w:rPr>
          <w:lang w:val="sr-Latn-RS"/>
        </w:rPr>
        <w:t>strast i ljubav prema filmovima, serijama i video igrama i koji poseduju osnovno znanje rada na računaru.</w:t>
      </w:r>
      <w:r w:rsidRPr="0013793F">
        <w:rPr>
          <w:lang w:val="sr-Latn-RS"/>
        </w:rPr>
        <w:t xml:space="preserve"> </w:t>
      </w:r>
    </w:p>
    <w:p w14:paraId="300102FD" w14:textId="77777777" w:rsidR="00714AC0" w:rsidRPr="0013793F" w:rsidRDefault="00714AC0" w:rsidP="00714AC0">
      <w:pPr>
        <w:pStyle w:val="Heading2"/>
      </w:pPr>
      <w:bookmarkStart w:id="10" w:name="_Toc24831606"/>
      <w:r w:rsidRPr="0013793F">
        <w:lastRenderedPageBreak/>
        <w:t>Profil korisnika</w:t>
      </w:r>
      <w:bookmarkEnd w:id="10"/>
    </w:p>
    <w:p w14:paraId="31DC75A8" w14:textId="099334CE" w:rsidR="00124357" w:rsidRPr="0013793F" w:rsidRDefault="00BD08A3" w:rsidP="00714AC0">
      <w:pPr>
        <w:ind w:left="576"/>
        <w:rPr>
          <w:lang w:val="sr-Latn-RS"/>
        </w:rPr>
      </w:pPr>
      <w:r w:rsidRPr="0013793F">
        <w:rPr>
          <w:b/>
          <w:lang w:val="sr-Latn-RS"/>
        </w:rPr>
        <w:t>Korisnik</w:t>
      </w:r>
      <w:r w:rsidR="00896C57" w:rsidRPr="0013793F">
        <w:rPr>
          <w:b/>
          <w:lang w:val="sr-Latn-RS"/>
        </w:rPr>
        <w:t xml:space="preserve"> </w:t>
      </w:r>
      <w:r w:rsidR="00896C57" w:rsidRPr="0013793F">
        <w:rPr>
          <w:lang w:val="sr-Latn-RS"/>
        </w:rPr>
        <w:t xml:space="preserve">je osoba koja je zainteresovana za </w:t>
      </w:r>
      <w:r w:rsidRPr="0013793F">
        <w:rPr>
          <w:lang w:val="sr-Latn-RS"/>
        </w:rPr>
        <w:t>pristup sadržaju GeekHousa-a kao i koja želi da izrazi svoje stavove o željenom mediju.</w:t>
      </w:r>
    </w:p>
    <w:p w14:paraId="719A8E63" w14:textId="77777777" w:rsidR="00732FE5" w:rsidRPr="0013793F" w:rsidRDefault="00732FE5" w:rsidP="007B0405">
      <w:pPr>
        <w:ind w:left="578"/>
        <w:rPr>
          <w:lang w:val="sr-Latn-RS"/>
        </w:rPr>
      </w:pPr>
    </w:p>
    <w:p w14:paraId="51555C6E" w14:textId="77777777" w:rsidR="00732FE5" w:rsidRPr="0013793F" w:rsidRDefault="00732FE5" w:rsidP="00732FE5">
      <w:pPr>
        <w:pStyle w:val="Heading2"/>
      </w:pPr>
      <w:bookmarkStart w:id="11" w:name="_Toc24831607"/>
      <w:r w:rsidRPr="0013793F">
        <w:t>Opis okruženja</w:t>
      </w:r>
      <w:bookmarkEnd w:id="11"/>
    </w:p>
    <w:p w14:paraId="52C7DA87" w14:textId="77777777" w:rsidR="007B0405" w:rsidRPr="0013793F" w:rsidRDefault="00124357" w:rsidP="007B0405">
      <w:pPr>
        <w:ind w:left="578"/>
        <w:rPr>
          <w:lang w:val="sr-Latn-RS"/>
        </w:rPr>
      </w:pPr>
      <w:r w:rsidRPr="0013793F">
        <w:rPr>
          <w:lang w:val="sr-Latn-RS"/>
        </w:rPr>
        <w:t>Ne postoje posebna ograničenja u pogledu okruženja.</w:t>
      </w:r>
    </w:p>
    <w:p w14:paraId="58173C77" w14:textId="77777777" w:rsidR="00896C57" w:rsidRPr="0013793F" w:rsidRDefault="007B0405" w:rsidP="007B0405">
      <w:pPr>
        <w:pStyle w:val="Heading1"/>
        <w:rPr>
          <w:lang w:val="sr-Latn-RS"/>
        </w:rPr>
      </w:pPr>
      <w:bookmarkStart w:id="12" w:name="_Toc24831608"/>
      <w:r w:rsidRPr="0013793F">
        <w:rPr>
          <w:lang w:val="sr-Latn-RS"/>
        </w:rPr>
        <w:t>O</w:t>
      </w:r>
      <w:r w:rsidR="00896C57" w:rsidRPr="0013793F">
        <w:rPr>
          <w:lang w:val="sr-Latn-RS"/>
        </w:rPr>
        <w:t>pis proizvoda</w:t>
      </w:r>
      <w:bookmarkEnd w:id="12"/>
    </w:p>
    <w:p w14:paraId="0E778FC1" w14:textId="19D76F7E" w:rsidR="00896C57" w:rsidRPr="0013793F" w:rsidRDefault="00896C57" w:rsidP="00896C57">
      <w:pPr>
        <w:ind w:left="360"/>
        <w:rPr>
          <w:lang w:val="sr-Latn-RS"/>
        </w:rPr>
      </w:pPr>
      <w:r w:rsidRPr="0013793F">
        <w:rPr>
          <w:lang w:val="sr-Latn-RS"/>
        </w:rPr>
        <w:t xml:space="preserve">U ovom odeljku je dat pogled na osnovne mogućnosti </w:t>
      </w:r>
      <w:r w:rsidR="00BD08A3" w:rsidRPr="0013793F">
        <w:rPr>
          <w:lang w:val="sr-Latn-RS"/>
        </w:rPr>
        <w:t xml:space="preserve">CHAOS web </w:t>
      </w:r>
      <w:r w:rsidRPr="0013793F">
        <w:rPr>
          <w:lang w:val="sr-Latn-RS"/>
        </w:rPr>
        <w:t>aplikacije, kontekst u kome sistem treba da funkcioniše i konfiguracija.</w:t>
      </w:r>
    </w:p>
    <w:p w14:paraId="1BD28F85" w14:textId="77777777" w:rsidR="00896C57" w:rsidRPr="0013793F" w:rsidRDefault="00896C57" w:rsidP="00896C57">
      <w:pPr>
        <w:pStyle w:val="Heading2"/>
      </w:pPr>
      <w:bookmarkStart w:id="13" w:name="_Toc24831609"/>
      <w:r w:rsidRPr="0013793F">
        <w:t>Perspektiva proizvoda</w:t>
      </w:r>
      <w:bookmarkEnd w:id="13"/>
    </w:p>
    <w:p w14:paraId="77D8A1D4" w14:textId="7420368B" w:rsidR="00E4656B" w:rsidRPr="0013793F" w:rsidRDefault="00BD08A3" w:rsidP="00E4656B">
      <w:pPr>
        <w:ind w:left="576"/>
        <w:rPr>
          <w:lang w:val="sr-Latn-RS"/>
        </w:rPr>
      </w:pPr>
      <w:r w:rsidRPr="0013793F">
        <w:rPr>
          <w:lang w:val="sr-Latn-RS"/>
        </w:rPr>
        <w:t>GeekHouse</w:t>
      </w:r>
      <w:r w:rsidR="00E4656B" w:rsidRPr="0013793F">
        <w:rPr>
          <w:lang w:val="sr-Latn-RS"/>
        </w:rPr>
        <w:t xml:space="preserve"> aplikacija će koristiti sopstvenu bazu podataka u kojoj će biti sačuvane informacije o k</w:t>
      </w:r>
      <w:r w:rsidR="0096601B" w:rsidRPr="0013793F">
        <w:rPr>
          <w:lang w:val="sr-Latn-RS"/>
        </w:rPr>
        <w:t>orisniku kao i</w:t>
      </w:r>
      <w:r w:rsidR="00E4656B" w:rsidRPr="0013793F">
        <w:rPr>
          <w:lang w:val="sr-Latn-RS"/>
        </w:rPr>
        <w:t xml:space="preserve"> sadržaj aplikacije. Dijagram koji pokazuje kontekst rada aplikacije dat je na slici 1. Aplikacija, pošto se piše na </w:t>
      </w:r>
      <w:r w:rsidRPr="0013793F">
        <w:rPr>
          <w:lang w:val="sr-Latn-RS"/>
        </w:rPr>
        <w:t xml:space="preserve">html, css, </w:t>
      </w:r>
      <w:r w:rsidR="00E4656B" w:rsidRPr="0013793F">
        <w:rPr>
          <w:lang w:val="sr-Latn-RS"/>
        </w:rPr>
        <w:t>java</w:t>
      </w:r>
      <w:r w:rsidRPr="0013793F">
        <w:rPr>
          <w:lang w:val="sr-Latn-RS"/>
        </w:rPr>
        <w:t>script</w:t>
      </w:r>
      <w:r w:rsidR="00E4656B" w:rsidRPr="0013793F">
        <w:rPr>
          <w:lang w:val="sr-Latn-RS"/>
        </w:rPr>
        <w:t xml:space="preserve"> programskom jeziku</w:t>
      </w:r>
      <w:r w:rsidRPr="0013793F">
        <w:rPr>
          <w:lang w:val="sr-Latn-RS"/>
        </w:rPr>
        <w:t xml:space="preserve"> za front-end komponentu</w:t>
      </w:r>
      <w:r w:rsidR="00E4656B" w:rsidRPr="0013793F">
        <w:rPr>
          <w:lang w:val="sr-Latn-RS"/>
        </w:rPr>
        <w:t>,</w:t>
      </w:r>
      <w:r w:rsidRPr="0013793F">
        <w:rPr>
          <w:lang w:val="sr-Latn-RS"/>
        </w:rPr>
        <w:t xml:space="preserve"> i PHP programskom jeziku za back-end</w:t>
      </w:r>
      <w:r w:rsidR="00E4656B" w:rsidRPr="0013793F">
        <w:rPr>
          <w:lang w:val="sr-Latn-RS"/>
        </w:rPr>
        <w:t xml:space="preserve"> </w:t>
      </w:r>
      <w:r w:rsidRPr="0013793F">
        <w:rPr>
          <w:lang w:val="sr-Latn-RS"/>
        </w:rPr>
        <w:t>komponentu ,</w:t>
      </w:r>
      <w:r w:rsidR="00E4656B" w:rsidRPr="0013793F">
        <w:rPr>
          <w:lang w:val="sr-Latn-RS"/>
        </w:rPr>
        <w:t xml:space="preserve">pokretanje se klasično vrši </w:t>
      </w:r>
      <w:r w:rsidRPr="0013793F">
        <w:rPr>
          <w:lang w:val="sr-Latn-RS"/>
        </w:rPr>
        <w:t xml:space="preserve">posećivanje web strane </w:t>
      </w:r>
      <w:r w:rsidR="008C67E3" w:rsidRPr="0013793F">
        <w:rPr>
          <w:lang w:val="sr-Latn-RS"/>
        </w:rPr>
        <w:t>putem željenog pretraživača</w:t>
      </w:r>
      <w:r w:rsidR="00E4656B" w:rsidRPr="0013793F">
        <w:rPr>
          <w:lang w:val="sr-Latn-RS"/>
        </w:rPr>
        <w:t xml:space="preserve">. </w:t>
      </w:r>
      <w:r w:rsidR="00124357" w:rsidRPr="0013793F">
        <w:rPr>
          <w:lang w:val="sr-Latn-RS"/>
        </w:rPr>
        <w:t>Pri izboru tehnologije potrebno je voditi računa da</w:t>
      </w:r>
      <w:r w:rsidR="008C67E3" w:rsidRPr="0013793F">
        <w:rPr>
          <w:lang w:val="sr-Latn-RS"/>
        </w:rPr>
        <w:t xml:space="preserve"> web</w:t>
      </w:r>
      <w:r w:rsidR="00124357" w:rsidRPr="0013793F">
        <w:rPr>
          <w:lang w:val="sr-Latn-RS"/>
        </w:rPr>
        <w:t xml:space="preserve"> aplikacija može raditi </w:t>
      </w:r>
      <w:r w:rsidR="008C67E3" w:rsidRPr="0013793F">
        <w:rPr>
          <w:lang w:val="sr-Latn-RS"/>
        </w:rPr>
        <w:t>na svim platformama.</w:t>
      </w:r>
    </w:p>
    <w:p w14:paraId="4CC52AEA" w14:textId="77777777" w:rsidR="00124357" w:rsidRPr="0013793F" w:rsidRDefault="00124357" w:rsidP="00E4656B">
      <w:pPr>
        <w:ind w:left="576"/>
        <w:rPr>
          <w:lang w:val="sr-Latn-RS"/>
        </w:rPr>
      </w:pPr>
    </w:p>
    <w:p w14:paraId="430C383C" w14:textId="1A0337B1" w:rsidR="00610E59" w:rsidRPr="0013793F" w:rsidRDefault="003958F8" w:rsidP="00610E59">
      <w:pPr>
        <w:ind w:left="567" w:firstLine="9"/>
        <w:rPr>
          <w:lang w:val="sr-Latn-RS"/>
        </w:rPr>
      </w:pPr>
      <w:r w:rsidRPr="0013793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B6372" wp14:editId="2200AF22">
                <wp:simplePos x="0" y="0"/>
                <wp:positionH relativeFrom="column">
                  <wp:posOffset>4337050</wp:posOffset>
                </wp:positionH>
                <wp:positionV relativeFrom="paragraph">
                  <wp:posOffset>52705</wp:posOffset>
                </wp:positionV>
                <wp:extent cx="1266825" cy="88582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CF9F" w14:textId="77777777" w:rsidR="00372A67" w:rsidRDefault="00372A67"/>
                          <w:p w14:paraId="6CEEC4BA" w14:textId="77777777" w:rsidR="00372A67" w:rsidRPr="00E4656B" w:rsidRDefault="00372A67">
                            <w:r>
                              <w:t xml:space="preserve">        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637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1.5pt;margin-top:4.15pt;width:99.7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gomwIAAMsFAAAOAAAAZHJzL2Uyb0RvYy54bWysVEtvGjEQvlfqf7B8bxZoIBSxRDRRqkoo&#10;iZpUORuvDavYHtc27NJfn7G9EPK4pOrFO9755vV5ZqbnrVZkK5yvwZS0f9KjRBgOVW1WJf19f/Vl&#10;TIkPzFRMgREl3QlPz2efP00bOxEDWIOqhCPoxPhJY0u6DsFOisLztdDMn4AVBpUSnGYBr25VVI41&#10;6F2rYtDrjYoGXGUdcOE9/r3MSjpL/qUUPNxI6UUgqqSYW0inS+cynsVsyiYrx+y65l0a7B+y0Kw2&#10;GPTg6pIFRjaufuNK19yBBxlOOOgCpKy5SDVgNf3eq2ru1syKVAuS4+2BJv//3PLr7a0jdVXSM0oM&#10;0/hE96IN5Du05Cyy01g/QdCdRVho8Te+cqrU2wXwR4+Q4giTDTyiIxutdDp+sU6ChvgAuwPpMQqP&#10;3gaj0XgwpISjbjweRjk6fba2zocfAjSJQkkdPmrKgG0XPmToHhKDeVB1dVUrlS6xkcSFcmTLsAVU&#10;6HfOX6CUIU1JR1+HvVzasYfo+mC/VIw/vvWAySoTw4nUcl1akZbMRJLCTomIUeaXkEh5IuSdHBnn&#10;whzyTOiIkljRRww7/HNWHzHOdaBFigwmHIx1bcBlll5SWz3uqZUZ3zWGz3VHCkK7bLuWWkK1w45y&#10;kCfSW35VI9EL5sMtcziC2Cu4VsINHlIBvg50EiVrcH/f+x/xOBmopaTBkS6p/7NhTlCifhqcmW/9&#10;09O4A9LldHg2wIs71iyPNWajLwBbpo8LzPIkRnxQe1E60A+4feYxKqqY4Ri7pGEvXoS8aHB7cTGf&#10;JxBOvWVhYe4s3w9SbLD79oE52zV4wNG4hv3ws8mrPs/Y+DAG5psAsk5DEAnOrHbE48ZIY9Rtt7iS&#10;ju8J9byDZ08AAAD//wMAUEsDBBQABgAIAAAAIQAxJ6b04AAAAAkBAAAPAAAAZHJzL2Rvd25yZXYu&#10;eG1sTI9RS8MwFIXfBf9DuIJvLnVzM9SmY4iCIH1Yp7jHrEmasuamNNlW/73XJ308nMM53ynWk+/Z&#10;2YyxCyjhfpYBM9gE3WEr4WP3eieAxaRQqz6gkfBtIqzL66tC5TpccGvOdWoZlWDMlQSX0pBzHhtn&#10;vIqzMBgkz4bRq0RybLke1YXKfc/nWbbiXnVIC04N5tmZ5lifvARt7e64dG92+/5l95/VS7XZ15WU&#10;tzfT5glYMlP6C8MvPqFDSUyHcEIdWS9hJRb0JUkQC2DkCzFfAjtQ8OFRAC8L/v9B+QMAAP//AwBQ&#10;SwECLQAUAAYACAAAACEAtoM4kv4AAADhAQAAEwAAAAAAAAAAAAAAAAAAAAAAW0NvbnRlbnRfVHlw&#10;ZXNdLnhtbFBLAQItABQABgAIAAAAIQA4/SH/1gAAAJQBAAALAAAAAAAAAAAAAAAAAC8BAABfcmVs&#10;cy8ucmVsc1BLAQItABQABgAIAAAAIQB++lgomwIAAMsFAAAOAAAAAAAAAAAAAAAAAC4CAABkcnMv&#10;ZTJvRG9jLnhtbFBLAQItABQABgAIAAAAIQAxJ6b04AAAAAkBAAAPAAAAAAAAAAAAAAAAAPUEAABk&#10;cnMvZG93bnJldi54bWxQSwUGAAAAAAQABADzAAAAAgYAAAAA&#10;" fillcolor="white [3201]" strokeweight=".5pt">
                <v:path arrowok="t"/>
                <v:textbox>
                  <w:txbxContent>
                    <w:p w14:paraId="2789CF9F" w14:textId="77777777" w:rsidR="00372A67" w:rsidRDefault="00372A67"/>
                    <w:p w14:paraId="6CEEC4BA" w14:textId="77777777" w:rsidR="00372A67" w:rsidRPr="00E4656B" w:rsidRDefault="00372A67">
                      <w:r>
                        <w:t xml:space="preserve">         DBMS</w:t>
                      </w:r>
                    </w:p>
                  </w:txbxContent>
                </v:textbox>
              </v:shape>
            </w:pict>
          </mc:Fallback>
        </mc:AlternateContent>
      </w:r>
      <w:r w:rsidRPr="0013793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046AC" wp14:editId="5518584F">
                <wp:simplePos x="0" y="0"/>
                <wp:positionH relativeFrom="column">
                  <wp:posOffset>393700</wp:posOffset>
                </wp:positionH>
                <wp:positionV relativeFrom="paragraph">
                  <wp:posOffset>98425</wp:posOffset>
                </wp:positionV>
                <wp:extent cx="2181225" cy="840740"/>
                <wp:effectExtent l="0" t="0" r="28575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84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B89D" w14:textId="096D6879" w:rsidR="00372A67" w:rsidRPr="003C1913" w:rsidRDefault="003958F8">
                            <w:proofErr w:type="spellStart"/>
                            <w:r>
                              <w:t>GeekHouse</w:t>
                            </w:r>
                            <w:proofErr w:type="spellEnd"/>
                            <w:r w:rsidR="00372A67" w:rsidRPr="003C1913">
                              <w:t xml:space="preserve"> </w:t>
                            </w:r>
                            <w:proofErr w:type="spellStart"/>
                            <w:r w:rsidR="00372A67" w:rsidRPr="003C1913">
                              <w:t>korisnici</w:t>
                            </w:r>
                            <w:proofErr w:type="spellEnd"/>
                            <w:r w:rsidR="00372A67" w:rsidRPr="003C1913">
                              <w:t xml:space="preserve"> </w:t>
                            </w:r>
                          </w:p>
                          <w:p w14:paraId="225F22EC" w14:textId="454D8D66" w:rsidR="00372A67" w:rsidRDefault="00372A67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3C1913">
                              <w:t>Korisnik</w:t>
                            </w:r>
                            <w:proofErr w:type="spellEnd"/>
                          </w:p>
                          <w:p w14:paraId="4B3658AC" w14:textId="77C2100D" w:rsidR="003958F8" w:rsidRPr="003C1913" w:rsidRDefault="003958F8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46AC" id="Text Box 3" o:spid="_x0000_s1027" type="#_x0000_t202" style="position:absolute;left:0;text-align:left;margin-left:31pt;margin-top:7.75pt;width:171.7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6poQIAANIFAAAOAAAAZHJzL2Uyb0RvYy54bWysVMlu2zAQvRfoPxC8N7IcJ3EFy4GbIEUB&#10;IwmaFDnTFGkToTgsSVtyv75DSl6yXFL0IpGcN9ubZXLZ1ppshPMKTEnzkwElwnColFmW9NfjzZcx&#10;JT4wUzENRpR0Kzy9nH7+NGlsIYawAl0JR9CI8UVjS7oKwRZZ5vlK1MyfgBUGhRJczQJe3TKrHGvQ&#10;eq2z4WBwnjXgKuuAC+/x9boT0mmyL6Xg4U5KLwLRJcXYQvq69F3EbzadsGLpmF0p3ofB/iGKmimD&#10;TvemrllgZO3UG1O14g48yHDCoc5ASsVFygGzyQevsnlYMStSLkiOt3ua/P8zy283946oqqSnlBhW&#10;Y4keRRvIN2jJaWSnsb5A0INFWGjxGaucMvV2DvzZIyQ7wnQKHtGRjVa6Ov4xT4KKWIDtnvTohePj&#10;MB/nw+EZJRxl49HgYpSqkh20rfPhu4CaxENJHRY1RcA2cx+if1bsINGZB62qG6V1usRGElfakQ3D&#10;FtAhj0mhxguUNqQp6fnp2aBL7dhCNL3XX2jGn99aQHvaRHcitVwfVqSlYyKdwlaLiNHmp5BIeSLk&#10;nRgZ58Ls40zoiJKY0UcUe/whqo8od3mgRvIMJuyVa2XAdSy9pLZ63lErO3zfGL7LO1IQ2kWbei0h&#10;48sCqi02loNuML3lNwr5njMf7pnDScSWwe0S7vAjNWCRoD9RsgL35733iMcBQSklDU52Sf3vNXOC&#10;Ev3D4Oh8zUfYYiSky+jsYogXdyxZHEvMur4C7Jwc95jl6RjxQe+O0kH9hEtoFr2iiBmOvksadser&#10;0O0bXGJczGYJhMNvWZibB8t38xT77LF9Ys72fR5wQm5htwNY8ardO2ysj4HZOoBUaRYOrPb84+JI&#10;Dd8vubiZju8JdVjF078AAAD//wMAUEsDBBQABgAIAAAAIQAEpDq64AAAAAkBAAAPAAAAZHJzL2Rv&#10;d25yZXYueG1sTI9BT8MwDIXvSPyHyEjcWMq0DihNpwmBhIR6WAdix6xx2mqNUzXZVv493glu9nvW&#10;8/fy1eR6ccIxdJ4U3M8SEEi1Nx01Cj63b3ePIELUZHTvCRX8YIBVcX2V68z4M23wVMVGcAiFTCto&#10;YxwyKUPdotNh5gck9qwfnY68jo00oz5zuOvlPEmW0umO+EOrB3xpsT5UR6fAWLs9pO273Xx8291X&#10;+Vqud1Wp1O3NtH4GEXGKf8dwwWd0KJhp749kgugVLOdcJbKepiDYXySXYc/C4uEJZJHL/w2KXwAA&#10;AP//AwBQSwECLQAUAAYACAAAACEAtoM4kv4AAADhAQAAEwAAAAAAAAAAAAAAAAAAAAAAW0NvbnRl&#10;bnRfVHlwZXNdLnhtbFBLAQItABQABgAIAAAAIQA4/SH/1gAAAJQBAAALAAAAAAAAAAAAAAAAAC8B&#10;AABfcmVscy8ucmVsc1BLAQItABQABgAIAAAAIQCCZN6poQIAANIFAAAOAAAAAAAAAAAAAAAAAC4C&#10;AABkcnMvZTJvRG9jLnhtbFBLAQItABQABgAIAAAAIQAEpDq64AAAAAkBAAAPAAAAAAAAAAAAAAAA&#10;APsEAABkcnMvZG93bnJldi54bWxQSwUGAAAAAAQABADzAAAACAYAAAAA&#10;" fillcolor="white [3201]" strokeweight=".5pt">
                <v:path arrowok="t"/>
                <v:textbox>
                  <w:txbxContent>
                    <w:p w14:paraId="0FC8B89D" w14:textId="096D6879" w:rsidR="00372A67" w:rsidRPr="003C1913" w:rsidRDefault="003958F8">
                      <w:proofErr w:type="spellStart"/>
                      <w:r>
                        <w:t>GeekHouse</w:t>
                      </w:r>
                      <w:proofErr w:type="spellEnd"/>
                      <w:r w:rsidR="00372A67" w:rsidRPr="003C1913">
                        <w:t xml:space="preserve"> </w:t>
                      </w:r>
                      <w:proofErr w:type="spellStart"/>
                      <w:r w:rsidR="00372A67" w:rsidRPr="003C1913">
                        <w:t>korisnici</w:t>
                      </w:r>
                      <w:proofErr w:type="spellEnd"/>
                      <w:r w:rsidR="00372A67" w:rsidRPr="003C1913">
                        <w:t xml:space="preserve"> </w:t>
                      </w:r>
                    </w:p>
                    <w:p w14:paraId="225F22EC" w14:textId="454D8D66" w:rsidR="00372A67" w:rsidRDefault="00372A67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3C1913">
                        <w:t>Korisnik</w:t>
                      </w:r>
                      <w:proofErr w:type="spellEnd"/>
                    </w:p>
                    <w:p w14:paraId="4B3658AC" w14:textId="77C2100D" w:rsidR="003958F8" w:rsidRPr="003C1913" w:rsidRDefault="003958F8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Pr="0013793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81E7F" wp14:editId="17EC08BF">
                <wp:simplePos x="0" y="0"/>
                <wp:positionH relativeFrom="column">
                  <wp:posOffset>2460625</wp:posOffset>
                </wp:positionH>
                <wp:positionV relativeFrom="paragraph">
                  <wp:posOffset>938530</wp:posOffset>
                </wp:positionV>
                <wp:extent cx="1543050" cy="154305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543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B177C" id="Oval 5" o:spid="_x0000_s1026" style="position:absolute;margin-left:193.75pt;margin-top:73.9pt;width:121.5pt;height:1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igAIAAGoFAAAOAAAAZHJzL2Uyb0RvYy54bWysVEtvGyEQvlfqf0Dcm/W6dtquso6sRKkq&#10;WUmUpMqZsBCjAEMBe+3++g7sw0njU9ULYphvHt8wM2fnO6PJVvigwNa0PJlQIiyHRtnnmv58uPr0&#10;lZIQmW2YBitquheBni8+fjhrXSWmsAbdCE/QiQ1V62q6jtFVRRH4WhgWTsAJi0oJ3rCIon8uGs9a&#10;9G50MZ1MTosWfOM8cBECvl52SrrI/qUUPN5IGUQkuqaYW8ynz+dTOovFGauePXNrxfs02D9kYZiy&#10;GHR0dckiIxuv3rkyinsIIOMJB1OAlIqLzAHZlJO/2NyvmROZCxYnuLFM4f+55dfbW09UU9M5JZYZ&#10;/KKbLdNknirTulAh4N7d+sQtuBXwl4CK4o0mCaHH7KQ3CYvMyC6XeT+WWewi4fhYzmefJ3P8DY66&#10;QUheWTWYOx/idwGGpEtNhdbKhVQKVrHtKsQOPaDSs7Y5RdCquVJaZyE1kbjQniCjmsZdmUhhlHBA&#10;oZQsM6GOQ2YT91p0Xu+ExPJg1tMcPTfmwSfjXNh42vvVFtHJTGIGo2F5zFDHIZkem8xEbtjRcHLM&#10;8G3E0SJHBRtHY6Ms+GMOmpcxcocf2HecE/0naPbYFR66cQmOXyn8hxUL8ZZ5nA/8O5z5eIOH1NDW&#10;FPobJWvwv4+9Jzy2LWopaXHeahp+bZgXlOgfFhv6WzmbpQHNwmz+ZYqCf615eq2xG3MB+KclbhfH&#10;8zXhox6u0oN5xNWwTFFRxSzH2DXl0Q/CRez2AC4XLpbLDMOhdCyu7L3jyXmqamqyh90j865vxoh9&#10;fA3DbL5ryA6bLC0sNxGkyt16qGtfbxzo3Iz98kkb47WcUYcVufgDAAD//wMAUEsDBBQABgAIAAAA&#10;IQDfaNzC3gAAAAsBAAAPAAAAZHJzL2Rvd25yZXYueG1sTI/NTsMwEITvSLyDtUjcqA2B1g1xqqoS&#10;4oQQgd7deJuk+Cey3Tbw9CwnOO7MaPabajU5y04Y0xC8gtuZAIa+DWbwnYKP96cbCSxl7Y22waOC&#10;L0ywqi8vKl2acPZveGpyx6jEp1Ir6HMeS85T26PTaRZG9OTtQ3Q60xk7bqI+U7mz/E6IOXd68PSh&#10;1yNuemw/m6NTgHI8HNabyLeD3Fv72j5/vzSFUtdX0/oRWMYp/4XhF5/QoSamXTh6k5hVUMjFA0XJ&#10;uF/QBkrMC0HKjqylkMDriv/fUP8AAAD//wMAUEsBAi0AFAAGAAgAAAAhALaDOJL+AAAA4QEAABMA&#10;AAAAAAAAAAAAAAAAAAAAAFtDb250ZW50X1R5cGVzXS54bWxQSwECLQAUAAYACAAAACEAOP0h/9YA&#10;AACUAQAACwAAAAAAAAAAAAAAAAAvAQAAX3JlbHMvLnJlbHNQSwECLQAUAAYACAAAACEAWB4gYoAC&#10;AABqBQAADgAAAAAAAAAAAAAAAAAuAgAAZHJzL2Uyb0RvYy54bWxQSwECLQAUAAYACAAAACEA32jc&#10;wt4AAAALAQAADwAAAAAAAAAAAAAAAADaBAAAZHJzL2Rvd25yZXYueG1sUEsFBgAAAAAEAAQA8wAA&#10;AOUFAAAAAA==&#10;" fillcolor="white [3201]" strokecolor="black [3213]" strokeweight="2pt">
                <v:path arrowok="t"/>
              </v:oval>
            </w:pict>
          </mc:Fallback>
        </mc:AlternateContent>
      </w:r>
    </w:p>
    <w:p w14:paraId="46D63ED9" w14:textId="1C1A7181" w:rsidR="00610E59" w:rsidRPr="0013793F" w:rsidRDefault="00610E59" w:rsidP="00610E59">
      <w:pPr>
        <w:ind w:left="567" w:firstLine="9"/>
        <w:rPr>
          <w:lang w:val="sr-Latn-RS"/>
        </w:rPr>
      </w:pPr>
    </w:p>
    <w:p w14:paraId="2435D7A3" w14:textId="77777777" w:rsidR="00610E59" w:rsidRPr="0013793F" w:rsidRDefault="00610E59" w:rsidP="00610E59">
      <w:pPr>
        <w:ind w:left="567" w:firstLine="9"/>
        <w:rPr>
          <w:lang w:val="sr-Latn-RS"/>
        </w:rPr>
      </w:pPr>
    </w:p>
    <w:p w14:paraId="409E42A9" w14:textId="602C4227" w:rsidR="00610E59" w:rsidRPr="0013793F" w:rsidRDefault="003958F8" w:rsidP="00610E59">
      <w:pPr>
        <w:ind w:left="567" w:firstLine="9"/>
        <w:rPr>
          <w:lang w:val="sr-Latn-RS"/>
        </w:rPr>
      </w:pPr>
      <w:r w:rsidRPr="0013793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E358E" wp14:editId="7966E506">
                <wp:simplePos x="0" y="0"/>
                <wp:positionH relativeFrom="column">
                  <wp:posOffset>1708150</wp:posOffset>
                </wp:positionH>
                <wp:positionV relativeFrom="paragraph">
                  <wp:posOffset>161925</wp:posOffset>
                </wp:positionV>
                <wp:extent cx="733425" cy="762000"/>
                <wp:effectExtent l="38100" t="38100" r="4762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AC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4.5pt;margin-top:12.75pt;width:57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p96AEAACoEAAAOAAAAZHJzL2Uyb0RvYy54bWysU9tu2zAMfR+wfxD0vjhJt7Yw4hRDuu2l&#10;2IJm/QBWlmKhuoHSYufvR8mJd2uBYdiLYIk8h+eQ9OpmsIYdJEbtXcMXszln0gnfardv+MPXj2+u&#10;OYsJXAvGO9nwo4z8Zv361aoPtVz6zptWIiMSF+s+NLxLKdRVFUUnLcSZD9JRUHm0kOiK+6pF6Ind&#10;mmo5n19Wvcc2oBcyRnq9HYN8XfiVkiJ9USrKxEzDSVsqJ5bzMZ/VegX1HiF0WpxkwD+osKAdFZ2o&#10;biEB+4b6DyqrBfroVZoJbyuvlBayeCA3i/lvbnYdBFm8UHNimNoU/x+t+HzYItNtw2lQDiyNaJcQ&#10;9L5L7D2i79nGO0dt9Miuc7f6EGsCbdwWs18xuF248+IpUqz6JZgvMYxpg0Kb08kwG0r3j1P35ZCY&#10;oMeri4u3y3ecCQpdXdJwy3QqqM/ggDF9kt6y/NHweNI5CVyUCcDhLqYsBuozIFc2Lp+dhPaDa1k6&#10;BnIK2eC4Agm0eSZAJBlYjI1eiqt0NHIkvZeKukfqx+Jlb+XGIDsAbVz7tMj0hYUyM0RpYybQvCh+&#10;EXTKzTBZdvlvgVN2qehdmoBWO4/PVU3DWaoa88+uR6/Z9qNvj1s8z5kWsjg7/Tx543++F/iPX3z9&#10;HQAA//8DAFBLAwQUAAYACAAAACEAAguLu94AAAAKAQAADwAAAGRycy9kb3ducmV2LnhtbEyPS0/D&#10;QAyE70j8h5WRuNFN+gglZFNBEVJPCAIXbm7iPETWG2W3Tfj3mBPcxvZo/E22m22vzjT6zrGBeBGB&#10;Ii5d1XFj4OP9+WYLygfkCnvHZOCbPOzyy4sM08pN/EbnIjRKQtinaKANYUi19mVLFv3CDcRyq91o&#10;Mcg4NroacZJw2+tlFCXaYsfyocWB9i2VX8XJGng87Ke5dkWchBifVrc1fR5eX4y5vpof7kEFmsOf&#10;GX7xBR1yYTq6E1de9QaWyZ10CSI2G1BiWG3XIo7iXMtG55n+XyH/AQAA//8DAFBLAQItABQABgAI&#10;AAAAIQC2gziS/gAAAOEBAAATAAAAAAAAAAAAAAAAAAAAAABbQ29udGVudF9UeXBlc10ueG1sUEsB&#10;Ai0AFAAGAAgAAAAhADj9If/WAAAAlAEAAAsAAAAAAAAAAAAAAAAALwEAAF9yZWxzLy5yZWxzUEsB&#10;Ai0AFAAGAAgAAAAhAGR+On3oAQAAKgQAAA4AAAAAAAAAAAAAAAAALgIAAGRycy9lMm9Eb2MueG1s&#10;UEsBAi0AFAAGAAgAAAAhAAILi7veAAAACgEAAA8AAAAAAAAAAAAAAAAAQgQAAGRycy9kb3ducmV2&#10;LnhtbFBLBQYAAAAABAAEAPMAAABNBQAAAAA=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Pr="0013793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D58FC" wp14:editId="73909652">
                <wp:simplePos x="0" y="0"/>
                <wp:positionH relativeFrom="column">
                  <wp:posOffset>4054475</wp:posOffset>
                </wp:positionH>
                <wp:positionV relativeFrom="paragraph">
                  <wp:posOffset>184150</wp:posOffset>
                </wp:positionV>
                <wp:extent cx="866775" cy="762000"/>
                <wp:effectExtent l="38100" t="38100" r="47625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77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7F5E3" id="Straight Arrow Connector 9" o:spid="_x0000_s1026" type="#_x0000_t32" style="position:absolute;margin-left:319.25pt;margin-top:14.5pt;width:68.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K27wEAADQEAAAOAAAAZHJzL2Uyb0RvYy54bWysU02P0zAQvSPxHyzfadqVaHejpivUBS4r&#10;qChw9zp2Y63tscamSf89Y6fN8rFICHGxYs+8N+/NTNa3g7PsqDAa8A1fzOacKS+hNf7Q8C+f3726&#10;5iwm4VthwauGn1Tkt5uXL9Z9qNUVdGBbhYxIfKz70PAupVBXVZSdciLOIChPQQ3oRKIrHqoWRU/s&#10;zlZX8/my6gHbgCBVjPR6Nwb5pvBrrWT6qHVUidmGk7ZUTiznQz6rzVrUBxShM/IsQ/yDCieMp6IT&#10;1Z1Ign1D8xuVMxIhgk4zCa4CrY1UxQO5Wcx/cbPvRFDFCzUnhqlN8f/Ryg/HHTLTNvyGMy8cjWif&#10;UJhDl9gbROjZFrynNgKym9ytPsSaQFu/w+xXDn4f7kE+RopVPwXzJYYxbdDomLYmfKUlKY0i62wo&#10;czhNc1BDYpIer5fL1eo1Z5JCqyWNucypEnWmyVUDxvRegWP5o+HxrHiSOpYQx/uYsqwnQAZbn89O&#10;ifatb1k6BfIsstVxGZIw9pkAkWRgsTi6Kv7SyaqR9JPS1EdSPxYvG6y2FtlR0O61j4tMX1goM0O0&#10;sXYCzUtT/gg652aYKlv9t8Apu1QEnyagMx7wuappuEjVY/7F9eg1236A9rTDy8RpNYuz82+Ud//H&#10;e4E//eyb7wAAAP//AwBQSwMEFAAGAAgAAAAhAL4reATfAAAACgEAAA8AAABkcnMvZG93bnJldi54&#10;bWxMj81Ow0AMhO9IvMPKSFwQ3bTQv5BNhZCKBJeKwoWbkzVJRNYbZTdp+vaYE9xsz6fxTLabXKtG&#10;6kPj2cB8loAiLr1tuDLw8b6/3YAKEdli65kMnCnALr+8yDC1/sRvNB5jpcSEQ4oG6hi7VOtQ1uQw&#10;zHxHLNqX7x1GWftK2x5PYu5avUiSlXbYsHyosaOnmsrv4+AMHAaej8+HM2p+2X4W3X4Ir+7GmOur&#10;6fEBVKQp/sHwG1+iQy6ZCj+wDao1sLrbLAU1sNhKJwHW66UMhZD3ctF5pv9XyH8AAAD//wMAUEsB&#10;Ai0AFAAGAAgAAAAhALaDOJL+AAAA4QEAABMAAAAAAAAAAAAAAAAAAAAAAFtDb250ZW50X1R5cGVz&#10;XS54bWxQSwECLQAUAAYACAAAACEAOP0h/9YAAACUAQAACwAAAAAAAAAAAAAAAAAvAQAAX3JlbHMv&#10;LnJlbHNQSwECLQAUAAYACAAAACEAfm4ytu8BAAA0BAAADgAAAAAAAAAAAAAAAAAuAgAAZHJzL2Uy&#10;b0RvYy54bWxQSwECLQAUAAYACAAAACEAvit4BN8AAAAKAQAADwAAAAAAAAAAAAAAAABJBAAAZHJz&#10;L2Rvd25yZXYueG1sUEsFBgAAAAAEAAQA8wAAAFUFAAAAAA==&#10;" strokecolor="black [3040]">
                <v:stroke startarrow="open" endarrow="open"/>
                <o:lock v:ext="edit" shapetype="f"/>
              </v:shape>
            </w:pict>
          </mc:Fallback>
        </mc:AlternateContent>
      </w:r>
    </w:p>
    <w:p w14:paraId="12701AF3" w14:textId="2F6F696D" w:rsidR="00610E59" w:rsidRPr="0013793F" w:rsidRDefault="00610E59" w:rsidP="00610E59">
      <w:pPr>
        <w:ind w:left="567" w:firstLine="9"/>
        <w:rPr>
          <w:lang w:val="sr-Latn-RS"/>
        </w:rPr>
      </w:pPr>
    </w:p>
    <w:p w14:paraId="71C68FAD" w14:textId="77777777" w:rsidR="00610E59" w:rsidRPr="0013793F" w:rsidRDefault="00610E59" w:rsidP="00610E59">
      <w:pPr>
        <w:ind w:left="567" w:firstLine="9"/>
        <w:rPr>
          <w:lang w:val="sr-Latn-RS"/>
        </w:rPr>
      </w:pPr>
    </w:p>
    <w:p w14:paraId="6982D0EA" w14:textId="77777777" w:rsidR="00610E59" w:rsidRPr="0013793F" w:rsidRDefault="005F2384" w:rsidP="00610E59">
      <w:pPr>
        <w:ind w:left="567" w:firstLine="9"/>
        <w:rPr>
          <w:lang w:val="sr-Latn-RS"/>
        </w:rPr>
      </w:pPr>
      <w:r w:rsidRPr="0013793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4981E7" wp14:editId="2F78A88E">
                <wp:simplePos x="0" y="0"/>
                <wp:positionH relativeFrom="column">
                  <wp:posOffset>2749550</wp:posOffset>
                </wp:positionH>
                <wp:positionV relativeFrom="paragraph">
                  <wp:posOffset>101600</wp:posOffset>
                </wp:positionV>
                <wp:extent cx="1085850" cy="527050"/>
                <wp:effectExtent l="0" t="0" r="19050" b="25400"/>
                <wp:wrapThrough wrapText="bothSides">
                  <wp:wrapPolygon edited="0">
                    <wp:start x="0" y="0"/>
                    <wp:lineTo x="0" y="21860"/>
                    <wp:lineTo x="21600" y="21860"/>
                    <wp:lineTo x="21600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62C9" w14:textId="78DB95BF" w:rsidR="00372A67" w:rsidRPr="00610E59" w:rsidRDefault="003958F8" w:rsidP="00610E59">
                            <w:proofErr w:type="spellStart"/>
                            <w:r>
                              <w:t>GeekHouse</w:t>
                            </w:r>
                            <w:proofErr w:type="spellEnd"/>
                            <w:r w:rsidR="00372A67">
                              <w:t xml:space="preserve">   </w:t>
                            </w:r>
                            <w:proofErr w:type="spellStart"/>
                            <w:r w:rsidR="00372A67" w:rsidRPr="003C1913">
                              <w:t>Aplikacija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81E7" id="Text Box 4" o:spid="_x0000_s1028" type="#_x0000_t202" style="position:absolute;left:0;text-align:left;margin-left:216.5pt;margin-top:8pt;width:85.5pt;height:4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+3lwIAANIFAAAOAAAAZHJzL2Uyb0RvYy54bWysVFtP2zAUfp+0/2D5faTtWmAVKepATJMq&#10;QIOJZ9exWwvbx7PdJt2v59hJSmFIE9NeHDvnO7fvXM7OG6PJVvigwJZ0eDSgRFgOlbKrkv68v/p0&#10;SkmIzFZMgxUl3YlAz2cfP5zVbipGsAZdCU/QiA3T2pV0HaObFkXga2FYOAInLAoleMMiPv2qqDyr&#10;0brRxWgwOC5q8JXzwEUI+PeyFdJZti+l4PFGyiAi0SXF2GI+fT6X6SxmZ2y68sytFe/CYP8QhWHK&#10;otO9qUsWGdl49Ycpo7iHADIecTAFSKm4yDlgNsPBq2zu1syJnAuSE9yepvD/zPLr7a0nqirpmBLL&#10;DJboXjSRfIWGjBM7tQtTBN05hMUGf2OVc6bBLYA/BoQUB5hWISA6sdFIb9IX8ySoiAXY7UlPXniy&#10;NjidnE5QxFE2GZ0M8J6MPms7H+I3AYakS0k9FjVHwLaLEFtoD0nOAmhVXSmt8yM1krjQnmwZtoCO&#10;w874C5S2pC7p8Wd0/TcLy9UbFjBYbZOmyC3XhZVoaZnIt7jTImG0/SEkUp4JeSNGxrmw+zgzOqEk&#10;ZvQexQ7/HNV7lNs8UCN7Bhv3ykZZ8C1LL6mtHntiZIvvGiO0eScKYrNscq+N+s5aQrXDxvLQDmZw&#10;/EphkRcsxFvmcRKxL3C7xBs8pAYsEnQ3Stbgf7/1P+FxQFBKSY2TXdLwa8O8oER/tzg6X4bjcVoF&#10;+TGenIzw4Q8ly0OJ3ZgLwM4Z4h5zPF8TPur+Kj2YB1xC8+QVRcxy9F3S2F8vYrtvcIlxMZ9nEA6/&#10;Y3Fh7xzv5ym18H3zwLzr+jzihFxDvwPY9FW7t9hUHwvzTQSp8iwknltWO/5xceRp6pZc2kyH74x6&#10;XsWzJwAAAP//AwBQSwMEFAAGAAgAAAAhAHPq253dAAAACQEAAA8AAABkcnMvZG93bnJldi54bWxM&#10;j81qwzAQhO+FvIPYQG+N5DiYxLUcQqHtsTQ/0KNibWwTa2UsxXHfvttTe9pdZpj9pthOrhMjDqH1&#10;pCFZKBBIlbct1RqOh9enNYgQDVnTeUIN3xhgW84eCpNbf6dPHPexFhxCITcamhj7XMpQNehMWPge&#10;ibWLH5yJfA61tIO5c7jr5FKpTDrTEn9oTI8vDVbX/c1p8Op4ssnH+C4xbb9Uny2vMXnT+nE+7Z5B&#10;RJzinxl+8RkdSmY6+xvZIDoNqzTlLpGFjCcbMrXi5axhs1Egy0L+b1D+AAAA//8DAFBLAQItABQA&#10;BgAIAAAAIQC2gziS/gAAAOEBAAATAAAAAAAAAAAAAAAAAAAAAABbQ29udGVudF9UeXBlc10ueG1s&#10;UEsBAi0AFAAGAAgAAAAhADj9If/WAAAAlAEAAAsAAAAAAAAAAAAAAAAALwEAAF9yZWxzLy5yZWxz&#10;UEsBAi0AFAAGAAgAAAAhAFtZP7eXAgAA0gUAAA4AAAAAAAAAAAAAAAAALgIAAGRycy9lMm9Eb2Mu&#10;eG1sUEsBAi0AFAAGAAgAAAAhAHPq253dAAAACQEAAA8AAAAAAAAAAAAAAAAA8QQAAGRycy9kb3du&#10;cmV2LnhtbFBLBQYAAAAABAAEAPMAAAD7BQAAAAA=&#10;" fillcolor="white [3201]" strokecolor="white [3212]" strokeweight=".5pt">
                <v:path arrowok="t"/>
                <v:textbox>
                  <w:txbxContent>
                    <w:p w14:paraId="381E62C9" w14:textId="78DB95BF" w:rsidR="00372A67" w:rsidRPr="00610E59" w:rsidRDefault="003958F8" w:rsidP="00610E59">
                      <w:proofErr w:type="spellStart"/>
                      <w:r>
                        <w:t>GeekHouse</w:t>
                      </w:r>
                      <w:proofErr w:type="spellEnd"/>
                      <w:r w:rsidR="00372A67">
                        <w:t xml:space="preserve">   </w:t>
                      </w:r>
                      <w:proofErr w:type="spellStart"/>
                      <w:r w:rsidR="00372A67" w:rsidRPr="003C1913">
                        <w:t>Aplikacija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957E98" w14:textId="77777777" w:rsidR="00610E59" w:rsidRPr="0013793F" w:rsidRDefault="00610E59" w:rsidP="00610E59">
      <w:pPr>
        <w:ind w:left="567" w:firstLine="9"/>
        <w:rPr>
          <w:lang w:val="sr-Latn-RS"/>
        </w:rPr>
      </w:pPr>
    </w:p>
    <w:p w14:paraId="3426620A" w14:textId="77777777" w:rsidR="00610E59" w:rsidRPr="0013793F" w:rsidRDefault="00610E59" w:rsidP="00610E59">
      <w:pPr>
        <w:ind w:left="567" w:firstLine="9"/>
        <w:rPr>
          <w:lang w:val="sr-Latn-RS"/>
        </w:rPr>
      </w:pPr>
    </w:p>
    <w:p w14:paraId="3F8BE4C9" w14:textId="77777777" w:rsidR="00610E59" w:rsidRPr="0013793F" w:rsidRDefault="005F2384" w:rsidP="00610E59">
      <w:pPr>
        <w:ind w:left="567" w:firstLine="9"/>
        <w:rPr>
          <w:lang w:val="sr-Latn-RS"/>
        </w:rPr>
      </w:pPr>
      <w:r w:rsidRPr="0013793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0F0F" wp14:editId="0AD591FD">
                <wp:simplePos x="0" y="0"/>
                <wp:positionH relativeFrom="column">
                  <wp:posOffset>2200910</wp:posOffset>
                </wp:positionH>
                <wp:positionV relativeFrom="paragraph">
                  <wp:posOffset>881380</wp:posOffset>
                </wp:positionV>
                <wp:extent cx="2095500" cy="28765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DD5E74" w14:textId="77777777" w:rsidR="00372A67" w:rsidRPr="003C1913" w:rsidRDefault="00372A67" w:rsidP="00E4656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t>Slika</w:t>
                            </w:r>
                            <w:proofErr w:type="spellEnd"/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instrText xml:space="preserve"> SEQ Slika \* ARABIC </w:instrText>
                            </w:r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3C1913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t>Kontekst</w:t>
                            </w:r>
                            <w:proofErr w:type="spellEnd"/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t>sistema</w:t>
                            </w:r>
                            <w:proofErr w:type="spellEnd"/>
                            <w:r w:rsidRPr="003C1913">
                              <w:rPr>
                                <w:color w:val="000000" w:themeColor="text1"/>
                                <w:sz w:val="22"/>
                              </w:rPr>
                              <w:t xml:space="preserve"> 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0F0F" id="Text Box 1" o:spid="_x0000_s1029" type="#_x0000_t202" style="position:absolute;left:0;text-align:left;margin-left:173.3pt;margin-top:69.4pt;width:16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5yQAIAAI4EAAAOAAAAZHJzL2Uyb0RvYy54bWysVE2P2jAQvVfqf7B8LwlUbLcRYUVZUVVC&#10;uytBtWfjOMSq7XFtQ7L99R07CYu2PVW9mInneT7evGFx12lFzsJ5Caak00lOiTAcKmmOJf2+33y4&#10;pcQHZiqmwIiSvghP75bv3y1aW4gZNKAq4QgGMb5obUmbEGyRZZ43QjM/ASsMOmtwmgX8dMescqzF&#10;6Fplszy/yVpwlXXAhfd4e9876TLFr2vBw2NdexGIKinWFtLp0nmIZ7ZcsOLomG0kH8pg/1CFZtJg&#10;0kuoexYYOTn5RygtuQMPdZhw0BnUteQi9YDdTPM33ewaZkXqBcnx9kKT/39h+cP5yRFZ4ewoMUzj&#10;iPaiC+QLdGQa2WmtLxC0swgLHV5HZOzU2y3wHx4h2RWmf+ARHTFd7XT8xT4JPsQBvFxIj1k4Xs7y&#10;z/N5ji6Ovtntp5v5PObNXl9b58NXAZpEo6QOh5oqYOetDz10hKTCQMlqI5WKH9GxVo6cGQqgbWQQ&#10;Q3B/jVImYg3EV33A/kYkBQ1ZYpd9Y9EK3aFLvH0cWTpA9YIkOehF5i3fSMy+ZT48MYeqwh5xU8Ij&#10;HrWCtqQwWJQ04H797T7icdjopaRFlZbU/zwxJyhR3wzKIEp6NNxoHEbDnPQasG8cLVaTTHzgghrN&#10;2oF+xgVaxSzoYoZjrpKG0VyHfldwAblYrRIIhWtZ2Jqd5aMWIsv77pk5O8wo4HQfYNQvK96Mqsem&#10;YdnVKSDvaY6R157FQVQo+qSEYUHjVl1/J9Tr38jyNwAAAP//AwBQSwMEFAAGAAgAAAAhAB6nMMHg&#10;AAAACwEAAA8AAABkcnMvZG93bnJldi54bWxMj8FOwzAQRO9I/IO1SFwQdUqiEIU4VVXBgV4qQi/c&#10;3HgbB2I7sp02/D3bUznuzNPsTLWazcBO6EPvrIDlIgGGtnWqt52A/efbYwEsRGmVHJxFAb8YYFXf&#10;3lSyVO5sP/DUxI5RiA2lFKBjHEvOQ6vRyLBwI1ryjs4bGen0HVdenincDPwpSXJuZG/pg5YjbjS2&#10;P81kBOyyr51+mI6v23WW+vf9tMm/u0aI+7t5/QIs4hyvMFzqU3WoqdPBTVYFNghIszwnlIy0oA1E&#10;5M8X5UBKkS2B1xX/v6H+AwAA//8DAFBLAQItABQABgAIAAAAIQC2gziS/gAAAOEBAAATAAAAAAAA&#10;AAAAAAAAAAAAAABbQ29udGVudF9UeXBlc10ueG1sUEsBAi0AFAAGAAgAAAAhADj9If/WAAAAlAEA&#10;AAsAAAAAAAAAAAAAAAAALwEAAF9yZWxzLy5yZWxzUEsBAi0AFAAGAAgAAAAhADPifnJAAgAAjgQA&#10;AA4AAAAAAAAAAAAAAAAALgIAAGRycy9lMm9Eb2MueG1sUEsBAi0AFAAGAAgAAAAhAB6nMMHgAAAA&#10;CwEAAA8AAAAAAAAAAAAAAAAAmgQAAGRycy9kb3ducmV2LnhtbFBLBQYAAAAABAAEAPMAAACnBQAA&#10;AAA=&#10;" stroked="f">
                <v:textbox style="mso-fit-shape-to-text:t" inset="0,0,0,0">
                  <w:txbxContent>
                    <w:p w14:paraId="75DD5E74" w14:textId="77777777" w:rsidR="00372A67" w:rsidRPr="003C1913" w:rsidRDefault="00372A67" w:rsidP="00E4656B">
                      <w:pPr>
                        <w:pStyle w:val="Caption"/>
                        <w:rPr>
                          <w:noProof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3C1913">
                        <w:rPr>
                          <w:color w:val="000000" w:themeColor="text1"/>
                          <w:sz w:val="22"/>
                        </w:rPr>
                        <w:t>Slika</w:t>
                      </w:r>
                      <w:proofErr w:type="spellEnd"/>
                      <w:r w:rsidRPr="003C1913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3C1913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3C1913">
                        <w:rPr>
                          <w:color w:val="000000" w:themeColor="text1"/>
                          <w:sz w:val="22"/>
                        </w:rPr>
                        <w:instrText xml:space="preserve"> SEQ Slika \* ARABIC </w:instrText>
                      </w:r>
                      <w:r w:rsidRPr="003C1913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3C1913">
                        <w:rPr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 w:rsidRPr="003C1913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3C1913"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proofErr w:type="spellStart"/>
                      <w:r w:rsidRPr="003C1913">
                        <w:rPr>
                          <w:color w:val="000000" w:themeColor="text1"/>
                          <w:sz w:val="22"/>
                        </w:rPr>
                        <w:t>Kontekst</w:t>
                      </w:r>
                      <w:proofErr w:type="spellEnd"/>
                      <w:r w:rsidRPr="003C1913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3C1913">
                        <w:rPr>
                          <w:color w:val="000000" w:themeColor="text1"/>
                          <w:sz w:val="22"/>
                        </w:rPr>
                        <w:t>sistema</w:t>
                      </w:r>
                      <w:proofErr w:type="spellEnd"/>
                      <w:r w:rsidRPr="003C1913">
                        <w:rPr>
                          <w:color w:val="000000" w:themeColor="text1"/>
                          <w:sz w:val="22"/>
                        </w:rPr>
                        <w:t xml:space="preserve"> LEA</w:t>
                      </w:r>
                    </w:p>
                  </w:txbxContent>
                </v:textbox>
              </v:shape>
            </w:pict>
          </mc:Fallback>
        </mc:AlternateContent>
      </w:r>
    </w:p>
    <w:p w14:paraId="74D4D3F9" w14:textId="77777777" w:rsidR="00E4656B" w:rsidRPr="0013793F" w:rsidRDefault="00E4656B" w:rsidP="00E4656B">
      <w:pPr>
        <w:pStyle w:val="Heading2"/>
        <w:numPr>
          <w:ilvl w:val="0"/>
          <w:numId w:val="0"/>
        </w:numPr>
        <w:ind w:left="576"/>
      </w:pPr>
    </w:p>
    <w:p w14:paraId="23D4F94F" w14:textId="77777777" w:rsidR="00C22182" w:rsidRPr="0013793F" w:rsidRDefault="00C22182" w:rsidP="00C22182">
      <w:pPr>
        <w:pStyle w:val="Heading2"/>
        <w:numPr>
          <w:ilvl w:val="0"/>
          <w:numId w:val="0"/>
        </w:numPr>
      </w:pPr>
    </w:p>
    <w:p w14:paraId="3C6D1D4C" w14:textId="77777777" w:rsidR="00C22182" w:rsidRPr="0013793F" w:rsidRDefault="00C22182" w:rsidP="00C22182">
      <w:pPr>
        <w:pStyle w:val="Heading2"/>
        <w:numPr>
          <w:ilvl w:val="0"/>
          <w:numId w:val="0"/>
        </w:numPr>
        <w:ind w:left="578"/>
      </w:pPr>
    </w:p>
    <w:p w14:paraId="4109BF08" w14:textId="77777777" w:rsidR="00896C57" w:rsidRPr="0013793F" w:rsidRDefault="00896C57" w:rsidP="00C22182">
      <w:pPr>
        <w:pStyle w:val="Heading2"/>
      </w:pPr>
      <w:bookmarkStart w:id="14" w:name="_Toc24831610"/>
      <w:r w:rsidRPr="0013793F">
        <w:t>Pregled mogućnosti</w:t>
      </w:r>
      <w:bookmarkEnd w:id="14"/>
    </w:p>
    <w:p w14:paraId="2DF26841" w14:textId="0D35C5D1" w:rsidR="00124357" w:rsidRPr="0013793F" w:rsidRDefault="00124357" w:rsidP="00124357">
      <w:pPr>
        <w:ind w:left="576"/>
        <w:rPr>
          <w:lang w:val="sr-Latn-RS"/>
        </w:rPr>
      </w:pPr>
      <w:r w:rsidRPr="0013793F">
        <w:rPr>
          <w:lang w:val="sr-Latn-RS"/>
        </w:rPr>
        <w:t xml:space="preserve">Tabela prikazana u ovom odeljku identifikuje osnovne mogućnosti </w:t>
      </w:r>
      <w:r w:rsidR="003958F8" w:rsidRPr="0013793F">
        <w:rPr>
          <w:lang w:val="sr-Latn-RS"/>
        </w:rPr>
        <w:t>GeekHouse web</w:t>
      </w:r>
      <w:r w:rsidRPr="0013793F">
        <w:rPr>
          <w:lang w:val="sr-Latn-RS"/>
        </w:rPr>
        <w:t xml:space="preserve"> aplikacije u pogledu prednosti koje nudi </w:t>
      </w:r>
      <w:r w:rsidR="00A64C59" w:rsidRPr="0013793F">
        <w:rPr>
          <w:lang w:val="sr-Latn-RS"/>
        </w:rPr>
        <w:t>i</w:t>
      </w:r>
      <w:r w:rsidRPr="0013793F">
        <w:rPr>
          <w:lang w:val="sr-Latn-RS"/>
        </w:rPr>
        <w:t xml:space="preserve"> funkcionalnosti koje te prednosti ostvaraju. Dodatni opis funkcionalnih zahteva je dat u odeljku 7 ovog dokumenta.</w:t>
      </w:r>
    </w:p>
    <w:p w14:paraId="479650FE" w14:textId="77777777" w:rsidR="002D1D51" w:rsidRPr="0013793F" w:rsidRDefault="002D1D51" w:rsidP="00124357">
      <w:pPr>
        <w:ind w:left="576"/>
        <w:rPr>
          <w:lang w:val="sr-Latn-R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344"/>
        <w:gridCol w:w="4403"/>
      </w:tblGrid>
      <w:tr w:rsidR="001B7465" w:rsidRPr="0013793F" w14:paraId="56C341BB" w14:textId="77777777" w:rsidTr="00596B67">
        <w:tc>
          <w:tcPr>
            <w:tcW w:w="4464" w:type="dxa"/>
          </w:tcPr>
          <w:p w14:paraId="6CADEFC5" w14:textId="77777777" w:rsidR="00124357" w:rsidRPr="0013793F" w:rsidRDefault="00124357" w:rsidP="007B0405">
            <w:pPr>
              <w:jc w:val="left"/>
              <w:rPr>
                <w:b/>
                <w:lang w:val="sr-Latn-RS"/>
              </w:rPr>
            </w:pPr>
            <w:r w:rsidRPr="0013793F">
              <w:rPr>
                <w:b/>
                <w:lang w:val="sr-Latn-RS"/>
              </w:rPr>
              <w:t>Prednosti</w:t>
            </w:r>
          </w:p>
        </w:tc>
        <w:tc>
          <w:tcPr>
            <w:tcW w:w="4509" w:type="dxa"/>
          </w:tcPr>
          <w:p w14:paraId="67D44E0D" w14:textId="77777777" w:rsidR="00124357" w:rsidRPr="0013793F" w:rsidRDefault="002D1D51" w:rsidP="007B0405">
            <w:pPr>
              <w:jc w:val="left"/>
              <w:rPr>
                <w:b/>
                <w:lang w:val="sr-Latn-RS"/>
              </w:rPr>
            </w:pPr>
            <w:r w:rsidRPr="0013793F">
              <w:rPr>
                <w:b/>
                <w:lang w:val="sr-Latn-RS"/>
              </w:rPr>
              <w:t>Funkcionalnosti</w:t>
            </w:r>
          </w:p>
        </w:tc>
      </w:tr>
      <w:tr w:rsidR="001B7465" w:rsidRPr="0013793F" w14:paraId="13AFBCC4" w14:textId="77777777" w:rsidTr="00596B67">
        <w:tc>
          <w:tcPr>
            <w:tcW w:w="4464" w:type="dxa"/>
          </w:tcPr>
          <w:p w14:paraId="1BBD8A30" w14:textId="32F07BC3" w:rsidR="00124357" w:rsidRPr="0013793F" w:rsidRDefault="003958F8" w:rsidP="007B0405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Monojezična</w:t>
            </w:r>
            <w:r w:rsidR="002D1D51" w:rsidRPr="0013793F">
              <w:rPr>
                <w:lang w:val="sr-Latn-RS"/>
              </w:rPr>
              <w:t xml:space="preserve"> podrška</w:t>
            </w:r>
          </w:p>
        </w:tc>
        <w:tc>
          <w:tcPr>
            <w:tcW w:w="4509" w:type="dxa"/>
          </w:tcPr>
          <w:p w14:paraId="516B1274" w14:textId="4EC8ABCD" w:rsidR="00124357" w:rsidRPr="0013793F" w:rsidRDefault="002D1D51" w:rsidP="007B0405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Prikaz sadržaja na engleskom jeziku.</w:t>
            </w:r>
          </w:p>
        </w:tc>
      </w:tr>
      <w:tr w:rsidR="001B7465" w:rsidRPr="0013793F" w14:paraId="677EA88F" w14:textId="77777777" w:rsidTr="00596B67">
        <w:tc>
          <w:tcPr>
            <w:tcW w:w="4464" w:type="dxa"/>
          </w:tcPr>
          <w:p w14:paraId="57E96FC3" w14:textId="54650402" w:rsidR="00124357" w:rsidRPr="0013793F" w:rsidRDefault="003958F8" w:rsidP="007B0405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Praćenje novosti i najnovijim filmovima, serijama i video igrama</w:t>
            </w:r>
          </w:p>
        </w:tc>
        <w:tc>
          <w:tcPr>
            <w:tcW w:w="4509" w:type="dxa"/>
          </w:tcPr>
          <w:p w14:paraId="31716D66" w14:textId="3F58DD8E" w:rsidR="00124357" w:rsidRPr="0013793F" w:rsidRDefault="003958F8" w:rsidP="007B0405">
            <w:pPr>
              <w:jc w:val="left"/>
              <w:rPr>
                <w:lang w:val="sr-Latn-RS"/>
              </w:rPr>
            </w:pPr>
            <w:r w:rsidRPr="0013793F">
              <w:rPr>
                <w:lang w:val="sr-Latn-RS"/>
              </w:rPr>
              <w:t>Korisnik će moći da gleda trailere, da čita novosti, da čita kritike i da komentariše na razne članke(artikle).</w:t>
            </w:r>
          </w:p>
        </w:tc>
      </w:tr>
    </w:tbl>
    <w:p w14:paraId="0115733C" w14:textId="77777777" w:rsidR="00124357" w:rsidRPr="0013793F" w:rsidRDefault="00124357" w:rsidP="00124357">
      <w:pPr>
        <w:ind w:left="576"/>
        <w:rPr>
          <w:lang w:val="sr-Latn-RS"/>
        </w:rPr>
      </w:pPr>
    </w:p>
    <w:p w14:paraId="2EF26CE3" w14:textId="77777777" w:rsidR="00E4656B" w:rsidRPr="0013793F" w:rsidRDefault="00E4656B" w:rsidP="00E4656B">
      <w:pPr>
        <w:ind w:left="576"/>
        <w:rPr>
          <w:lang w:val="sr-Latn-RS"/>
        </w:rPr>
      </w:pPr>
    </w:p>
    <w:p w14:paraId="2547FAC3" w14:textId="77777777" w:rsidR="00896C57" w:rsidRPr="0013793F" w:rsidRDefault="00896C57" w:rsidP="00896C57">
      <w:pPr>
        <w:pStyle w:val="Heading2"/>
      </w:pPr>
      <w:bookmarkStart w:id="15" w:name="_Toc24831611"/>
      <w:r w:rsidRPr="0013793F">
        <w:t>Pretpostavke i zavisnosti</w:t>
      </w:r>
      <w:bookmarkEnd w:id="15"/>
    </w:p>
    <w:p w14:paraId="556BD5F4" w14:textId="4ACB0413" w:rsidR="00607E2C" w:rsidRPr="0013793F" w:rsidRDefault="003958F8" w:rsidP="00607E2C">
      <w:pPr>
        <w:ind w:left="578"/>
        <w:rPr>
          <w:lang w:val="sr-Latn-RS"/>
        </w:rPr>
      </w:pPr>
      <w:r w:rsidRPr="0013793F">
        <w:rPr>
          <w:lang w:val="sr-Latn-RS"/>
        </w:rPr>
        <w:t>GeekHouse web</w:t>
      </w:r>
      <w:r w:rsidR="00607E2C" w:rsidRPr="0013793F">
        <w:rPr>
          <w:lang w:val="sr-Latn-RS"/>
        </w:rPr>
        <w:t xml:space="preserve"> aplikacija, kao </w:t>
      </w:r>
      <w:r w:rsidRPr="0013793F">
        <w:rPr>
          <w:lang w:val="sr-Latn-RS"/>
        </w:rPr>
        <w:t>web</w:t>
      </w:r>
      <w:r w:rsidR="00607E2C" w:rsidRPr="0013793F">
        <w:rPr>
          <w:lang w:val="sr-Latn-RS"/>
        </w:rPr>
        <w:t xml:space="preserve"> aplikacija, je zavisna od:</w:t>
      </w:r>
    </w:p>
    <w:p w14:paraId="24FBE24C" w14:textId="6968205F" w:rsidR="00607E2C" w:rsidRPr="0013793F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13793F">
        <w:rPr>
          <w:lang w:val="sr-Latn-RS"/>
        </w:rPr>
        <w:t>Podrška operativnog sistema Windows;</w:t>
      </w:r>
    </w:p>
    <w:p w14:paraId="5AAEC3B0" w14:textId="20CD148B" w:rsidR="003958F8" w:rsidRPr="0013793F" w:rsidRDefault="003958F8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13793F">
        <w:rPr>
          <w:lang w:val="sr-Latn-RS"/>
        </w:rPr>
        <w:t>Podrška internet pretraživača;</w:t>
      </w:r>
    </w:p>
    <w:p w14:paraId="6E2547F0" w14:textId="77777777" w:rsidR="00607E2C" w:rsidRPr="0013793F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13793F">
        <w:rPr>
          <w:lang w:val="sr-Latn-RS"/>
        </w:rPr>
        <w:t>Podrška DBMS-a za Windows platformu.</w:t>
      </w:r>
    </w:p>
    <w:p w14:paraId="2745A339" w14:textId="77777777" w:rsidR="00896C57" w:rsidRPr="0013793F" w:rsidRDefault="00896C57" w:rsidP="00896C57">
      <w:pPr>
        <w:pStyle w:val="Heading2"/>
      </w:pPr>
      <w:bookmarkStart w:id="16" w:name="_Toc24831612"/>
      <w:r w:rsidRPr="0013793F">
        <w:t>Cena</w:t>
      </w:r>
      <w:bookmarkEnd w:id="16"/>
    </w:p>
    <w:p w14:paraId="35937DE0" w14:textId="77777777" w:rsidR="007B0405" w:rsidRPr="0013793F" w:rsidRDefault="007B0405" w:rsidP="007B0405">
      <w:pPr>
        <w:ind w:left="578"/>
        <w:rPr>
          <w:lang w:val="sr-Latn-RS"/>
        </w:rPr>
      </w:pPr>
      <w:r w:rsidRPr="0013793F">
        <w:rPr>
          <w:lang w:val="sr-Latn-RS"/>
        </w:rPr>
        <w:t xml:space="preserve">Zbog ograničenja u pogledu budžeta, cena razvoja aplikacije ne sme da premaši sumu od 250.000 dinara. </w:t>
      </w:r>
    </w:p>
    <w:p w14:paraId="7650CEBE" w14:textId="77777777" w:rsidR="00896C57" w:rsidRPr="0013793F" w:rsidRDefault="00896C57" w:rsidP="00896C57">
      <w:pPr>
        <w:pStyle w:val="Heading2"/>
      </w:pPr>
      <w:bookmarkStart w:id="17" w:name="_Toc24831613"/>
      <w:r w:rsidRPr="0013793F">
        <w:t>Licenciranje i instalacija</w:t>
      </w:r>
      <w:bookmarkEnd w:id="17"/>
    </w:p>
    <w:p w14:paraId="15183D19" w14:textId="1BE8CA09" w:rsidR="00C22182" w:rsidRPr="0013793F" w:rsidRDefault="003958F8" w:rsidP="00C22182">
      <w:pPr>
        <w:ind w:left="578"/>
        <w:jc w:val="left"/>
        <w:rPr>
          <w:lang w:val="sr-Latn-RS"/>
        </w:rPr>
      </w:pPr>
      <w:r w:rsidRPr="0013793F">
        <w:rPr>
          <w:lang w:val="sr-Latn-RS"/>
        </w:rPr>
        <w:t xml:space="preserve">Web </w:t>
      </w:r>
      <w:r w:rsidR="00607E2C" w:rsidRPr="0013793F">
        <w:rPr>
          <w:lang w:val="sr-Latn-RS"/>
        </w:rPr>
        <w:t>Aplikacij</w:t>
      </w:r>
      <w:r w:rsidRPr="0013793F">
        <w:rPr>
          <w:lang w:val="sr-Latn-RS"/>
        </w:rPr>
        <w:t>a</w:t>
      </w:r>
      <w:r w:rsidR="00607E2C" w:rsidRPr="0013793F">
        <w:rPr>
          <w:lang w:val="sr-Latn-RS"/>
        </w:rPr>
        <w:t xml:space="preserve"> ne sme da se distribuira bespravno. </w:t>
      </w:r>
      <w:r w:rsidR="00607E2C" w:rsidRPr="0013793F">
        <w:rPr>
          <w:lang w:val="sr-Latn-RS"/>
        </w:rPr>
        <w:br/>
      </w:r>
    </w:p>
    <w:p w14:paraId="5DEC951D" w14:textId="77777777" w:rsidR="00896C57" w:rsidRPr="0013793F" w:rsidRDefault="00896C57" w:rsidP="00C22182">
      <w:pPr>
        <w:pStyle w:val="Heading1"/>
        <w:rPr>
          <w:lang w:val="sr-Latn-RS"/>
        </w:rPr>
      </w:pPr>
      <w:bookmarkStart w:id="18" w:name="_Toc24831614"/>
      <w:r w:rsidRPr="0013793F">
        <w:rPr>
          <w:lang w:val="sr-Latn-RS"/>
        </w:rPr>
        <w:lastRenderedPageBreak/>
        <w:t>Funkcionalni zahtevi</w:t>
      </w:r>
      <w:bookmarkEnd w:id="18"/>
    </w:p>
    <w:p w14:paraId="582159BE" w14:textId="3C3F3858" w:rsidR="00E0164C" w:rsidRPr="0013793F" w:rsidRDefault="00E0164C" w:rsidP="00E0164C">
      <w:pPr>
        <w:ind w:left="360"/>
        <w:rPr>
          <w:lang w:val="sr-Latn-RS"/>
        </w:rPr>
      </w:pPr>
      <w:r w:rsidRPr="0013793F">
        <w:rPr>
          <w:lang w:val="sr-Latn-RS"/>
        </w:rPr>
        <w:t xml:space="preserve">U ovom odeljku su definisane funkcionalnosti </w:t>
      </w:r>
      <w:r w:rsidR="003958F8" w:rsidRPr="0013793F">
        <w:rPr>
          <w:lang w:val="sr-Latn-RS"/>
        </w:rPr>
        <w:t>GeekHouse</w:t>
      </w:r>
      <w:r w:rsidRPr="0013793F">
        <w:rPr>
          <w:lang w:val="sr-Latn-RS"/>
        </w:rPr>
        <w:t xml:space="preserve"> aplikacije. Opisane funkcionalnosti predstavljaju osnovne mogućnosti </w:t>
      </w:r>
      <w:r w:rsidR="003958F8" w:rsidRPr="0013793F">
        <w:rPr>
          <w:lang w:val="sr-Latn-RS"/>
        </w:rPr>
        <w:t xml:space="preserve">wb </w:t>
      </w:r>
      <w:r w:rsidRPr="0013793F">
        <w:rPr>
          <w:lang w:val="sr-Latn-RS"/>
        </w:rPr>
        <w:t xml:space="preserve">aplikacije koje je neophodno implementirati da bi se zadovoljile potrebe korisnika. </w:t>
      </w:r>
    </w:p>
    <w:p w14:paraId="127CB08F" w14:textId="77777777" w:rsidR="00E0164C" w:rsidRPr="0013793F" w:rsidRDefault="00E0164C" w:rsidP="00E0164C">
      <w:pPr>
        <w:pStyle w:val="Heading2"/>
      </w:pPr>
      <w:bookmarkStart w:id="19" w:name="_Toc24831615"/>
      <w:r w:rsidRPr="0013793F">
        <w:t>Prijavljivanje na sistem</w:t>
      </w:r>
      <w:bookmarkEnd w:id="19"/>
    </w:p>
    <w:p w14:paraId="548E0BF4" w14:textId="1B42A20B" w:rsidR="00E0164C" w:rsidRPr="0013793F" w:rsidRDefault="003958F8" w:rsidP="00E0164C">
      <w:pPr>
        <w:ind w:left="576"/>
        <w:rPr>
          <w:lang w:val="sr-Latn-RS"/>
        </w:rPr>
      </w:pPr>
      <w:r w:rsidRPr="0013793F">
        <w:rPr>
          <w:lang w:val="sr-Latn-RS"/>
        </w:rPr>
        <w:t>Korisnik ne mora u početku praviti nalog ukoliko mu nije potrebno. Korisnik može pristupiti sadržaju bez naloga. Međutim, ukoliko želi da ostavi komentar, da diskutuje sa ostalim korisnicima o datim filmovima, serijama ili video-igrama, nalog mora napraviti.</w:t>
      </w:r>
    </w:p>
    <w:p w14:paraId="686D7DB5" w14:textId="77777777" w:rsidR="004C643A" w:rsidRPr="0013793F" w:rsidRDefault="004C643A">
      <w:pPr>
        <w:spacing w:after="200"/>
        <w:jc w:val="left"/>
        <w:rPr>
          <w:lang w:val="sr-Latn-RS"/>
        </w:rPr>
      </w:pPr>
    </w:p>
    <w:p w14:paraId="4B7C8270" w14:textId="77777777" w:rsidR="004C643A" w:rsidRPr="0013793F" w:rsidRDefault="004C643A" w:rsidP="004C643A">
      <w:pPr>
        <w:pStyle w:val="Heading2"/>
      </w:pPr>
      <w:bookmarkStart w:id="20" w:name="_Toc24831616"/>
      <w:r w:rsidRPr="0013793F">
        <w:t>Pristup sadržaju aplikacije</w:t>
      </w:r>
      <w:bookmarkEnd w:id="20"/>
    </w:p>
    <w:p w14:paraId="02A4DBEE" w14:textId="5CADFCD5" w:rsidR="00CC41C5" w:rsidRPr="0013793F" w:rsidRDefault="00CC41C5" w:rsidP="00CC41C5">
      <w:pPr>
        <w:ind w:left="576"/>
        <w:rPr>
          <w:lang w:val="sr-Latn-RS"/>
        </w:rPr>
      </w:pPr>
      <w:r w:rsidRPr="0013793F">
        <w:rPr>
          <w:lang w:val="sr-Latn-RS"/>
        </w:rPr>
        <w:t xml:space="preserve">Pod sadržajem aplikacije podrazumevamo </w:t>
      </w:r>
      <w:r w:rsidR="003958F8" w:rsidRPr="0013793F">
        <w:rPr>
          <w:lang w:val="sr-Latn-RS"/>
        </w:rPr>
        <w:t>Trailere</w:t>
      </w:r>
      <w:r w:rsidRPr="0013793F">
        <w:rPr>
          <w:lang w:val="sr-Latn-RS"/>
        </w:rPr>
        <w:t xml:space="preserve">, </w:t>
      </w:r>
      <w:r w:rsidR="003958F8" w:rsidRPr="0013793F">
        <w:rPr>
          <w:lang w:val="sr-Latn-RS"/>
        </w:rPr>
        <w:t>Novosti</w:t>
      </w:r>
      <w:r w:rsidRPr="0013793F">
        <w:rPr>
          <w:lang w:val="sr-Latn-RS"/>
        </w:rPr>
        <w:t xml:space="preserve">, </w:t>
      </w:r>
      <w:r w:rsidR="003958F8" w:rsidRPr="0013793F">
        <w:rPr>
          <w:lang w:val="sr-Latn-RS"/>
        </w:rPr>
        <w:t>Top5 i kritike</w:t>
      </w:r>
      <w:r w:rsidRPr="0013793F">
        <w:rPr>
          <w:lang w:val="sr-Latn-RS"/>
        </w:rPr>
        <w:t xml:space="preserve">. </w:t>
      </w:r>
      <w:r w:rsidR="003958F8" w:rsidRPr="0013793F">
        <w:rPr>
          <w:lang w:val="sr-Latn-RS"/>
        </w:rPr>
        <w:t xml:space="preserve">Novosti </w:t>
      </w:r>
      <w:r w:rsidRPr="0013793F">
        <w:rPr>
          <w:lang w:val="sr-Latn-RS"/>
        </w:rPr>
        <w:t xml:space="preserve">po default-u su multimedijalnom formatu, </w:t>
      </w:r>
      <w:r w:rsidR="00CF7CFC" w:rsidRPr="0013793F">
        <w:rPr>
          <w:lang w:val="sr-Latn-RS"/>
        </w:rPr>
        <w:t>one će uglavnom biti u pisanoj formi uz mogućnost kačenja video snimka(npr trailera) na trenutnoj strani</w:t>
      </w:r>
      <w:r w:rsidRPr="0013793F">
        <w:rPr>
          <w:lang w:val="sr-Latn-RS"/>
        </w:rPr>
        <w:t xml:space="preserve">. Izvor </w:t>
      </w:r>
      <w:r w:rsidR="00CF7CFC" w:rsidRPr="0013793F">
        <w:rPr>
          <w:lang w:val="sr-Latn-RS"/>
        </w:rPr>
        <w:t xml:space="preserve">trailer </w:t>
      </w:r>
      <w:r w:rsidRPr="0013793F">
        <w:rPr>
          <w:lang w:val="sr-Latn-RS"/>
        </w:rPr>
        <w:t>video</w:t>
      </w:r>
      <w:r w:rsidR="00CF7CFC" w:rsidRPr="0013793F">
        <w:rPr>
          <w:lang w:val="sr-Latn-RS"/>
        </w:rPr>
        <w:t>-snimka</w:t>
      </w:r>
      <w:r w:rsidRPr="0013793F">
        <w:rPr>
          <w:lang w:val="sr-Latn-RS"/>
        </w:rPr>
        <w:t xml:space="preserve"> </w:t>
      </w:r>
      <w:r w:rsidR="00CF7CFC" w:rsidRPr="0013793F">
        <w:rPr>
          <w:lang w:val="sr-Latn-RS"/>
        </w:rPr>
        <w:t>može se nalaziti na nekoj lokaciji servera ili će biti okačen i snimak you-tube kanala.</w:t>
      </w:r>
    </w:p>
    <w:p w14:paraId="0995F9C1" w14:textId="4A8E25C8" w:rsidR="00CC41C5" w:rsidRPr="0013793F" w:rsidRDefault="00CF7CFC" w:rsidP="00CC41C5">
      <w:pPr>
        <w:ind w:left="576"/>
        <w:rPr>
          <w:lang w:val="sr-Latn-RS"/>
        </w:rPr>
      </w:pPr>
      <w:r w:rsidRPr="0013793F">
        <w:rPr>
          <w:lang w:val="sr-Latn-RS"/>
        </w:rPr>
        <w:t xml:space="preserve">Top 5 su članci ili po mogućstvu i video snimci gde se neki filmovi, serije ili video-igre rangiraju u zavisnosti od konteksta date teme. </w:t>
      </w:r>
    </w:p>
    <w:p w14:paraId="599B0EBF" w14:textId="041CF9DE" w:rsidR="00CC41C5" w:rsidRPr="0013793F" w:rsidRDefault="00CF7CFC" w:rsidP="00CC41C5">
      <w:pPr>
        <w:ind w:left="576"/>
        <w:rPr>
          <w:lang w:val="sr-Latn-RS"/>
        </w:rPr>
      </w:pPr>
      <w:r w:rsidRPr="0013793F">
        <w:rPr>
          <w:lang w:val="sr-Latn-RS"/>
        </w:rPr>
        <w:t>Recenzije će biti pisane od strane administratora kao i biće u mogućstvu da uređuje svaki sadržaj web aplikacije.</w:t>
      </w:r>
    </w:p>
    <w:p w14:paraId="2C91979C" w14:textId="076078D7" w:rsidR="00CC41C5" w:rsidRPr="0013793F" w:rsidRDefault="00CF7CFC" w:rsidP="00CC41C5">
      <w:pPr>
        <w:ind w:left="576"/>
        <w:rPr>
          <w:lang w:val="sr-Latn-RS"/>
        </w:rPr>
      </w:pPr>
      <w:r w:rsidRPr="0013793F">
        <w:rPr>
          <w:lang w:val="sr-Latn-RS"/>
        </w:rPr>
        <w:t>Administratoru</w:t>
      </w:r>
      <w:r w:rsidR="00CC41C5" w:rsidRPr="0013793F">
        <w:rPr>
          <w:lang w:val="sr-Latn-RS"/>
        </w:rPr>
        <w:t xml:space="preserve"> će biti omogućen</w:t>
      </w:r>
      <w:r w:rsidRPr="0013793F">
        <w:rPr>
          <w:lang w:val="sr-Latn-RS"/>
        </w:rPr>
        <w:t>o napravi</w:t>
      </w:r>
      <w:r w:rsidRPr="0013793F">
        <w:rPr>
          <w:lang w:val="sr-Latn-RS"/>
        </w:rPr>
        <w:t xml:space="preserve"> ispravak grešaka </w:t>
      </w:r>
      <w:r w:rsidRPr="0013793F">
        <w:rPr>
          <w:lang w:val="sr-Latn-RS"/>
        </w:rPr>
        <w:t xml:space="preserve">na svojim tekstovima </w:t>
      </w:r>
      <w:r w:rsidRPr="0013793F">
        <w:rPr>
          <w:lang w:val="sr-Latn-RS"/>
        </w:rPr>
        <w:t>ili uklanjanja</w:t>
      </w:r>
      <w:r w:rsidRPr="0013793F">
        <w:rPr>
          <w:lang w:val="sr-Latn-RS"/>
        </w:rPr>
        <w:t>nje</w:t>
      </w:r>
      <w:r w:rsidRPr="0013793F">
        <w:rPr>
          <w:lang w:val="sr-Latn-RS"/>
        </w:rPr>
        <w:t xml:space="preserve"> neprimerenih komentara.</w:t>
      </w:r>
      <w:r w:rsidR="00CC41C5" w:rsidRPr="0013793F">
        <w:rPr>
          <w:lang w:val="sr-Latn-RS"/>
        </w:rPr>
        <w:t>.</w:t>
      </w:r>
    </w:p>
    <w:p w14:paraId="68720B3E" w14:textId="77777777" w:rsidR="00CC41C5" w:rsidRPr="0013793F" w:rsidRDefault="00CC41C5" w:rsidP="00CC41C5">
      <w:pPr>
        <w:ind w:left="576"/>
        <w:jc w:val="left"/>
        <w:rPr>
          <w:lang w:val="sr-Latn-RS"/>
        </w:rPr>
      </w:pPr>
    </w:p>
    <w:p w14:paraId="1C581362" w14:textId="77777777" w:rsidR="004C643A" w:rsidRPr="0013793F" w:rsidRDefault="004C643A" w:rsidP="004C643A">
      <w:pPr>
        <w:pStyle w:val="Heading1"/>
        <w:rPr>
          <w:lang w:val="sr-Latn-RS"/>
        </w:rPr>
      </w:pPr>
      <w:bookmarkStart w:id="21" w:name="_Toc24831617"/>
      <w:r w:rsidRPr="0013793F">
        <w:rPr>
          <w:lang w:val="sr-Latn-RS"/>
        </w:rPr>
        <w:t>Ograničenja</w:t>
      </w:r>
      <w:bookmarkEnd w:id="21"/>
    </w:p>
    <w:p w14:paraId="79EC5217" w14:textId="20C134E2" w:rsidR="004C643A" w:rsidRPr="0013793F" w:rsidRDefault="004C643A" w:rsidP="004C643A">
      <w:pPr>
        <w:ind w:left="360"/>
        <w:rPr>
          <w:lang w:val="sr-Latn-RS"/>
        </w:rPr>
      </w:pPr>
      <w:r w:rsidRPr="0013793F">
        <w:rPr>
          <w:lang w:val="sr-Latn-RS"/>
        </w:rPr>
        <w:t>Kao dopuna pretpostavki</w:t>
      </w:r>
      <w:r w:rsidR="00A64C59" w:rsidRPr="0013793F">
        <w:rPr>
          <w:lang w:val="sr-Latn-RS"/>
        </w:rPr>
        <w:t xml:space="preserve"> i</w:t>
      </w:r>
      <w:r w:rsidRPr="0013793F">
        <w:rPr>
          <w:lang w:val="sr-Latn-RS"/>
        </w:rPr>
        <w:t xml:space="preserve"> zavisnosti definisanih u odeljku 6, </w:t>
      </w:r>
      <w:r w:rsidR="00CF7CFC" w:rsidRPr="0013793F">
        <w:rPr>
          <w:lang w:val="sr-Latn-RS"/>
        </w:rPr>
        <w:t>GeekGouse web</w:t>
      </w:r>
      <w:r w:rsidRPr="0013793F">
        <w:rPr>
          <w:lang w:val="sr-Latn-RS"/>
        </w:rPr>
        <w:t xml:space="preserve"> aplikacija će biti razvijena pod sledećim ograničenjima:</w:t>
      </w:r>
    </w:p>
    <w:p w14:paraId="7A164519" w14:textId="77777777" w:rsidR="004C643A" w:rsidRPr="0013793F" w:rsidRDefault="00953C7A" w:rsidP="00953C7A">
      <w:pPr>
        <w:pStyle w:val="ListParagraph"/>
        <w:numPr>
          <w:ilvl w:val="0"/>
          <w:numId w:val="8"/>
        </w:numPr>
        <w:rPr>
          <w:lang w:val="sr-Latn-RS"/>
        </w:rPr>
      </w:pPr>
      <w:r w:rsidRPr="0013793F">
        <w:rPr>
          <w:lang w:val="sr-Latn-RS"/>
        </w:rPr>
        <w:t>Aplikacija neće zahtevati nabavljanje novog hardvera.</w:t>
      </w:r>
    </w:p>
    <w:p w14:paraId="4365BCF4" w14:textId="77777777" w:rsidR="00953C7A" w:rsidRPr="0013793F" w:rsidRDefault="00953C7A" w:rsidP="00A64C59">
      <w:pPr>
        <w:pStyle w:val="ListParagraph"/>
        <w:ind w:left="1140"/>
        <w:rPr>
          <w:lang w:val="sr-Latn-RS"/>
        </w:rPr>
      </w:pPr>
    </w:p>
    <w:p w14:paraId="310EB3A2" w14:textId="77777777" w:rsidR="00E0164C" w:rsidRPr="0013793F" w:rsidRDefault="00953C7A" w:rsidP="00953C7A">
      <w:pPr>
        <w:pStyle w:val="Heading1"/>
        <w:rPr>
          <w:lang w:val="sr-Latn-RS"/>
        </w:rPr>
      </w:pPr>
      <w:bookmarkStart w:id="22" w:name="_Toc24831618"/>
      <w:r w:rsidRPr="0013793F">
        <w:rPr>
          <w:lang w:val="sr-Latn-RS"/>
        </w:rPr>
        <w:t>Zahtevi u pogledu kvaliteta</w:t>
      </w:r>
      <w:bookmarkEnd w:id="22"/>
    </w:p>
    <w:p w14:paraId="1C0E2346" w14:textId="77777777" w:rsidR="00953C7A" w:rsidRPr="0013793F" w:rsidRDefault="00953C7A" w:rsidP="00953C7A">
      <w:pPr>
        <w:ind w:left="360"/>
        <w:rPr>
          <w:lang w:val="sr-Latn-RS"/>
        </w:rPr>
      </w:pPr>
      <w:r w:rsidRPr="0013793F">
        <w:rPr>
          <w:lang w:val="sr-Latn-RS"/>
        </w:rPr>
        <w:t xml:space="preserve">U ovom odeljku definisan je očekivani kvalitet u pogledu performansi, robusnosti, tolerancije na otkaze i lakoće korišćenja. </w:t>
      </w:r>
    </w:p>
    <w:p w14:paraId="656BEA9A" w14:textId="77777777" w:rsidR="00953C7A" w:rsidRPr="0013793F" w:rsidRDefault="00953C7A" w:rsidP="00953C7A">
      <w:pPr>
        <w:ind w:left="360"/>
        <w:rPr>
          <w:lang w:val="sr-Latn-RS"/>
        </w:rPr>
      </w:pPr>
      <w:r w:rsidRPr="0013793F">
        <w:rPr>
          <w:lang w:val="sr-Latn-RS"/>
        </w:rPr>
        <w:t>Dostupnost: Aplikacija 24 časa dnevno, 7 dana u nedelji.</w:t>
      </w:r>
    </w:p>
    <w:p w14:paraId="7813FC4B" w14:textId="2E566751" w:rsidR="00953C7A" w:rsidRPr="0013793F" w:rsidRDefault="00953C7A" w:rsidP="00953C7A">
      <w:pPr>
        <w:ind w:left="360"/>
        <w:rPr>
          <w:lang w:val="sr-Latn-RS"/>
        </w:rPr>
      </w:pPr>
      <w:r w:rsidRPr="0013793F">
        <w:rPr>
          <w:lang w:val="sr-Latn-RS"/>
        </w:rPr>
        <w:lastRenderedPageBreak/>
        <w:t xml:space="preserve">Lakoća korišćenja: </w:t>
      </w:r>
      <w:r w:rsidR="00CF7CFC" w:rsidRPr="0013793F">
        <w:rPr>
          <w:lang w:val="sr-Latn-RS"/>
        </w:rPr>
        <w:t>Web a</w:t>
      </w:r>
      <w:r w:rsidRPr="0013793F">
        <w:rPr>
          <w:lang w:val="sr-Latn-RS"/>
        </w:rPr>
        <w:t xml:space="preserve">plikacija će posedovati jednostavan i intuitivan interfejs prilagođen korisnicima koji će ga koristiti.  </w:t>
      </w:r>
    </w:p>
    <w:p w14:paraId="31C2CE18" w14:textId="77777777" w:rsidR="007E729A" w:rsidRPr="0013793F" w:rsidRDefault="007E729A" w:rsidP="00953C7A">
      <w:pPr>
        <w:ind w:left="360"/>
        <w:rPr>
          <w:lang w:val="sr-Latn-RS"/>
        </w:rPr>
      </w:pPr>
      <w:r w:rsidRPr="0013793F">
        <w:rPr>
          <w:lang w:val="sr-Latn-RS"/>
        </w:rPr>
        <w:t>Održavanje: Podatke koje čine sadržaj treba čuvati u bazi podataka.</w:t>
      </w:r>
    </w:p>
    <w:p w14:paraId="19694A82" w14:textId="77777777" w:rsidR="007E729A" w:rsidRPr="0013793F" w:rsidRDefault="007E729A" w:rsidP="007E729A">
      <w:pPr>
        <w:pStyle w:val="Heading1"/>
        <w:rPr>
          <w:lang w:val="sr-Latn-RS"/>
        </w:rPr>
      </w:pPr>
      <w:bookmarkStart w:id="23" w:name="_Toc24831619"/>
      <w:r w:rsidRPr="0013793F">
        <w:rPr>
          <w:lang w:val="sr-Latn-RS"/>
        </w:rPr>
        <w:t>Prioritet funkcionalnosti</w:t>
      </w:r>
      <w:bookmarkEnd w:id="23"/>
    </w:p>
    <w:p w14:paraId="775C2441" w14:textId="77777777" w:rsidR="007E729A" w:rsidRPr="0013793F" w:rsidRDefault="007E729A" w:rsidP="007E729A">
      <w:pPr>
        <w:ind w:left="360"/>
        <w:rPr>
          <w:lang w:val="sr-Latn-RS"/>
        </w:rPr>
      </w:pPr>
      <w:r w:rsidRPr="0013793F">
        <w:rPr>
          <w:lang w:val="sr-Latn-RS"/>
        </w:rPr>
        <w:t>U ovom odeljku su date smernice u pogledu relativnog značaja predloženih funkcionalnosti. Funkcionalnosti propisane u ovom dokumentu treba realizovati kroz beta i konačnu verziju. Prioritet funkcionalnosti koje će biti realizovane je sledeći:</w:t>
      </w:r>
    </w:p>
    <w:p w14:paraId="24E7D94F" w14:textId="77777777" w:rsidR="007E729A" w:rsidRPr="0013793F" w:rsidRDefault="00A64C59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13793F">
        <w:rPr>
          <w:lang w:val="sr-Latn-RS"/>
        </w:rPr>
        <w:t>Prijavljivanje na si</w:t>
      </w:r>
      <w:r w:rsidR="007E729A" w:rsidRPr="0013793F">
        <w:rPr>
          <w:lang w:val="sr-Latn-RS"/>
        </w:rPr>
        <w:t>stem;</w:t>
      </w:r>
    </w:p>
    <w:p w14:paraId="6D8883BD" w14:textId="0F87329C" w:rsidR="007E729A" w:rsidRPr="0013793F" w:rsidRDefault="007E729A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13793F">
        <w:rPr>
          <w:lang w:val="sr-Latn-RS"/>
        </w:rPr>
        <w:t xml:space="preserve">Pristup sadržaju </w:t>
      </w:r>
      <w:r w:rsidR="00CF7CFC" w:rsidRPr="0013793F">
        <w:rPr>
          <w:lang w:val="sr-Latn-RS"/>
        </w:rPr>
        <w:t xml:space="preserve">web </w:t>
      </w:r>
      <w:r w:rsidRPr="0013793F">
        <w:rPr>
          <w:lang w:val="sr-Latn-RS"/>
        </w:rPr>
        <w:t>aplikacije;</w:t>
      </w:r>
    </w:p>
    <w:p w14:paraId="1DF85B00" w14:textId="77777777" w:rsidR="007E729A" w:rsidRPr="0013793F" w:rsidRDefault="007E729A" w:rsidP="007E729A">
      <w:pPr>
        <w:pStyle w:val="Heading1"/>
        <w:rPr>
          <w:lang w:val="sr-Latn-RS"/>
        </w:rPr>
      </w:pPr>
      <w:bookmarkStart w:id="24" w:name="_Toc24831620"/>
      <w:r w:rsidRPr="0013793F">
        <w:rPr>
          <w:lang w:val="sr-Latn-RS"/>
        </w:rPr>
        <w:t>Nefunkcionalni zahtevi</w:t>
      </w:r>
      <w:bookmarkEnd w:id="24"/>
    </w:p>
    <w:p w14:paraId="5BC7E22B" w14:textId="77777777" w:rsidR="007E729A" w:rsidRPr="0013793F" w:rsidRDefault="007E729A" w:rsidP="007E729A">
      <w:pPr>
        <w:pStyle w:val="Heading2"/>
      </w:pPr>
      <w:bookmarkStart w:id="25" w:name="_Toc24831621"/>
      <w:r w:rsidRPr="0013793F">
        <w:t>Sistemski zahtevi</w:t>
      </w:r>
      <w:bookmarkEnd w:id="25"/>
    </w:p>
    <w:p w14:paraId="1E3C7D4A" w14:textId="0C6F9D44" w:rsidR="007E729A" w:rsidRPr="0013793F" w:rsidRDefault="00CF7CFC" w:rsidP="007E729A">
      <w:pPr>
        <w:ind w:left="576"/>
        <w:rPr>
          <w:lang w:val="sr-Latn-RS"/>
        </w:rPr>
      </w:pPr>
      <w:r w:rsidRPr="0013793F">
        <w:rPr>
          <w:lang w:val="sr-Latn-RS"/>
        </w:rPr>
        <w:t>GeekHouse</w:t>
      </w:r>
      <w:r w:rsidR="007E729A" w:rsidRPr="0013793F">
        <w:rPr>
          <w:lang w:val="sr-Latn-RS"/>
        </w:rPr>
        <w:t xml:space="preserve"> aplikacija će biti realizovana korišćenjem </w:t>
      </w:r>
      <w:r w:rsidRPr="0013793F">
        <w:rPr>
          <w:lang w:val="sr-Latn-RS"/>
        </w:rPr>
        <w:t xml:space="preserve">html, css, </w:t>
      </w:r>
      <w:r w:rsidR="007E729A" w:rsidRPr="0013793F">
        <w:rPr>
          <w:lang w:val="sr-Latn-RS"/>
        </w:rPr>
        <w:t>java</w:t>
      </w:r>
      <w:r w:rsidRPr="0013793F">
        <w:rPr>
          <w:lang w:val="sr-Latn-RS"/>
        </w:rPr>
        <w:t>script i PHP</w:t>
      </w:r>
      <w:r w:rsidR="007E729A" w:rsidRPr="0013793F">
        <w:rPr>
          <w:lang w:val="sr-Latn-RS"/>
        </w:rPr>
        <w:t xml:space="preserve"> okruženja, dok će se kao DBMS koristiti MySQL.</w:t>
      </w:r>
    </w:p>
    <w:p w14:paraId="119F486B" w14:textId="106C61E2" w:rsidR="00CA68BC" w:rsidRPr="0013793F" w:rsidRDefault="00CA68BC" w:rsidP="007E729A">
      <w:pPr>
        <w:ind w:left="576"/>
        <w:rPr>
          <w:lang w:val="sr-Latn-RS"/>
        </w:rPr>
      </w:pPr>
      <w:r w:rsidRPr="0013793F">
        <w:rPr>
          <w:lang w:val="sr-Latn-RS"/>
        </w:rPr>
        <w:t xml:space="preserve">Da bi </w:t>
      </w:r>
      <w:r w:rsidR="00CF7CFC" w:rsidRPr="0013793F">
        <w:rPr>
          <w:lang w:val="sr-Latn-RS"/>
        </w:rPr>
        <w:t>GeekHouse</w:t>
      </w:r>
      <w:r w:rsidRPr="0013793F">
        <w:rPr>
          <w:lang w:val="sr-Latn-RS"/>
        </w:rPr>
        <w:t xml:space="preserve"> </w:t>
      </w:r>
      <w:r w:rsidR="00CF7CFC" w:rsidRPr="0013793F">
        <w:rPr>
          <w:lang w:val="sr-Latn-RS"/>
        </w:rPr>
        <w:t>web</w:t>
      </w:r>
      <w:r w:rsidRPr="0013793F">
        <w:rPr>
          <w:lang w:val="sr-Latn-RS"/>
        </w:rPr>
        <w:t xml:space="preserve"> aplikacija radila mora biti </w:t>
      </w:r>
      <w:r w:rsidR="00CF7CFC" w:rsidRPr="0013793F">
        <w:rPr>
          <w:lang w:val="sr-Latn-RS"/>
        </w:rPr>
        <w:t>instaliran neki internet pretraživač</w:t>
      </w:r>
      <w:r w:rsidRPr="0013793F">
        <w:rPr>
          <w:lang w:val="sr-Latn-RS"/>
        </w:rPr>
        <w:t>.</w:t>
      </w:r>
    </w:p>
    <w:p w14:paraId="26A9DDC1" w14:textId="77777777" w:rsidR="007E729A" w:rsidRPr="0013793F" w:rsidRDefault="00CA68BC" w:rsidP="00CA68BC">
      <w:pPr>
        <w:pStyle w:val="Heading2"/>
      </w:pPr>
      <w:bookmarkStart w:id="26" w:name="_Toc24831622"/>
      <w:r w:rsidRPr="0013793F">
        <w:t>Zahtevi u pogledu performansi</w:t>
      </w:r>
      <w:bookmarkEnd w:id="26"/>
    </w:p>
    <w:p w14:paraId="5DAD0762" w14:textId="77777777" w:rsidR="00CA68BC" w:rsidRPr="0013793F" w:rsidRDefault="00CA68BC" w:rsidP="00CA68BC">
      <w:pPr>
        <w:ind w:left="576"/>
        <w:rPr>
          <w:lang w:val="sr-Latn-RS"/>
        </w:rPr>
      </w:pPr>
      <w:r w:rsidRPr="0013793F">
        <w:rPr>
          <w:lang w:val="sr-Latn-RS"/>
        </w:rPr>
        <w:t>Nema posebnih zahteva u pogledu performansi sistema.</w:t>
      </w:r>
    </w:p>
    <w:p w14:paraId="52012560" w14:textId="77777777" w:rsidR="00CA68BC" w:rsidRPr="0013793F" w:rsidRDefault="00CA68BC" w:rsidP="00CA68BC">
      <w:pPr>
        <w:pStyle w:val="Heading2"/>
      </w:pPr>
      <w:bookmarkStart w:id="27" w:name="_Toc24831623"/>
      <w:r w:rsidRPr="0013793F">
        <w:t>Zahtevi u pogledu okruženja</w:t>
      </w:r>
      <w:bookmarkEnd w:id="27"/>
    </w:p>
    <w:p w14:paraId="1103A780" w14:textId="77777777" w:rsidR="00CA68BC" w:rsidRPr="0013793F" w:rsidRDefault="00CA68BC" w:rsidP="00CA68BC">
      <w:pPr>
        <w:ind w:left="576"/>
        <w:rPr>
          <w:lang w:val="sr-Latn-RS"/>
        </w:rPr>
      </w:pPr>
      <w:r w:rsidRPr="0013793F">
        <w:rPr>
          <w:lang w:val="sr-Latn-RS"/>
        </w:rPr>
        <w:t>Nema posebnih zahteva u pogledu okruženja.</w:t>
      </w:r>
    </w:p>
    <w:p w14:paraId="543D81E3" w14:textId="77777777" w:rsidR="00CA68BC" w:rsidRPr="0013793F" w:rsidRDefault="00CA68BC" w:rsidP="00CA68BC">
      <w:pPr>
        <w:pStyle w:val="Heading1"/>
        <w:rPr>
          <w:lang w:val="sr-Latn-RS"/>
        </w:rPr>
      </w:pPr>
      <w:bookmarkStart w:id="28" w:name="_Toc24831624"/>
      <w:r w:rsidRPr="0013793F">
        <w:rPr>
          <w:lang w:val="sr-Latn-RS"/>
        </w:rPr>
        <w:t>Dokumentacija</w:t>
      </w:r>
      <w:bookmarkEnd w:id="28"/>
    </w:p>
    <w:p w14:paraId="56ACB7A2" w14:textId="023876BE" w:rsidR="00CA68BC" w:rsidRPr="0013793F" w:rsidRDefault="00CA68BC" w:rsidP="00CA68BC">
      <w:pPr>
        <w:ind w:left="360"/>
        <w:rPr>
          <w:lang w:val="sr-Latn-RS"/>
        </w:rPr>
      </w:pPr>
      <w:r w:rsidRPr="0013793F">
        <w:rPr>
          <w:lang w:val="sr-Latn-RS"/>
        </w:rPr>
        <w:t xml:space="preserve">U ovom odeljku su opisani zahtevi u pogledu dokumentacije koju treba pripremiti za </w:t>
      </w:r>
      <w:r w:rsidR="00CF7CFC" w:rsidRPr="0013793F">
        <w:rPr>
          <w:lang w:val="sr-Latn-RS"/>
        </w:rPr>
        <w:t>GeekGouse</w:t>
      </w:r>
      <w:r w:rsidRPr="0013793F">
        <w:rPr>
          <w:lang w:val="sr-Latn-RS"/>
        </w:rPr>
        <w:t xml:space="preserve"> projekat. </w:t>
      </w:r>
    </w:p>
    <w:p w14:paraId="3B0D9758" w14:textId="77777777" w:rsidR="00CA68BC" w:rsidRPr="0013793F" w:rsidRDefault="003C1913" w:rsidP="00CA68BC">
      <w:pPr>
        <w:pStyle w:val="Heading2"/>
      </w:pPr>
      <w:r w:rsidRPr="0013793F">
        <w:t xml:space="preserve"> </w:t>
      </w:r>
      <w:bookmarkStart w:id="29" w:name="_Toc24831625"/>
      <w:r w:rsidR="00CA68BC" w:rsidRPr="0013793F">
        <w:t>Korisničko uputstvo</w:t>
      </w:r>
      <w:bookmarkEnd w:id="29"/>
    </w:p>
    <w:p w14:paraId="1373EE7A" w14:textId="1496022F" w:rsidR="00CA68BC" w:rsidRPr="0013793F" w:rsidRDefault="00CF7CFC" w:rsidP="00CA68BC">
      <w:pPr>
        <w:ind w:left="576"/>
        <w:rPr>
          <w:lang w:val="sr-Latn-RS"/>
        </w:rPr>
      </w:pPr>
      <w:r w:rsidRPr="0013793F">
        <w:rPr>
          <w:lang w:val="sr-Latn-RS"/>
        </w:rPr>
        <w:t>Web a</w:t>
      </w:r>
      <w:r w:rsidR="00CA68BC" w:rsidRPr="0013793F">
        <w:rPr>
          <w:lang w:val="sr-Latn-RS"/>
        </w:rPr>
        <w:t>plikacija će biti intuitivna za korišćenje i neće posedovati štampano korisničko upustvo.</w:t>
      </w:r>
    </w:p>
    <w:p w14:paraId="61907A30" w14:textId="77777777" w:rsidR="005C115F" w:rsidRPr="0013793F" w:rsidRDefault="003C1913" w:rsidP="005C115F">
      <w:pPr>
        <w:pStyle w:val="Heading2"/>
      </w:pPr>
      <w:r w:rsidRPr="0013793F">
        <w:lastRenderedPageBreak/>
        <w:t xml:space="preserve"> </w:t>
      </w:r>
      <w:bookmarkStart w:id="30" w:name="_Toc24831626"/>
      <w:r w:rsidR="005C115F" w:rsidRPr="0013793F">
        <w:t>Upustvo za instalaciju</w:t>
      </w:r>
      <w:bookmarkEnd w:id="30"/>
    </w:p>
    <w:p w14:paraId="7EAC624B" w14:textId="77777777" w:rsidR="005C115F" w:rsidRPr="0013793F" w:rsidRDefault="005C115F" w:rsidP="005C115F">
      <w:pPr>
        <w:ind w:left="576"/>
        <w:rPr>
          <w:lang w:val="sr-Latn-RS"/>
        </w:rPr>
      </w:pPr>
      <w:r w:rsidRPr="0013793F">
        <w:rPr>
          <w:lang w:val="sr-Latn-RS"/>
        </w:rPr>
        <w:t>Upustvo za instalaciju će sadržati instrukcije za instaliranje aplikacije.</w:t>
      </w:r>
    </w:p>
    <w:p w14:paraId="3643D5CD" w14:textId="77777777" w:rsidR="005C115F" w:rsidRPr="0013793F" w:rsidRDefault="003C1913" w:rsidP="005C115F">
      <w:pPr>
        <w:pStyle w:val="Heading2"/>
      </w:pPr>
      <w:r w:rsidRPr="0013793F">
        <w:t xml:space="preserve"> </w:t>
      </w:r>
      <w:bookmarkStart w:id="31" w:name="_Toc24831627"/>
      <w:r w:rsidR="005C115F" w:rsidRPr="0013793F">
        <w:t>Pakovanje proizvoda</w:t>
      </w:r>
      <w:bookmarkEnd w:id="31"/>
    </w:p>
    <w:p w14:paraId="636DEB5E" w14:textId="2729BAAD" w:rsidR="000F3133" w:rsidRPr="0013793F" w:rsidRDefault="005C115F" w:rsidP="003C1913">
      <w:pPr>
        <w:ind w:left="576"/>
        <w:rPr>
          <w:lang w:val="sr-Latn-RS"/>
        </w:rPr>
      </w:pPr>
      <w:r w:rsidRPr="0013793F">
        <w:rPr>
          <w:lang w:val="sr-Latn-RS"/>
        </w:rPr>
        <w:t xml:space="preserve">Proizvod </w:t>
      </w:r>
      <w:r w:rsidR="00CF7CFC" w:rsidRPr="0013793F">
        <w:rPr>
          <w:lang w:val="sr-Latn-RS"/>
        </w:rPr>
        <w:t xml:space="preserve">jeste namenjen širokom tržištu </w:t>
      </w:r>
      <w:r w:rsidR="00AF43D8" w:rsidRPr="0013793F">
        <w:rPr>
          <w:lang w:val="sr-Latn-RS"/>
        </w:rPr>
        <w:t xml:space="preserve">jer ser radi i web aplikaciji </w:t>
      </w:r>
      <w:r w:rsidR="00CF7CFC" w:rsidRPr="0013793F">
        <w:rPr>
          <w:lang w:val="sr-Latn-RS"/>
        </w:rPr>
        <w:t xml:space="preserve">ali </w:t>
      </w:r>
      <w:r w:rsidRPr="0013793F">
        <w:rPr>
          <w:lang w:val="sr-Latn-RS"/>
        </w:rPr>
        <w:t xml:space="preserve">ne zahteva posebno pakovanje jer </w:t>
      </w:r>
      <w:r w:rsidR="00CF7CFC" w:rsidRPr="0013793F">
        <w:rPr>
          <w:lang w:val="sr-Latn-RS"/>
        </w:rPr>
        <w:t>interfejs će biti intuitivan.</w:t>
      </w:r>
    </w:p>
    <w:sectPr w:rsidR="000F3133" w:rsidRPr="0013793F" w:rsidSect="00E42570">
      <w:headerReference w:type="default" r:id="rId8"/>
      <w:footerReference w:type="default" r:id="rId9"/>
      <w:headerReference w:type="first" r:id="rId10"/>
      <w:pgSz w:w="11907" w:h="16839" w:code="9"/>
      <w:pgMar w:top="1440" w:right="113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26A98" w14:textId="77777777" w:rsidR="00DF586C" w:rsidRDefault="00DF586C" w:rsidP="00E42570">
      <w:pPr>
        <w:spacing w:after="0" w:line="240" w:lineRule="auto"/>
      </w:pPr>
      <w:r>
        <w:separator/>
      </w:r>
    </w:p>
  </w:endnote>
  <w:endnote w:type="continuationSeparator" w:id="0">
    <w:p w14:paraId="5AB336FE" w14:textId="77777777" w:rsidR="00DF586C" w:rsidRDefault="00DF586C" w:rsidP="00E4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 X Rg">
    <w:altName w:val="Corbel"/>
    <w:charset w:val="00"/>
    <w:family w:val="auto"/>
    <w:pitch w:val="variable"/>
    <w:sig w:usb0="A000006F" w:usb1="0000000A" w:usb2="00000000" w:usb3="00000000" w:csb0="000000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CFD1D" w14:textId="77777777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3BF711B6" w14:textId="77777777" w:rsidR="00BD08A3" w:rsidRPr="00BD08A3" w:rsidRDefault="00BD08A3" w:rsidP="00BD08A3">
    <w:pPr>
      <w:pStyle w:val="Footer"/>
      <w:rPr>
        <w:rFonts w:cs="Times New Roman"/>
        <w:lang w:val="sr-Latn-RS"/>
      </w:rPr>
    </w:pPr>
    <w:r w:rsidRPr="00BD08A3">
      <w:rPr>
        <w:rFonts w:cs="Times New Roman"/>
        <w:lang w:val="sr-Latn-RS"/>
      </w:rPr>
      <w:t>Poverljivo</w:t>
    </w:r>
    <w:r w:rsidRPr="00BD08A3">
      <w:rPr>
        <w:rFonts w:cs="Times New Roman"/>
        <w:lang w:val="sr-Latn-RS"/>
      </w:rPr>
      <w:tab/>
      <w:t>CHAOS, 2019</w:t>
    </w:r>
    <w:r w:rsidRPr="00BD08A3">
      <w:rPr>
        <w:rFonts w:cs="Times New Roman"/>
        <w:lang w:val="sr-Latn-RS"/>
      </w:rPr>
      <w:tab/>
      <w:t>Strana 4 od 7</w:t>
    </w:r>
  </w:p>
  <w:p w14:paraId="278B5009" w14:textId="106F343C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278B5009" w14:textId="106F343C" w:rsidR="005F2384" w:rsidRPr="00BD08A3" w:rsidRDefault="005F2384" w:rsidP="00BD0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93FEE" w14:textId="77777777" w:rsidR="00DF586C" w:rsidRDefault="00DF586C" w:rsidP="00E42570">
      <w:pPr>
        <w:spacing w:after="0" w:line="240" w:lineRule="auto"/>
      </w:pPr>
      <w:r>
        <w:separator/>
      </w:r>
    </w:p>
  </w:footnote>
  <w:footnote w:type="continuationSeparator" w:id="0">
    <w:p w14:paraId="4C418671" w14:textId="77777777" w:rsidR="00DF586C" w:rsidRDefault="00DF586C" w:rsidP="00E4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384" w:rsidRPr="003372D3" w14:paraId="6DB31F38" w14:textId="77777777" w:rsidTr="00A41F12">
      <w:tc>
        <w:tcPr>
          <w:tcW w:w="6379" w:type="dxa"/>
        </w:tcPr>
        <w:p w14:paraId="2B8BA083" w14:textId="6A10E8B7" w:rsidR="005F2384" w:rsidRPr="003372D3" w:rsidRDefault="00BD08A3" w:rsidP="00A41F12">
          <w:pPr>
            <w:rPr>
              <w:lang w:val="sr-Latn-CS"/>
            </w:rPr>
          </w:pPr>
          <w:r>
            <w:rPr>
              <w:lang w:val="sr-Latn-CS"/>
            </w:rPr>
            <w:t>GeekHouse</w:t>
          </w:r>
        </w:p>
      </w:tc>
      <w:tc>
        <w:tcPr>
          <w:tcW w:w="3179" w:type="dxa"/>
        </w:tcPr>
        <w:p w14:paraId="269999EF" w14:textId="77777777" w:rsidR="005F2384" w:rsidRPr="003372D3" w:rsidRDefault="005F2384" w:rsidP="00A41F1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F2384" w:rsidRPr="003372D3" w14:paraId="617781FE" w14:textId="77777777" w:rsidTr="00A41F12">
      <w:tc>
        <w:tcPr>
          <w:tcW w:w="6379" w:type="dxa"/>
        </w:tcPr>
        <w:p w14:paraId="0BC1866E" w14:textId="77777777" w:rsidR="005F2384" w:rsidRPr="003372D3" w:rsidRDefault="005F2384" w:rsidP="00A41F1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1A4EF0C5" w14:textId="77777777" w:rsidR="005F2384" w:rsidRPr="003372D3" w:rsidRDefault="005F2384" w:rsidP="00A41F12">
          <w:pPr>
            <w:rPr>
              <w:lang w:val="sr-Latn-CS"/>
            </w:rPr>
          </w:pPr>
          <w:r>
            <w:rPr>
              <w:lang w:val="sr-Latn-CS"/>
            </w:rPr>
            <w:t xml:space="preserve">  Datum:  10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12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18</w:t>
          </w:r>
          <w:r w:rsidRPr="003372D3">
            <w:rPr>
              <w:lang w:val="sr-Latn-CS"/>
            </w:rPr>
            <w:t>. god.</w:t>
          </w:r>
        </w:p>
      </w:tc>
    </w:tr>
    <w:tr w:rsidR="005F2384" w:rsidRPr="003372D3" w14:paraId="0CEFE31B" w14:textId="77777777" w:rsidTr="00A41F12">
      <w:tc>
        <w:tcPr>
          <w:tcW w:w="9558" w:type="dxa"/>
          <w:gridSpan w:val="2"/>
        </w:tcPr>
        <w:p w14:paraId="40C2D19A" w14:textId="282E30E5" w:rsidR="005F2384" w:rsidRPr="003372D3" w:rsidRDefault="00BD08A3" w:rsidP="005F2384">
          <w:pPr>
            <w:rPr>
              <w:lang w:val="sr-Latn-CS"/>
            </w:rPr>
          </w:pPr>
          <w:r>
            <w:rPr>
              <w:lang w:val="sr-Latn-CS"/>
            </w:rPr>
            <w:t>CHAOS</w:t>
          </w:r>
        </w:p>
      </w:tc>
    </w:tr>
  </w:tbl>
  <w:p w14:paraId="69E83455" w14:textId="77777777" w:rsidR="00372A67" w:rsidRDefault="00372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1FB4" w14:textId="77777777" w:rsidR="005F2384" w:rsidRDefault="005F2384" w:rsidP="005F2384">
    <w:pPr>
      <w:pStyle w:val="Header"/>
      <w:pBdr>
        <w:top w:val="single" w:sz="4" w:space="1" w:color="auto"/>
        <w:bottom w:val="single" w:sz="4" w:space="1" w:color="auto"/>
      </w:pBdr>
      <w:jc w:val="right"/>
      <w:rPr>
        <w:rFonts w:ascii="Neuropol X Rg" w:hAnsi="Neuropol X Rg"/>
      </w:rPr>
    </w:pPr>
  </w:p>
  <w:p w14:paraId="11CF0E17" w14:textId="77777777" w:rsidR="00026769" w:rsidRPr="00026769" w:rsidRDefault="00026769" w:rsidP="00026769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 w:rsidRPr="00026769">
      <w:rPr>
        <w:rFonts w:ascii="Arial" w:eastAsia="Times New Roman" w:hAnsi="Arial" w:cs="Times New Roman"/>
        <w:b/>
        <w:sz w:val="36"/>
        <w:szCs w:val="20"/>
        <w:lang w:val="sr-Latn-RS" w:eastAsia="sr-Latn-CS"/>
      </w:rPr>
      <w:t>GeekHouse</w:t>
    </w:r>
  </w:p>
  <w:p w14:paraId="0F6D215D" w14:textId="2B21DA77" w:rsidR="005F2384" w:rsidRDefault="005F2384" w:rsidP="005F2384">
    <w:pPr>
      <w:pStyle w:val="Header"/>
      <w:pBdr>
        <w:top w:val="single" w:sz="4" w:space="1" w:color="auto"/>
        <w:bottom w:val="single" w:sz="4" w:space="1" w:color="auto"/>
      </w:pBdr>
      <w:jc w:val="right"/>
      <w:rPr>
        <w:rFonts w:ascii="Neuropol X Rg" w:hAnsi="Neuropol X Rg"/>
      </w:rPr>
    </w:pPr>
  </w:p>
  <w:p w14:paraId="68A59864" w14:textId="77777777" w:rsidR="005F2384" w:rsidRDefault="005F2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0F"/>
    <w:multiLevelType w:val="hybridMultilevel"/>
    <w:tmpl w:val="6FF4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19EB"/>
    <w:multiLevelType w:val="multilevel"/>
    <w:tmpl w:val="F6AA5D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301290"/>
    <w:multiLevelType w:val="hybridMultilevel"/>
    <w:tmpl w:val="1DBE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489E"/>
    <w:multiLevelType w:val="hybridMultilevel"/>
    <w:tmpl w:val="51442CC6"/>
    <w:lvl w:ilvl="0" w:tplc="D2326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3734"/>
    <w:multiLevelType w:val="hybridMultilevel"/>
    <w:tmpl w:val="28303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762668"/>
    <w:multiLevelType w:val="hybridMultilevel"/>
    <w:tmpl w:val="17B4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A477E"/>
    <w:multiLevelType w:val="hybridMultilevel"/>
    <w:tmpl w:val="E2FC6E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D557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13463D"/>
    <w:multiLevelType w:val="hybridMultilevel"/>
    <w:tmpl w:val="9252D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E30193"/>
    <w:multiLevelType w:val="hybridMultilevel"/>
    <w:tmpl w:val="572A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84DFE"/>
    <w:multiLevelType w:val="hybridMultilevel"/>
    <w:tmpl w:val="9B8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1759F"/>
    <w:multiLevelType w:val="hybridMultilevel"/>
    <w:tmpl w:val="28FCD72A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 w15:restartNumberingAfterBreak="0">
    <w:nsid w:val="64CF2B4F"/>
    <w:multiLevelType w:val="hybridMultilevel"/>
    <w:tmpl w:val="6A2812A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3" w15:restartNumberingAfterBreak="0">
    <w:nsid w:val="65DB4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AC06BF"/>
    <w:multiLevelType w:val="hybridMultilevel"/>
    <w:tmpl w:val="EC8E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87FE9"/>
    <w:multiLevelType w:val="hybridMultilevel"/>
    <w:tmpl w:val="9E74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1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3"/>
    <w:rsid w:val="00022584"/>
    <w:rsid w:val="00026769"/>
    <w:rsid w:val="00094CC8"/>
    <w:rsid w:val="000D18E3"/>
    <w:rsid w:val="000F3133"/>
    <w:rsid w:val="00124357"/>
    <w:rsid w:val="0013793F"/>
    <w:rsid w:val="001B7465"/>
    <w:rsid w:val="002414F3"/>
    <w:rsid w:val="00273585"/>
    <w:rsid w:val="00283598"/>
    <w:rsid w:val="00287B31"/>
    <w:rsid w:val="002D1D51"/>
    <w:rsid w:val="002F3196"/>
    <w:rsid w:val="00331F1B"/>
    <w:rsid w:val="0034290B"/>
    <w:rsid w:val="00372A67"/>
    <w:rsid w:val="003958F8"/>
    <w:rsid w:val="003B0BE9"/>
    <w:rsid w:val="003C1913"/>
    <w:rsid w:val="003C6D3B"/>
    <w:rsid w:val="003F283B"/>
    <w:rsid w:val="004C643A"/>
    <w:rsid w:val="00584AC9"/>
    <w:rsid w:val="00596B67"/>
    <w:rsid w:val="005C115F"/>
    <w:rsid w:val="005C38B5"/>
    <w:rsid w:val="005F2384"/>
    <w:rsid w:val="00607E2C"/>
    <w:rsid w:val="00610E59"/>
    <w:rsid w:val="006D7B49"/>
    <w:rsid w:val="00714AC0"/>
    <w:rsid w:val="00732FE5"/>
    <w:rsid w:val="0076767C"/>
    <w:rsid w:val="007B0405"/>
    <w:rsid w:val="007E729A"/>
    <w:rsid w:val="00876E62"/>
    <w:rsid w:val="00887E45"/>
    <w:rsid w:val="00896C57"/>
    <w:rsid w:val="008C67E3"/>
    <w:rsid w:val="00915F5D"/>
    <w:rsid w:val="00941FD2"/>
    <w:rsid w:val="00953C7A"/>
    <w:rsid w:val="0096601B"/>
    <w:rsid w:val="00A64C59"/>
    <w:rsid w:val="00A73AA9"/>
    <w:rsid w:val="00A84E75"/>
    <w:rsid w:val="00AF43D8"/>
    <w:rsid w:val="00BA18E5"/>
    <w:rsid w:val="00BD08A3"/>
    <w:rsid w:val="00C13505"/>
    <w:rsid w:val="00C22182"/>
    <w:rsid w:val="00C60B95"/>
    <w:rsid w:val="00C774B7"/>
    <w:rsid w:val="00C97175"/>
    <w:rsid w:val="00CA68BC"/>
    <w:rsid w:val="00CC41C5"/>
    <w:rsid w:val="00CC778F"/>
    <w:rsid w:val="00CF7CFC"/>
    <w:rsid w:val="00D02C13"/>
    <w:rsid w:val="00D81A5C"/>
    <w:rsid w:val="00DE1801"/>
    <w:rsid w:val="00DF586C"/>
    <w:rsid w:val="00E0164C"/>
    <w:rsid w:val="00E37F9C"/>
    <w:rsid w:val="00E42570"/>
    <w:rsid w:val="00E4656B"/>
    <w:rsid w:val="00EC4341"/>
    <w:rsid w:val="00F32074"/>
    <w:rsid w:val="00F43EEF"/>
    <w:rsid w:val="00FA3AEC"/>
    <w:rsid w:val="00FB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9A397"/>
  <w15:docId w15:val="{80815872-80A5-496E-94A4-EF92F52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13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57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124357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41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8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65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133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3133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F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zavni%20uninverzitet%20u%20novom%20Pazaru\2017-2018\Softversko%20inzenjerstvo\DOkumentacija\Dokumentacija%20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39448-7C53-42F7-8F1C-4530226F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Dokumentacija Sablon.dotx</Template>
  <TotalTime>20</TotalTime>
  <Pages>9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Adem</cp:lastModifiedBy>
  <cp:revision>4</cp:revision>
  <dcterms:created xsi:type="dcterms:W3CDTF">2019-11-16T20:00:00Z</dcterms:created>
  <dcterms:modified xsi:type="dcterms:W3CDTF">2019-11-16T20:19:00Z</dcterms:modified>
</cp:coreProperties>
</file>